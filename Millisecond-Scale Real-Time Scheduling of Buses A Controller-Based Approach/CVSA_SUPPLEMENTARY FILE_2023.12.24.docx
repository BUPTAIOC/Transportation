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20D71" w14:textId="43A717AC" w:rsidR="007D46E0" w:rsidRPr="001F46F3" w:rsidRDefault="00183977" w:rsidP="002D34E5">
      <w:pPr>
        <w:pStyle w:val="a7"/>
        <w:framePr w:w="9960" w:wrap="notBeside" w:x="1190" w:y="207"/>
        <w:ind w:firstLine="0"/>
        <w:rPr>
          <w:color w:val="000000" w:themeColor="text1"/>
        </w:rPr>
      </w:pPr>
      <w:bookmarkStart w:id="0" w:name="OLE_LINK2"/>
      <w:r w:rsidRPr="001F46F3">
        <w:rPr>
          <w:color w:val="000000" w:themeColor="text1"/>
        </w:rPr>
        <w:t xml:space="preserve">SUPPLEMENTARY </w:t>
      </w:r>
      <w:r w:rsidR="00CF2D20" w:rsidRPr="001F46F3">
        <w:rPr>
          <w:color w:val="000000" w:themeColor="text1"/>
        </w:rPr>
        <w:t>FILE</w:t>
      </w:r>
      <w:bookmarkEnd w:id="0"/>
      <w:r w:rsidR="00CF2D20" w:rsidRPr="001F46F3">
        <w:rPr>
          <w:color w:val="000000" w:themeColor="text1"/>
        </w:rPr>
        <w:t xml:space="preserve"> for “</w:t>
      </w:r>
      <w:r w:rsidR="000D60B8" w:rsidRPr="000E59E9">
        <w:t>Millisecond-scale</w:t>
      </w:r>
      <w:r w:rsidR="000D60B8" w:rsidRPr="001F46F3">
        <w:rPr>
          <w:color w:val="000000" w:themeColor="text1"/>
        </w:rPr>
        <w:t xml:space="preserve"> </w:t>
      </w:r>
      <w:r w:rsidR="00DF366E" w:rsidRPr="001F46F3">
        <w:rPr>
          <w:color w:val="000000" w:themeColor="text1"/>
        </w:rPr>
        <w:t>Real-time Scheduling of Bus</w:t>
      </w:r>
      <w:r w:rsidR="003F1294" w:rsidRPr="001F46F3">
        <w:rPr>
          <w:color w:val="000000" w:themeColor="text1"/>
        </w:rPr>
        <w:t>es</w:t>
      </w:r>
      <w:r w:rsidR="00DF366E" w:rsidRPr="001F46F3">
        <w:rPr>
          <w:rFonts w:eastAsia="宋体"/>
          <w:color w:val="000000" w:themeColor="text1"/>
          <w:lang w:eastAsia="zh-CN"/>
        </w:rPr>
        <w:t xml:space="preserve">: </w:t>
      </w:r>
      <w:r w:rsidR="00DF366E" w:rsidRPr="001F46F3">
        <w:rPr>
          <w:color w:val="000000" w:themeColor="text1"/>
        </w:rPr>
        <w:t>A Controller-based Approach</w:t>
      </w:r>
      <w:r w:rsidR="00CF2D20" w:rsidRPr="001F46F3">
        <w:rPr>
          <w:color w:val="000000" w:themeColor="text1"/>
        </w:rPr>
        <w:t>” by W</w:t>
      </w:r>
      <w:r w:rsidR="00937A5F" w:rsidRPr="001F46F3">
        <w:rPr>
          <w:color w:val="000000" w:themeColor="text1"/>
        </w:rPr>
        <w:t>ang</w:t>
      </w:r>
      <w:r w:rsidR="00CF2D20" w:rsidRPr="001F46F3">
        <w:rPr>
          <w:color w:val="000000" w:themeColor="text1"/>
        </w:rPr>
        <w:t xml:space="preserve"> et al.</w:t>
      </w:r>
    </w:p>
    <w:p w14:paraId="4D702A2B" w14:textId="77777777" w:rsidR="005046F2" w:rsidRPr="001F46F3" w:rsidRDefault="005046F2" w:rsidP="00EA29BA">
      <w:pPr>
        <w:widowControl w:val="0"/>
        <w:spacing w:before="120" w:after="60"/>
        <w:ind w:firstLine="0"/>
        <w:rPr>
          <w:rFonts w:eastAsia="宋体" w:cstheme="minorBidi"/>
          <w:i/>
          <w:color w:val="000000" w:themeColor="text1"/>
          <w:kern w:val="2"/>
          <w:lang w:eastAsia="zh-CN"/>
        </w:rPr>
        <w:sectPr w:rsidR="005046F2" w:rsidRPr="001F46F3" w:rsidSect="001E12FD">
          <w:headerReference w:type="default" r:id="rId8"/>
          <w:footnotePr>
            <w:numRestart w:val="eachSect"/>
          </w:footnotePr>
          <w:type w:val="continuous"/>
          <w:pgSz w:w="12240" w:h="15840"/>
          <w:pgMar w:top="1008" w:right="936" w:bottom="1008" w:left="936" w:header="432" w:footer="432" w:gutter="0"/>
          <w:pgNumType w:start="1"/>
          <w:cols w:space="288"/>
        </w:sectPr>
      </w:pPr>
      <w:bookmarkStart w:id="1" w:name="_Hlk111468529"/>
    </w:p>
    <w:p w14:paraId="1BCBFC7D" w14:textId="4762F84F" w:rsidR="00D775A8" w:rsidRPr="001F46F3" w:rsidRDefault="0071159D" w:rsidP="00D775A8">
      <w:pPr>
        <w:widowControl w:val="0"/>
        <w:spacing w:before="120" w:after="60"/>
        <w:ind w:firstLine="0"/>
        <w:rPr>
          <w:rFonts w:cstheme="minorBidi"/>
          <w:i/>
          <w:color w:val="000000" w:themeColor="text1"/>
          <w:kern w:val="2"/>
          <w:lang w:eastAsia="zh-CN"/>
        </w:rPr>
      </w:pPr>
      <w:r w:rsidRPr="001F46F3">
        <w:rPr>
          <w:rFonts w:eastAsia="宋体" w:cstheme="minorBidi"/>
          <w:i/>
          <w:color w:val="000000" w:themeColor="text1"/>
          <w:kern w:val="2"/>
          <w:lang w:eastAsia="zh-CN"/>
        </w:rPr>
        <w:t>A</w:t>
      </w:r>
      <w:r w:rsidR="00D775A8" w:rsidRPr="001F46F3">
        <w:rPr>
          <w:rFonts w:cstheme="minorBidi"/>
          <w:i/>
          <w:color w:val="000000" w:themeColor="text1"/>
          <w:kern w:val="2"/>
          <w:lang w:eastAsia="zh-CN"/>
        </w:rPr>
        <w:t xml:space="preserve">. </w:t>
      </w:r>
      <w:r w:rsidR="00D775A8" w:rsidRPr="001F46F3">
        <w:rPr>
          <w:rFonts w:eastAsia="宋体" w:cstheme="minorBidi"/>
          <w:i/>
          <w:color w:val="000000" w:themeColor="text1"/>
          <w:kern w:val="2"/>
          <w:lang w:eastAsia="zh-CN"/>
        </w:rPr>
        <w:t>The</w:t>
      </w:r>
      <w:r w:rsidR="0047605C" w:rsidRPr="001F46F3">
        <w:rPr>
          <w:rFonts w:eastAsia="宋体"/>
          <w:i/>
          <w:iCs/>
          <w:color w:val="000000" w:themeColor="text1"/>
        </w:rPr>
        <w:t xml:space="preserve"> Forward Detection Approach</w:t>
      </w:r>
      <w:r w:rsidR="007C6E09" w:rsidRPr="001F46F3">
        <w:rPr>
          <w:rFonts w:eastAsia="宋体"/>
          <w:i/>
          <w:iCs/>
          <w:color w:val="000000" w:themeColor="text1"/>
        </w:rPr>
        <w:t xml:space="preserve"> (FDA)</w:t>
      </w:r>
    </w:p>
    <w:p w14:paraId="47A856AA" w14:textId="4FFD8A18" w:rsidR="00F43C1E" w:rsidRPr="001F46F3" w:rsidRDefault="00B773DB" w:rsidP="00F43C1E">
      <w:pPr>
        <w:rPr>
          <w:rFonts w:eastAsia="宋体"/>
          <w:color w:val="000000" w:themeColor="text1"/>
        </w:rPr>
      </w:pPr>
      <w:bookmarkStart w:id="2" w:name="_Hlk142254878"/>
      <w:r w:rsidRPr="001F46F3">
        <w:rPr>
          <w:rFonts w:eastAsia="宋体"/>
          <w:color w:val="000000" w:themeColor="text1"/>
        </w:rPr>
        <w:t>For online bus scheduling, the controller must make decisions in real</w:t>
      </w:r>
      <w:r w:rsidR="0047605C" w:rsidRPr="001F46F3">
        <w:rPr>
          <w:rFonts w:eastAsia="宋体"/>
          <w:color w:val="000000" w:themeColor="text1"/>
        </w:rPr>
        <w:t>-</w:t>
      </w:r>
      <w:r w:rsidRPr="001F46F3">
        <w:rPr>
          <w:rFonts w:eastAsia="宋体"/>
          <w:color w:val="000000" w:themeColor="text1"/>
        </w:rPr>
        <w:t xml:space="preserve">time. However, there is a delay during the </w:t>
      </w:r>
      <w:r w:rsidRPr="001F46F3">
        <w:rPr>
          <w:rFonts w:eastAsia="宋体"/>
          <w:color w:val="000000" w:themeColor="text1"/>
          <w:szCs w:val="22"/>
        </w:rPr>
        <w:t>transition</w:t>
      </w:r>
      <w:r w:rsidRPr="001F46F3">
        <w:rPr>
          <w:rFonts w:eastAsia="宋体"/>
          <w:color w:val="000000" w:themeColor="text1"/>
        </w:rPr>
        <w:t xml:space="preserve"> of bus state and duty type. Take </w:t>
      </w:r>
      <w:r w:rsidRPr="001F46F3">
        <w:rPr>
          <w:rFonts w:eastAsia="宋体"/>
          <w:color w:val="000000" w:themeColor="text1"/>
          <w:szCs w:val="22"/>
        </w:rPr>
        <w:t>transition</w:t>
      </w:r>
      <w:r w:rsidRPr="001F46F3">
        <w:rPr>
          <w:rFonts w:eastAsia="宋体"/>
          <w:color w:val="000000" w:themeColor="text1"/>
        </w:rPr>
        <w:t xml:space="preserve"> rule (b) for example. As shown in Fig. </w:t>
      </w:r>
      <w:r w:rsidR="00A02016" w:rsidRPr="001F46F3">
        <w:rPr>
          <w:rFonts w:eastAsia="宋体"/>
          <w:color w:val="000000" w:themeColor="text1"/>
        </w:rPr>
        <w:t>A</w:t>
      </w:r>
      <w:r w:rsidRPr="001F46F3">
        <w:rPr>
          <w:rFonts w:eastAsia="宋体"/>
          <w:color w:val="000000" w:themeColor="text1"/>
        </w:rPr>
        <w:t xml:space="preserve">, according to </w:t>
      </w:r>
      <w:r w:rsidRPr="001F46F3">
        <w:rPr>
          <w:rFonts w:eastAsia="宋体"/>
          <w:color w:val="000000" w:themeColor="text1"/>
          <w:szCs w:val="22"/>
        </w:rPr>
        <w:t>transition</w:t>
      </w:r>
      <w:r w:rsidRPr="001F46F3">
        <w:rPr>
          <w:rFonts w:eastAsia="宋体"/>
          <w:color w:val="000000" w:themeColor="text1"/>
        </w:rPr>
        <w:t xml:space="preserve"> rule (b), the controller should convert bus </w:t>
      </w:r>
      <m:oMath>
        <m:r>
          <w:rPr>
            <w:rFonts w:ascii="Cambria Math" w:eastAsia="宋体" w:hAnsi="Cambria Math"/>
            <w:color w:val="000000" w:themeColor="text1"/>
          </w:rPr>
          <m:t>v</m:t>
        </m:r>
      </m:oMath>
      <w:r w:rsidRPr="001F46F3">
        <w:rPr>
          <w:rFonts w:eastAsia="宋体"/>
          <w:color w:val="000000" w:themeColor="text1"/>
        </w:rPr>
        <w:t xml:space="preserve"> to a “sleeping state” peak type bus at time </w:t>
      </w:r>
      <m:oMath>
        <m:sSub>
          <m:sSubPr>
            <m:ctrlPr>
              <w:rPr>
                <w:rFonts w:ascii="Cambria Math" w:eastAsia="宋体" w:hAnsi="Cambria Math"/>
                <w:i/>
                <w:color w:val="000000" w:themeColor="text1"/>
              </w:rPr>
            </m:ctrlPr>
          </m:sSubPr>
          <m:e>
            <m:r>
              <w:rPr>
                <w:rFonts w:ascii="Cambria Math" w:eastAsia="宋体" w:hAnsi="Cambria Math"/>
                <w:color w:val="000000" w:themeColor="text1"/>
              </w:rPr>
              <m:t>a</m:t>
            </m:r>
          </m:e>
          <m:sub>
            <m:r>
              <w:rPr>
                <w:rFonts w:ascii="Cambria Math" w:eastAsia="宋体" w:hAnsi="Cambria Math"/>
                <w:color w:val="000000" w:themeColor="text1"/>
              </w:rPr>
              <m:t>4</m:t>
            </m:r>
          </m:sub>
        </m:sSub>
      </m:oMath>
      <w:r w:rsidRPr="001F46F3">
        <w:rPr>
          <w:rFonts w:eastAsia="宋体"/>
          <w:color w:val="000000" w:themeColor="text1"/>
          <w:lang w:eastAsia="zh-CN"/>
        </w:rPr>
        <w:t xml:space="preserve"> since the </w:t>
      </w:r>
      <w:r w:rsidRPr="001F46F3">
        <w:rPr>
          <w:rFonts w:eastAsia="宋体"/>
          <w:color w:val="000000" w:themeColor="text1"/>
        </w:rPr>
        <w:t xml:space="preserve">continuous rest time of bus </w:t>
      </w:r>
      <m:oMath>
        <m:r>
          <w:rPr>
            <w:rFonts w:ascii="Cambria Math" w:eastAsia="宋体" w:hAnsi="Cambria Math"/>
            <w:color w:val="000000" w:themeColor="text1"/>
          </w:rPr>
          <m:t>v</m:t>
        </m:r>
      </m:oMath>
      <w:r w:rsidRPr="001F46F3">
        <w:rPr>
          <w:rFonts w:eastAsia="宋体"/>
          <w:color w:val="000000" w:themeColor="text1"/>
        </w:rPr>
        <w:t xml:space="preserve"> exceeds the threshold value </w:t>
      </w:r>
      <m:oMath>
        <m:r>
          <w:rPr>
            <w:rFonts w:ascii="Cambria Math" w:eastAsia="宋体" w:hAnsi="Cambria Math"/>
            <w:color w:val="000000" w:themeColor="text1"/>
          </w:rPr>
          <m:t>δ</m:t>
        </m:r>
      </m:oMath>
      <w:r w:rsidRPr="001F46F3">
        <w:rPr>
          <w:rFonts w:eastAsia="宋体"/>
          <w:color w:val="000000" w:themeColor="text1"/>
          <w:lang w:eastAsia="zh-CN"/>
        </w:rPr>
        <w:t xml:space="preserve">, but the controller does not know the length of </w:t>
      </w:r>
      <w:r w:rsidRPr="001F46F3">
        <w:rPr>
          <w:rFonts w:eastAsia="宋体"/>
          <w:color w:val="000000" w:themeColor="text1"/>
        </w:rPr>
        <w:t xml:space="preserve">continuous rest time at time </w:t>
      </w:r>
      <m:oMath>
        <m:sSub>
          <m:sSubPr>
            <m:ctrlPr>
              <w:rPr>
                <w:rFonts w:ascii="Cambria Math" w:eastAsia="宋体" w:hAnsi="Cambria Math"/>
                <w:i/>
                <w:color w:val="000000" w:themeColor="text1"/>
              </w:rPr>
            </m:ctrlPr>
          </m:sSubPr>
          <m:e>
            <m:r>
              <w:rPr>
                <w:rFonts w:ascii="Cambria Math" w:eastAsia="宋体" w:hAnsi="Cambria Math"/>
                <w:color w:val="000000" w:themeColor="text1"/>
              </w:rPr>
              <m:t>a</m:t>
            </m:r>
          </m:e>
          <m:sub>
            <m:r>
              <w:rPr>
                <w:rFonts w:ascii="Cambria Math" w:eastAsia="宋体" w:hAnsi="Cambria Math"/>
                <w:color w:val="000000" w:themeColor="text1"/>
              </w:rPr>
              <m:t>4</m:t>
            </m:r>
          </m:sub>
        </m:sSub>
      </m:oMath>
      <w:r w:rsidRPr="001F46F3">
        <w:rPr>
          <w:rFonts w:eastAsia="宋体" w:hint="eastAsia"/>
          <w:color w:val="000000" w:themeColor="text1"/>
          <w:lang w:eastAsia="zh-CN"/>
        </w:rPr>
        <w:t xml:space="preserve"> </w:t>
      </w:r>
      <w:r w:rsidRPr="001F46F3">
        <w:rPr>
          <w:rFonts w:eastAsia="宋体"/>
          <w:color w:val="000000" w:themeColor="text1"/>
          <w:lang w:eastAsia="zh-CN"/>
        </w:rPr>
        <w:t xml:space="preserve">until </w:t>
      </w:r>
      <w:r w:rsidRPr="001F46F3">
        <w:rPr>
          <w:rFonts w:eastAsia="宋体"/>
          <w:color w:val="000000" w:themeColor="text1"/>
        </w:rPr>
        <w:t xml:space="preserve">the time </w:t>
      </w:r>
      <m:oMath>
        <m:sSub>
          <m:sSubPr>
            <m:ctrlPr>
              <w:rPr>
                <w:rFonts w:ascii="Cambria Math" w:eastAsia="宋体" w:hAnsi="Cambria Math"/>
                <w:i/>
                <w:color w:val="000000" w:themeColor="text1"/>
              </w:rPr>
            </m:ctrlPr>
          </m:sSubPr>
          <m:e>
            <m:r>
              <w:rPr>
                <w:rFonts w:ascii="Cambria Math" w:eastAsia="宋体" w:hAnsi="Cambria Math"/>
                <w:color w:val="000000" w:themeColor="text1"/>
              </w:rPr>
              <m:t>t</m:t>
            </m:r>
          </m:e>
          <m:sub>
            <m:r>
              <w:rPr>
                <w:rFonts w:ascii="Cambria Math" w:eastAsia="宋体" w:hAnsi="Cambria Math"/>
                <w:color w:val="000000" w:themeColor="text1"/>
              </w:rPr>
              <m:t>r</m:t>
            </m:r>
          </m:sub>
        </m:sSub>
      </m:oMath>
      <w:r w:rsidRPr="001F46F3">
        <w:rPr>
          <w:rFonts w:eastAsia="宋体"/>
          <w:color w:val="000000" w:themeColor="text1"/>
        </w:rPr>
        <w:t>. In this paper, we propose a</w:t>
      </w:r>
      <w:r w:rsidRPr="001F46F3">
        <w:rPr>
          <w:rFonts w:eastAsia="宋体"/>
          <w:i/>
          <w:iCs/>
          <w:color w:val="000000" w:themeColor="text1"/>
        </w:rPr>
        <w:t xml:space="preserve"> forward detection approach</w:t>
      </w:r>
      <w:r w:rsidRPr="001F46F3">
        <w:rPr>
          <w:rFonts w:eastAsia="宋体"/>
          <w:color w:val="000000" w:themeColor="text1"/>
        </w:rPr>
        <w:t xml:space="preserve"> </w:t>
      </w:r>
      <w:r w:rsidR="00481040" w:rsidRPr="001F46F3">
        <w:rPr>
          <w:rFonts w:eastAsia="宋体"/>
          <w:color w:val="000000" w:themeColor="text1"/>
          <w:lang w:eastAsia="zh-CN"/>
        </w:rPr>
        <w:t xml:space="preserve">(FDA) </w:t>
      </w:r>
      <w:r w:rsidRPr="001F46F3">
        <w:rPr>
          <w:rFonts w:eastAsia="宋体"/>
          <w:color w:val="000000" w:themeColor="text1"/>
        </w:rPr>
        <w:t xml:space="preserve">to allow the controller to convert the bus duty type at time </w:t>
      </w:r>
      <m:oMath>
        <m:sSub>
          <m:sSubPr>
            <m:ctrlPr>
              <w:rPr>
                <w:rFonts w:ascii="Cambria Math" w:eastAsia="宋体" w:hAnsi="Cambria Math"/>
                <w:i/>
                <w:color w:val="000000" w:themeColor="text1"/>
              </w:rPr>
            </m:ctrlPr>
          </m:sSubPr>
          <m:e>
            <m:r>
              <w:rPr>
                <w:rFonts w:ascii="Cambria Math" w:eastAsia="宋体" w:hAnsi="Cambria Math"/>
                <w:color w:val="000000" w:themeColor="text1"/>
              </w:rPr>
              <m:t>a</m:t>
            </m:r>
          </m:e>
          <m:sub>
            <m:r>
              <w:rPr>
                <w:rFonts w:ascii="Cambria Math" w:eastAsia="宋体" w:hAnsi="Cambria Math"/>
                <w:color w:val="000000" w:themeColor="text1"/>
              </w:rPr>
              <m:t>4</m:t>
            </m:r>
          </m:sub>
        </m:sSub>
      </m:oMath>
      <w:r w:rsidRPr="001F46F3">
        <w:rPr>
          <w:rFonts w:eastAsia="宋体"/>
          <w:color w:val="000000" w:themeColor="text1"/>
        </w:rPr>
        <w:t xml:space="preserve">. At time </w:t>
      </w:r>
      <m:oMath>
        <m:sSub>
          <m:sSubPr>
            <m:ctrlPr>
              <w:rPr>
                <w:rFonts w:ascii="Cambria Math" w:eastAsia="宋体" w:hAnsi="Cambria Math"/>
                <w:i/>
                <w:color w:val="000000" w:themeColor="text1"/>
              </w:rPr>
            </m:ctrlPr>
          </m:sSubPr>
          <m:e>
            <m:r>
              <w:rPr>
                <w:rFonts w:ascii="Cambria Math" w:eastAsia="宋体" w:hAnsi="Cambria Math"/>
                <w:color w:val="000000" w:themeColor="text1"/>
              </w:rPr>
              <m:t>b</m:t>
            </m:r>
          </m:e>
          <m:sub>
            <m:r>
              <w:rPr>
                <w:rFonts w:ascii="Cambria Math" w:eastAsia="宋体" w:hAnsi="Cambria Math"/>
                <w:color w:val="000000" w:themeColor="text1"/>
              </w:rPr>
              <m:t>4</m:t>
            </m:r>
          </m:sub>
        </m:sSub>
      </m:oMath>
      <w:r w:rsidRPr="001F46F3">
        <w:rPr>
          <w:rFonts w:eastAsia="宋体"/>
          <w:color w:val="000000" w:themeColor="text1"/>
        </w:rPr>
        <w:t xml:space="preserve">, a </w:t>
      </w:r>
      <w:bookmarkStart w:id="3" w:name="_Hlk142926398"/>
      <w:r w:rsidRPr="001F46F3">
        <w:rPr>
          <w:rFonts w:eastAsia="宋体"/>
          <w:color w:val="000000" w:themeColor="text1"/>
        </w:rPr>
        <w:t>simulation of the bus’s scheduling process in the period</w:t>
      </w:r>
      <w:bookmarkEnd w:id="3"/>
      <w:r w:rsidRPr="001F46F3">
        <w:rPr>
          <w:rFonts w:eastAsia="宋体"/>
          <w:color w:val="000000" w:themeColor="text1"/>
        </w:rPr>
        <w:t xml:space="preserve"> </w:t>
      </w:r>
      <m:oMath>
        <m:d>
          <m:dPr>
            <m:begChr m:val="["/>
            <m:endChr m:val="]"/>
            <m:ctrlPr>
              <w:rPr>
                <w:rFonts w:ascii="Cambria Math" w:eastAsia="宋体" w:hAnsi="Cambria Math"/>
                <w:i/>
                <w:color w:val="000000" w:themeColor="text1"/>
              </w:rPr>
            </m:ctrlPr>
          </m:dPr>
          <m:e>
            <m:sSub>
              <m:sSubPr>
                <m:ctrlPr>
                  <w:rPr>
                    <w:rFonts w:ascii="Cambria Math" w:eastAsia="宋体" w:hAnsi="Cambria Math"/>
                    <w:i/>
                    <w:color w:val="000000" w:themeColor="text1"/>
                  </w:rPr>
                </m:ctrlPr>
              </m:sSubPr>
              <m:e>
                <m:r>
                  <w:rPr>
                    <w:rFonts w:ascii="Cambria Math" w:eastAsia="宋体" w:hAnsi="Cambria Math"/>
                    <w:color w:val="000000" w:themeColor="text1"/>
                  </w:rPr>
                  <m:t>b</m:t>
                </m:r>
              </m:e>
              <m:sub>
                <m:r>
                  <w:rPr>
                    <w:rFonts w:ascii="Cambria Math" w:eastAsia="宋体" w:hAnsi="Cambria Math"/>
                    <w:color w:val="000000" w:themeColor="text1"/>
                  </w:rPr>
                  <m:t>4</m:t>
                </m:r>
              </m:sub>
            </m:sSub>
            <m:r>
              <w:rPr>
                <w:rFonts w:ascii="Cambria Math" w:eastAsia="宋体" w:hAnsi="Cambria Math"/>
                <w:color w:val="000000" w:themeColor="text1"/>
              </w:rPr>
              <m:t>,</m:t>
            </m:r>
            <m:sSub>
              <m:sSubPr>
                <m:ctrlPr>
                  <w:rPr>
                    <w:rFonts w:ascii="Cambria Math" w:eastAsia="宋体" w:hAnsi="Cambria Math"/>
                    <w:i/>
                    <w:color w:val="000000" w:themeColor="text1"/>
                  </w:rPr>
                </m:ctrlPr>
              </m:sSubPr>
              <m:e>
                <m:r>
                  <w:rPr>
                    <w:rFonts w:ascii="Cambria Math" w:eastAsia="宋体" w:hAnsi="Cambria Math"/>
                    <w:color w:val="000000" w:themeColor="text1"/>
                  </w:rPr>
                  <m:t>a</m:t>
                </m:r>
              </m:e>
              <m:sub>
                <m:r>
                  <w:rPr>
                    <w:rFonts w:ascii="Cambria Math" w:eastAsia="宋体" w:hAnsi="Cambria Math"/>
                    <w:color w:val="000000" w:themeColor="text1"/>
                  </w:rPr>
                  <m:t>4</m:t>
                </m:r>
              </m:sub>
            </m:sSub>
            <m:r>
              <w:rPr>
                <w:rFonts w:ascii="Cambria Math" w:eastAsia="宋体" w:hAnsi="Cambria Math"/>
                <w:color w:val="000000" w:themeColor="text1"/>
              </w:rPr>
              <m:t>+δ</m:t>
            </m:r>
          </m:e>
        </m:d>
      </m:oMath>
      <w:r w:rsidRPr="001F46F3">
        <w:rPr>
          <w:rFonts w:eastAsia="宋体"/>
          <w:color w:val="000000" w:themeColor="text1"/>
        </w:rPr>
        <w:t xml:space="preserve"> is performed. The bus </w:t>
      </w:r>
      <m:oMath>
        <m:r>
          <w:rPr>
            <w:rFonts w:ascii="Cambria Math" w:eastAsia="宋体" w:hAnsi="Cambria Math"/>
            <w:color w:val="000000" w:themeColor="text1"/>
          </w:rPr>
          <m:t>v</m:t>
        </m:r>
      </m:oMath>
      <w:r w:rsidRPr="001F46F3">
        <w:rPr>
          <w:rFonts w:eastAsia="宋体"/>
          <w:color w:val="000000" w:themeColor="text1"/>
        </w:rPr>
        <w:t xml:space="preserve"> will be converted to a peak type bus at the time </w:t>
      </w:r>
      <m:oMath>
        <m:sSub>
          <m:sSubPr>
            <m:ctrlPr>
              <w:rPr>
                <w:rFonts w:ascii="Cambria Math" w:eastAsia="宋体" w:hAnsi="Cambria Math"/>
                <w:i/>
                <w:color w:val="000000" w:themeColor="text1"/>
              </w:rPr>
            </m:ctrlPr>
          </m:sSubPr>
          <m:e>
            <m:r>
              <w:rPr>
                <w:rFonts w:ascii="Cambria Math" w:eastAsia="宋体" w:hAnsi="Cambria Math"/>
                <w:color w:val="000000" w:themeColor="text1"/>
              </w:rPr>
              <m:t>a</m:t>
            </m:r>
          </m:e>
          <m:sub>
            <m:r>
              <w:rPr>
                <w:rFonts w:ascii="Cambria Math" w:eastAsia="宋体" w:hAnsi="Cambria Math"/>
                <w:color w:val="000000" w:themeColor="text1"/>
              </w:rPr>
              <m:t>4</m:t>
            </m:r>
          </m:sub>
        </m:sSub>
      </m:oMath>
      <w:r w:rsidRPr="001F46F3">
        <w:rPr>
          <w:rFonts w:eastAsia="宋体"/>
          <w:color w:val="000000" w:themeColor="text1"/>
        </w:rPr>
        <w:t xml:space="preserve"> if its continuous rest time is greater than </w:t>
      </w:r>
      <m:oMath>
        <m:r>
          <w:rPr>
            <w:rFonts w:ascii="Cambria Math" w:eastAsia="宋体" w:hAnsi="Cambria Math"/>
            <w:color w:val="000000" w:themeColor="text1"/>
          </w:rPr>
          <m:t>δ</m:t>
        </m:r>
      </m:oMath>
      <w:r w:rsidRPr="001F46F3">
        <w:rPr>
          <w:rFonts w:eastAsia="宋体"/>
          <w:color w:val="000000" w:themeColor="text1"/>
        </w:rPr>
        <w:t xml:space="preserve"> during the simulation; </w:t>
      </w:r>
      <w:bookmarkEnd w:id="2"/>
      <w:r w:rsidRPr="001F46F3">
        <w:rPr>
          <w:rFonts w:eastAsia="宋体"/>
          <w:color w:val="000000" w:themeColor="text1"/>
        </w:rPr>
        <w:t xml:space="preserve">otherwise, the bus is still a short type. Thus, the controller can know whether bus </w:t>
      </w:r>
      <m:oMath>
        <m:r>
          <w:rPr>
            <w:rFonts w:ascii="Cambria Math" w:eastAsia="宋体" w:hAnsi="Cambria Math"/>
            <w:color w:val="000000" w:themeColor="text1"/>
          </w:rPr>
          <m:t>v</m:t>
        </m:r>
      </m:oMath>
      <w:r w:rsidRPr="001F46F3">
        <w:rPr>
          <w:rFonts w:eastAsia="宋体"/>
          <w:color w:val="000000" w:themeColor="text1"/>
        </w:rPr>
        <w:t xml:space="preserve"> is converted to a peak type at time </w:t>
      </w:r>
      <m:oMath>
        <m:sSub>
          <m:sSubPr>
            <m:ctrlPr>
              <w:rPr>
                <w:rFonts w:ascii="Cambria Math" w:eastAsia="宋体" w:hAnsi="Cambria Math"/>
                <w:i/>
                <w:color w:val="000000" w:themeColor="text1"/>
              </w:rPr>
            </m:ctrlPr>
          </m:sSubPr>
          <m:e>
            <m:r>
              <w:rPr>
                <w:rFonts w:ascii="Cambria Math" w:eastAsia="宋体" w:hAnsi="Cambria Math"/>
                <w:color w:val="000000" w:themeColor="text1"/>
              </w:rPr>
              <m:t>a</m:t>
            </m:r>
          </m:e>
          <m:sub>
            <m:r>
              <w:rPr>
                <w:rFonts w:ascii="Cambria Math" w:eastAsia="宋体" w:hAnsi="Cambria Math"/>
                <w:color w:val="000000" w:themeColor="text1"/>
              </w:rPr>
              <m:t>4</m:t>
            </m:r>
          </m:sub>
        </m:sSub>
      </m:oMath>
      <w:r w:rsidRPr="001F46F3">
        <w:rPr>
          <w:rFonts w:eastAsia="宋体"/>
          <w:color w:val="000000" w:themeColor="text1"/>
        </w:rPr>
        <w:t>.</w:t>
      </w:r>
    </w:p>
    <w:p w14:paraId="3F3CCF16" w14:textId="7D14DD80" w:rsidR="00C36DA1" w:rsidRPr="001F46F3" w:rsidRDefault="008F037A" w:rsidP="002B3F71">
      <w:pPr>
        <w:rPr>
          <w:rFonts w:eastAsia="宋体"/>
          <w:color w:val="000000" w:themeColor="text1"/>
        </w:rPr>
      </w:pPr>
      <w:r w:rsidRPr="001F46F3">
        <w:rPr>
          <w:rFonts w:eastAsia="宋体" w:hint="eastAsia"/>
          <w:color w:val="000000" w:themeColor="text1"/>
          <w:lang w:eastAsia="zh-CN"/>
        </w:rPr>
        <w:t>T</w:t>
      </w:r>
      <w:r w:rsidRPr="001F46F3">
        <w:rPr>
          <w:rFonts w:eastAsia="宋体"/>
          <w:color w:val="000000" w:themeColor="text1"/>
          <w:lang w:eastAsia="zh-CN"/>
        </w:rPr>
        <w:t xml:space="preserve">he simulation scheduling procedure is described as follows. </w:t>
      </w:r>
      <w:bookmarkStart w:id="4" w:name="_Hlk143448080"/>
      <w:r w:rsidR="00C36DA1" w:rsidRPr="001F46F3">
        <w:rPr>
          <w:rFonts w:eastAsia="宋体"/>
          <w:color w:val="000000" w:themeColor="text1"/>
        </w:rPr>
        <w:t xml:space="preserve">At the current departure time </w:t>
      </w:r>
      <w:r w:rsidR="00C36DA1" w:rsidRPr="001F46F3">
        <w:rPr>
          <w:rFonts w:eastAsia="宋体"/>
          <w:i/>
          <w:iCs/>
          <w:color w:val="000000" w:themeColor="text1"/>
        </w:rPr>
        <w:t>T</w:t>
      </w:r>
      <w:r w:rsidR="00C36DA1" w:rsidRPr="001F46F3">
        <w:rPr>
          <w:rFonts w:eastAsia="宋体"/>
          <w:color w:val="000000" w:themeColor="text1"/>
          <w:lang w:eastAsia="zh-CN"/>
        </w:rPr>
        <w:t>[</w:t>
      </w:r>
      <w:proofErr w:type="spellStart"/>
      <w:r w:rsidR="00C36DA1" w:rsidRPr="001F46F3">
        <w:rPr>
          <w:rFonts w:eastAsia="宋体"/>
          <w:i/>
          <w:iCs/>
          <w:color w:val="000000" w:themeColor="text1"/>
          <w:lang w:eastAsia="zh-CN"/>
        </w:rPr>
        <w:t>i</w:t>
      </w:r>
      <w:proofErr w:type="spellEnd"/>
      <w:r w:rsidR="00C36DA1" w:rsidRPr="001F46F3">
        <w:rPr>
          <w:rFonts w:eastAsia="宋体"/>
          <w:color w:val="000000" w:themeColor="text1"/>
          <w:lang w:eastAsia="zh-CN"/>
        </w:rPr>
        <w:t xml:space="preserve">] </w:t>
      </w:r>
      <w:r w:rsidR="00C36DA1" w:rsidRPr="001F46F3">
        <w:rPr>
          <w:rFonts w:eastAsia="宋体"/>
          <w:color w:val="000000" w:themeColor="text1"/>
        </w:rPr>
        <w:t xml:space="preserve">in timetable </w:t>
      </w:r>
      <w:r w:rsidR="00C36DA1" w:rsidRPr="001F46F3">
        <w:rPr>
          <w:i/>
          <w:iCs/>
          <w:color w:val="000000" w:themeColor="text1"/>
        </w:rPr>
        <w:t>T</w:t>
      </w:r>
      <w:r w:rsidR="00C36DA1" w:rsidRPr="001F46F3">
        <w:rPr>
          <w:rFonts w:eastAsia="宋体"/>
          <w:color w:val="000000" w:themeColor="text1"/>
        </w:rPr>
        <w:t xml:space="preserve">, the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00C36DA1" w:rsidRPr="001F46F3">
        <w:rPr>
          <w:rFonts w:eastAsia="宋体"/>
          <w:color w:val="000000" w:themeColor="text1"/>
        </w:rPr>
        <w:t xml:space="preserve"> for departure and its duty type are given by </w:t>
      </w:r>
      <w:r w:rsidR="00C36DA1" w:rsidRPr="001F46F3">
        <w:rPr>
          <w:color w:val="000000" w:themeColor="text1"/>
          <w:lang w:eastAsia="zh-CN"/>
        </w:rPr>
        <w:t xml:space="preserve">Algorithm 2 in Section IV-B. </w:t>
      </w:r>
      <w:r w:rsidR="00C36DA1" w:rsidRPr="001F46F3">
        <w:rPr>
          <w:rFonts w:eastAsia="宋体"/>
          <w:color w:val="000000" w:themeColor="text1"/>
        </w:rPr>
        <w:t xml:space="preserve">If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00C36DA1" w:rsidRPr="001F46F3">
        <w:rPr>
          <w:rFonts w:eastAsia="宋体"/>
          <w:color w:val="000000" w:themeColor="text1"/>
        </w:rPr>
        <w:t xml:space="preserve"> is a short type bus with an even number of trips at the current departure time </w:t>
      </w:r>
      <w:r w:rsidR="00C36DA1" w:rsidRPr="001F46F3">
        <w:rPr>
          <w:rFonts w:eastAsia="宋体"/>
          <w:i/>
          <w:iCs/>
          <w:color w:val="000000" w:themeColor="text1"/>
        </w:rPr>
        <w:t>T</w:t>
      </w:r>
      <w:r w:rsidR="00C36DA1" w:rsidRPr="001F46F3">
        <w:rPr>
          <w:rFonts w:eastAsia="宋体"/>
          <w:color w:val="000000" w:themeColor="text1"/>
          <w:lang w:eastAsia="zh-CN"/>
        </w:rPr>
        <w:t>[</w:t>
      </w:r>
      <w:proofErr w:type="spellStart"/>
      <w:r w:rsidR="00C36DA1" w:rsidRPr="001F46F3">
        <w:rPr>
          <w:rFonts w:eastAsia="宋体"/>
          <w:i/>
          <w:iCs/>
          <w:color w:val="000000" w:themeColor="text1"/>
          <w:lang w:eastAsia="zh-CN"/>
        </w:rPr>
        <w:t>i</w:t>
      </w:r>
      <w:proofErr w:type="spellEnd"/>
      <w:r w:rsidR="00C36DA1" w:rsidRPr="001F46F3">
        <w:rPr>
          <w:rFonts w:eastAsia="宋体"/>
          <w:color w:val="000000" w:themeColor="text1"/>
          <w:lang w:eastAsia="zh-CN"/>
        </w:rPr>
        <w:t xml:space="preserve">], then FDA is used to decide whether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00C36DA1" w:rsidRPr="001F46F3">
        <w:rPr>
          <w:rFonts w:eastAsia="宋体"/>
          <w:color w:val="000000" w:themeColor="text1"/>
          <w:lang w:eastAsia="zh-CN"/>
        </w:rPr>
        <w:t xml:space="preserve"> should be converted to a peak type bus at </w:t>
      </w:r>
      <w:r w:rsidR="00C36DA1" w:rsidRPr="001F46F3">
        <w:rPr>
          <w:rFonts w:eastAsia="宋体"/>
          <w:i/>
          <w:iCs/>
          <w:color w:val="000000" w:themeColor="text1"/>
        </w:rPr>
        <w:t>T</w:t>
      </w:r>
      <w:r w:rsidR="00C36DA1" w:rsidRPr="001F46F3">
        <w:rPr>
          <w:rFonts w:eastAsia="宋体"/>
          <w:color w:val="000000" w:themeColor="text1"/>
          <w:lang w:eastAsia="zh-CN"/>
        </w:rPr>
        <w:t>[</w:t>
      </w:r>
      <w:proofErr w:type="spellStart"/>
      <w:r w:rsidR="00C36DA1" w:rsidRPr="001F46F3">
        <w:rPr>
          <w:rFonts w:eastAsia="宋体"/>
          <w:i/>
          <w:iCs/>
          <w:color w:val="000000" w:themeColor="text1"/>
          <w:lang w:eastAsia="zh-CN"/>
        </w:rPr>
        <w:t>i</w:t>
      </w:r>
      <w:proofErr w:type="spellEnd"/>
      <w:r w:rsidR="00C36DA1" w:rsidRPr="001F46F3">
        <w:rPr>
          <w:rFonts w:eastAsia="宋体"/>
          <w:color w:val="000000" w:themeColor="text1"/>
          <w:lang w:eastAsia="zh-CN"/>
        </w:rPr>
        <w:t xml:space="preserve">]. </w:t>
      </w:r>
      <w:r w:rsidR="00C36DA1" w:rsidRPr="001F46F3">
        <w:rPr>
          <w:color w:val="000000" w:themeColor="text1"/>
          <w:lang w:eastAsia="zh-CN"/>
        </w:rPr>
        <w:t xml:space="preserve">Algorithm A presents the pseudocode of </w:t>
      </w:r>
      <w:r w:rsidR="00C36DA1" w:rsidRPr="001F46F3">
        <w:rPr>
          <w:rFonts w:eastAsia="宋体"/>
          <w:color w:val="000000" w:themeColor="text1"/>
        </w:rPr>
        <w:t xml:space="preserve">FDA. </w:t>
      </w:r>
    </w:p>
    <w:p w14:paraId="56F7D7A4" w14:textId="248266FF" w:rsidR="00C36DA1" w:rsidRPr="001F46F3" w:rsidRDefault="00C36DA1" w:rsidP="002B3F71">
      <w:pPr>
        <w:spacing w:afterLines="50" w:after="120"/>
        <w:rPr>
          <w:rFonts w:eastAsia="宋体"/>
          <w:color w:val="000000" w:themeColor="text1"/>
          <w:szCs w:val="22"/>
        </w:rPr>
      </w:pPr>
      <w:r w:rsidRPr="001F46F3">
        <w:rPr>
          <w:rFonts w:eastAsia="宋体"/>
          <w:color w:val="000000" w:themeColor="text1"/>
        </w:rPr>
        <w:t xml:space="preserve">In line 1, the duty type of the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1F46F3">
        <w:rPr>
          <w:rFonts w:eastAsia="宋体" w:hint="eastAsia"/>
          <w:bCs/>
          <w:iCs/>
          <w:color w:val="000000" w:themeColor="text1"/>
          <w:sz w:val="18"/>
          <w:szCs w:val="18"/>
          <w:lang w:eastAsia="zh-CN"/>
        </w:rPr>
        <w:t xml:space="preserve"> </w:t>
      </w:r>
      <w:r w:rsidRPr="001F46F3">
        <w:rPr>
          <w:rFonts w:eastAsia="宋体"/>
          <w:color w:val="000000" w:themeColor="text1"/>
        </w:rPr>
        <w:t xml:space="preserve">which is selected by the controller to depart at current departure time </w:t>
      </w:r>
      <w:r w:rsidRPr="001F46F3">
        <w:rPr>
          <w:rFonts w:eastAsia="宋体"/>
          <w:i/>
          <w:iCs/>
          <w:color w:val="000000" w:themeColor="text1"/>
        </w:rPr>
        <w:t>T</w:t>
      </w:r>
      <w:r w:rsidRPr="001F46F3">
        <w:rPr>
          <w:rFonts w:eastAsia="宋体"/>
          <w:color w:val="000000" w:themeColor="text1"/>
          <w:lang w:eastAsia="zh-CN"/>
        </w:rPr>
        <w:t>[</w:t>
      </w:r>
      <w:proofErr w:type="spellStart"/>
      <w:r w:rsidRPr="001F46F3">
        <w:rPr>
          <w:rFonts w:eastAsia="宋体"/>
          <w:i/>
          <w:iCs/>
          <w:color w:val="000000" w:themeColor="text1"/>
          <w:lang w:eastAsia="zh-CN"/>
        </w:rPr>
        <w:t>i</w:t>
      </w:r>
      <w:proofErr w:type="spellEnd"/>
      <w:r w:rsidRPr="001F46F3">
        <w:rPr>
          <w:rFonts w:eastAsia="宋体"/>
          <w:color w:val="000000" w:themeColor="text1"/>
          <w:lang w:eastAsia="zh-CN"/>
        </w:rPr>
        <w:t>]</w:t>
      </w:r>
      <w:r w:rsidRPr="001F46F3">
        <w:rPr>
          <w:rFonts w:eastAsia="宋体"/>
          <w:color w:val="000000" w:themeColor="text1"/>
        </w:rPr>
        <w:t xml:space="preserve"> is initialized by DTC. Lines 2 to 14 describe the forward detection procedure that aims to determine whether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1F46F3">
        <w:rPr>
          <w:rFonts w:eastAsia="宋体"/>
          <w:color w:val="000000" w:themeColor="text1"/>
        </w:rPr>
        <w:t xml:space="preserve"> is converted to a peak type bus at </w:t>
      </w:r>
      <w:r w:rsidRPr="001F46F3">
        <w:rPr>
          <w:rFonts w:eastAsia="宋体"/>
          <w:i/>
          <w:iCs/>
          <w:color w:val="000000" w:themeColor="text1"/>
        </w:rPr>
        <w:t>T</w:t>
      </w:r>
      <w:r w:rsidRPr="001F46F3">
        <w:rPr>
          <w:rFonts w:eastAsia="宋体"/>
          <w:color w:val="000000" w:themeColor="text1"/>
          <w:lang w:eastAsia="zh-CN"/>
        </w:rPr>
        <w:t>[</w:t>
      </w:r>
      <w:proofErr w:type="spellStart"/>
      <w:r w:rsidRPr="001F46F3">
        <w:rPr>
          <w:rFonts w:eastAsia="宋体"/>
          <w:i/>
          <w:iCs/>
          <w:color w:val="000000" w:themeColor="text1"/>
          <w:lang w:eastAsia="zh-CN"/>
        </w:rPr>
        <w:t>i</w:t>
      </w:r>
      <w:proofErr w:type="spellEnd"/>
      <w:r w:rsidRPr="001F46F3">
        <w:rPr>
          <w:rFonts w:eastAsia="宋体"/>
          <w:color w:val="000000" w:themeColor="text1"/>
          <w:lang w:eastAsia="zh-CN"/>
        </w:rPr>
        <w:t xml:space="preserve">]. The procedure is as follows. </w:t>
      </w:r>
      <w:r w:rsidRPr="001F46F3">
        <w:rPr>
          <w:rFonts w:eastAsia="宋体"/>
          <w:color w:val="000000" w:themeColor="text1"/>
        </w:rPr>
        <w:t xml:space="preserve">If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1F46F3">
        <w:rPr>
          <w:rFonts w:eastAsia="宋体"/>
          <w:color w:val="000000" w:themeColor="text1"/>
        </w:rPr>
        <w:t xml:space="preserve"> is chosen again for departure before its continuous rest time exceeds the threshold </w:t>
      </w:r>
      <m:oMath>
        <m:r>
          <w:rPr>
            <w:rFonts w:ascii="Cambria Math" w:eastAsia="宋体" w:hAnsi="Cambria Math"/>
            <w:color w:val="000000" w:themeColor="text1"/>
          </w:rPr>
          <m:t>δ</m:t>
        </m:r>
      </m:oMath>
      <w:r w:rsidRPr="001F46F3">
        <w:rPr>
          <w:rFonts w:eastAsia="宋体"/>
          <w:color w:val="000000" w:themeColor="text1"/>
        </w:rPr>
        <w:t xml:space="preserve">, its duty type is not updated as a peak type bus at </w:t>
      </w:r>
      <w:r w:rsidRPr="001F46F3">
        <w:rPr>
          <w:rFonts w:eastAsia="宋体"/>
          <w:i/>
          <w:iCs/>
          <w:color w:val="000000" w:themeColor="text1"/>
        </w:rPr>
        <w:t>T</w:t>
      </w:r>
      <w:r w:rsidRPr="001F46F3">
        <w:rPr>
          <w:rFonts w:eastAsia="宋体"/>
          <w:color w:val="000000" w:themeColor="text1"/>
          <w:lang w:eastAsia="zh-CN"/>
        </w:rPr>
        <w:t>[</w:t>
      </w:r>
      <w:proofErr w:type="spellStart"/>
      <w:r w:rsidRPr="001F46F3">
        <w:rPr>
          <w:rFonts w:eastAsia="宋体"/>
          <w:i/>
          <w:iCs/>
          <w:color w:val="000000" w:themeColor="text1"/>
          <w:lang w:eastAsia="zh-CN"/>
        </w:rPr>
        <w:t>i</w:t>
      </w:r>
      <w:proofErr w:type="spellEnd"/>
      <w:r w:rsidRPr="001F46F3">
        <w:rPr>
          <w:rFonts w:eastAsia="宋体"/>
          <w:color w:val="000000" w:themeColor="text1"/>
          <w:lang w:eastAsia="zh-CN"/>
        </w:rPr>
        <w:t>]</w:t>
      </w:r>
      <w:r w:rsidRPr="001F46F3">
        <w:rPr>
          <w:rFonts w:eastAsia="宋体"/>
          <w:color w:val="000000" w:themeColor="text1"/>
        </w:rPr>
        <w:t xml:space="preserve">. If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1F46F3">
        <w:rPr>
          <w:rFonts w:eastAsia="宋体"/>
          <w:color w:val="000000" w:themeColor="text1"/>
        </w:rPr>
        <w:t xml:space="preserve"> is not chosen and its continuous rest time exceeds </w:t>
      </w:r>
      <m:oMath>
        <m:r>
          <w:rPr>
            <w:rFonts w:ascii="Cambria Math" w:eastAsia="宋体" w:hAnsi="Cambria Math"/>
            <w:color w:val="000000" w:themeColor="text1"/>
          </w:rPr>
          <m:t>δ</m:t>
        </m:r>
      </m:oMath>
      <w:r w:rsidRPr="001F46F3">
        <w:rPr>
          <w:rFonts w:eastAsia="宋体"/>
          <w:color w:val="000000" w:themeColor="text1"/>
        </w:rPr>
        <w:t xml:space="preserve">, indicating that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1F46F3">
        <w:rPr>
          <w:rFonts w:eastAsia="宋体"/>
          <w:color w:val="000000" w:themeColor="text1"/>
        </w:rPr>
        <w:t xml:space="preserve">  has a long rest interval greater than </w:t>
      </w:r>
      <m:oMath>
        <m:r>
          <w:rPr>
            <w:rFonts w:ascii="Cambria Math" w:eastAsia="宋体" w:hAnsi="Cambria Math"/>
            <w:color w:val="000000" w:themeColor="text1"/>
          </w:rPr>
          <m:t>δ</m:t>
        </m:r>
      </m:oMath>
      <w:r w:rsidRPr="001F46F3">
        <w:rPr>
          <w:rFonts w:eastAsia="宋体" w:hint="eastAsia"/>
          <w:color w:val="000000" w:themeColor="text1"/>
          <w:lang w:eastAsia="zh-CN"/>
        </w:rPr>
        <w:t>,</w:t>
      </w:r>
      <w:r w:rsidRPr="001F46F3">
        <w:rPr>
          <w:rFonts w:eastAsia="宋体"/>
          <w:color w:val="000000" w:themeColor="text1"/>
        </w:rPr>
        <w:t xml:space="preserve"> its duty type is updated as a peak type at </w:t>
      </w:r>
      <w:r w:rsidRPr="001F46F3">
        <w:rPr>
          <w:rFonts w:eastAsia="宋体"/>
          <w:i/>
          <w:iCs/>
          <w:color w:val="000000" w:themeColor="text1"/>
        </w:rPr>
        <w:t>T</w:t>
      </w:r>
      <w:r w:rsidRPr="001F46F3">
        <w:rPr>
          <w:rFonts w:eastAsia="宋体"/>
          <w:color w:val="000000" w:themeColor="text1"/>
          <w:lang w:eastAsia="zh-CN"/>
        </w:rPr>
        <w:t>[</w:t>
      </w:r>
      <w:proofErr w:type="spellStart"/>
      <w:r w:rsidRPr="001F46F3">
        <w:rPr>
          <w:rFonts w:eastAsia="宋体"/>
          <w:i/>
          <w:iCs/>
          <w:color w:val="000000" w:themeColor="text1"/>
          <w:lang w:eastAsia="zh-CN"/>
        </w:rPr>
        <w:t>i</w:t>
      </w:r>
      <w:proofErr w:type="spellEnd"/>
      <w:r w:rsidRPr="001F46F3">
        <w:rPr>
          <w:rFonts w:eastAsia="宋体"/>
          <w:color w:val="000000" w:themeColor="text1"/>
          <w:lang w:eastAsia="zh-CN"/>
        </w:rPr>
        <w:t>]</w:t>
      </w:r>
      <w:r w:rsidRPr="001F46F3">
        <w:rPr>
          <w:rFonts w:eastAsia="宋体"/>
          <w:color w:val="000000" w:themeColor="text1"/>
        </w:rPr>
        <w:t>.</w:t>
      </w:r>
      <w:bookmarkEnd w:id="4"/>
    </w:p>
    <w:p w14:paraId="3F5CA6C0" w14:textId="732C66EF" w:rsidR="001C7686" w:rsidRPr="000D60B8" w:rsidRDefault="00000000" w:rsidP="000D60B8">
      <w:pPr>
        <w:ind w:firstLine="0"/>
        <w:rPr>
          <w:rFonts w:eastAsiaTheme="minorEastAsia"/>
          <w:color w:val="000000" w:themeColor="text1"/>
          <w:lang w:eastAsia="zh-CN"/>
        </w:rPr>
        <w:sectPr w:rsidR="001C7686" w:rsidRPr="000D60B8" w:rsidSect="001E12FD">
          <w:footnotePr>
            <w:numRestart w:val="eachSect"/>
          </w:footnotePr>
          <w:type w:val="continuous"/>
          <w:pgSz w:w="12240" w:h="15840"/>
          <w:pgMar w:top="1008" w:right="936" w:bottom="1008" w:left="936" w:header="432" w:footer="432" w:gutter="0"/>
          <w:pgNumType w:start="1"/>
          <w:cols w:num="2" w:space="425"/>
        </w:sectPr>
      </w:pPr>
      <w:r>
        <w:rPr>
          <w:color w:val="000000" w:themeColor="text1"/>
        </w:rPr>
      </w:r>
      <w:r>
        <w:rPr>
          <w:color w:val="000000" w:themeColor="text1"/>
        </w:rPr>
        <w:pict w14:anchorId="4D50B64C">
          <v:shapetype id="_x0000_t202" coordsize="21600,21600" o:spt="202" path="m,l,21600r21600,l21600,xe">
            <v:stroke joinstyle="miter"/>
            <v:path gradientshapeok="t" o:connecttype="rect"/>
          </v:shapetype>
          <v:shape id="Text Box 5" o:spid="_x0000_s2123" type="#_x0000_t202" style="width:248.5pt;height:312.7pt;visibility:visible;mso-left-percent:-10001;mso-top-percent:-10001;mso-position-horizontal:absolute;mso-position-horizontal-relative:char;mso-position-vertical:absolute;mso-position-vertical-relative:line;mso-left-percent:-10001;mso-top-percent:-10001;v-text-anchor:top" stroked="f">
            <v:textbox inset="0,0,0,0">
              <w:txbxContent>
                <w:tbl>
                  <w:tblPr>
                    <w:tblW w:w="0" w:type="auto"/>
                    <w:jc w:val="center"/>
                    <w:tblBorders>
                      <w:top w:val="single" w:sz="8" w:space="0" w:color="auto"/>
                      <w:bottom w:val="single" w:sz="8" w:space="0" w:color="auto"/>
                    </w:tblBorders>
                    <w:tblLook w:val="04A0" w:firstRow="1" w:lastRow="0" w:firstColumn="1" w:lastColumn="0" w:noHBand="0" w:noVBand="1"/>
                  </w:tblPr>
                  <w:tblGrid>
                    <w:gridCol w:w="222"/>
                    <w:gridCol w:w="4763"/>
                  </w:tblGrid>
                  <w:tr w:rsidR="00694896" w:rsidRPr="00907081" w14:paraId="17E20FCC" w14:textId="77777777" w:rsidTr="009B3A71">
                    <w:trPr>
                      <w:jc w:val="center"/>
                    </w:trPr>
                    <w:tc>
                      <w:tcPr>
                        <w:tcW w:w="10036" w:type="dxa"/>
                        <w:gridSpan w:val="2"/>
                        <w:tcBorders>
                          <w:top w:val="single" w:sz="8" w:space="0" w:color="auto"/>
                          <w:bottom w:val="single" w:sz="8" w:space="0" w:color="auto"/>
                        </w:tcBorders>
                        <w:tcMar>
                          <w:left w:w="0" w:type="dxa"/>
                          <w:right w:w="0" w:type="dxa"/>
                        </w:tcMar>
                      </w:tcPr>
                      <w:p w14:paraId="29616164" w14:textId="77777777" w:rsidR="00694896" w:rsidRPr="0091238F" w:rsidRDefault="00694896" w:rsidP="00EB6431">
                        <w:pPr>
                          <w:ind w:firstLine="0"/>
                          <w:rPr>
                            <w:b/>
                            <w:color w:val="000000" w:themeColor="text1"/>
                            <w:sz w:val="18"/>
                            <w:szCs w:val="18"/>
                          </w:rPr>
                        </w:pPr>
                        <w:r w:rsidRPr="0091238F">
                          <w:rPr>
                            <w:b/>
                            <w:color w:val="000000" w:themeColor="text1"/>
                            <w:sz w:val="18"/>
                            <w:szCs w:val="18"/>
                          </w:rPr>
                          <w:t xml:space="preserve">Algorithm A: Forward Detection Approach. </w:t>
                        </w:r>
                      </w:p>
                    </w:tc>
                  </w:tr>
                  <w:tr w:rsidR="00694896" w:rsidRPr="00907081" w14:paraId="6E366632" w14:textId="77777777" w:rsidTr="009B3A71">
                    <w:trPr>
                      <w:trHeight w:val="80"/>
                      <w:jc w:val="center"/>
                    </w:trPr>
                    <w:tc>
                      <w:tcPr>
                        <w:tcW w:w="10036" w:type="dxa"/>
                        <w:gridSpan w:val="2"/>
                        <w:tcBorders>
                          <w:top w:val="single" w:sz="8" w:space="0" w:color="auto"/>
                        </w:tcBorders>
                        <w:tcMar>
                          <w:left w:w="0" w:type="dxa"/>
                          <w:right w:w="0" w:type="dxa"/>
                        </w:tcMar>
                      </w:tcPr>
                      <w:p w14:paraId="5684D01D" w14:textId="77777777" w:rsidR="00694896" w:rsidRPr="0091238F" w:rsidRDefault="00694896" w:rsidP="00B17BA8">
                        <w:pPr>
                          <w:ind w:left="904" w:hangingChars="500" w:hanging="904"/>
                          <w:rPr>
                            <w:color w:val="000000" w:themeColor="text1"/>
                            <w:sz w:val="18"/>
                            <w:szCs w:val="18"/>
                          </w:rPr>
                        </w:pPr>
                        <w:r w:rsidRPr="0091238F">
                          <w:rPr>
                            <w:b/>
                            <w:color w:val="000000" w:themeColor="text1"/>
                            <w:sz w:val="18"/>
                            <w:szCs w:val="18"/>
                          </w:rPr>
                          <w:t xml:space="preserve">Input: </w:t>
                        </w:r>
                        <w:r w:rsidRPr="0091238F">
                          <w:rPr>
                            <w:bCs/>
                            <w:color w:val="000000" w:themeColor="text1"/>
                            <w:sz w:val="18"/>
                            <w:szCs w:val="18"/>
                          </w:rPr>
                          <w:t xml:space="preserve">The </w:t>
                        </w:r>
                        <w:r w:rsidRPr="0091238F">
                          <w:rPr>
                            <w:color w:val="000000" w:themeColor="text1"/>
                            <w:sz w:val="18"/>
                            <w:szCs w:val="18"/>
                          </w:rPr>
                          <w:t xml:space="preserve">controller; the timetable </w:t>
                        </w:r>
                        <w:r w:rsidRPr="0091238F">
                          <w:rPr>
                            <w:i/>
                            <w:iCs/>
                            <w:color w:val="000000" w:themeColor="text1"/>
                            <w:sz w:val="18"/>
                            <w:szCs w:val="18"/>
                          </w:rPr>
                          <w:t>T</w:t>
                        </w:r>
                        <w:r w:rsidRPr="0091238F">
                          <w:rPr>
                            <w:color w:val="000000" w:themeColor="text1"/>
                            <w:sz w:val="18"/>
                            <w:szCs w:val="18"/>
                          </w:rPr>
                          <w:t xml:space="preserve">; </w:t>
                        </w:r>
                      </w:p>
                      <w:p w14:paraId="4030BB8E" w14:textId="169A2F96" w:rsidR="00694896" w:rsidRPr="0091238F" w:rsidRDefault="008F037A" w:rsidP="00B17BA8">
                        <w:pPr>
                          <w:ind w:firstLineChars="300" w:firstLine="540"/>
                          <w:rPr>
                            <w:color w:val="000000" w:themeColor="text1"/>
                            <w:sz w:val="18"/>
                            <w:szCs w:val="18"/>
                            <w:lang w:eastAsia="zh-CN"/>
                          </w:rPr>
                        </w:pPr>
                        <w:r w:rsidRPr="0091238F">
                          <w:rPr>
                            <w:color w:val="000000" w:themeColor="text1"/>
                            <w:sz w:val="18"/>
                            <w:szCs w:val="18"/>
                            <w:lang w:eastAsia="zh-CN"/>
                          </w:rPr>
                          <w:t>T</w:t>
                        </w:r>
                        <w:r w:rsidR="00694896" w:rsidRPr="0091238F">
                          <w:rPr>
                            <w:color w:val="000000" w:themeColor="text1"/>
                            <w:sz w:val="18"/>
                            <w:szCs w:val="18"/>
                            <w:lang w:eastAsia="zh-CN"/>
                          </w:rPr>
                          <w:t xml:space="preserve">he sequence number </w:t>
                        </w:r>
                        <w:proofErr w:type="spellStart"/>
                        <w:r w:rsidR="00694896" w:rsidRPr="0091238F">
                          <w:rPr>
                            <w:i/>
                            <w:iCs/>
                            <w:color w:val="000000" w:themeColor="text1"/>
                            <w:sz w:val="18"/>
                            <w:szCs w:val="18"/>
                            <w:lang w:eastAsia="zh-CN"/>
                          </w:rPr>
                          <w:t>i</w:t>
                        </w:r>
                        <w:proofErr w:type="spellEnd"/>
                        <w:r w:rsidR="00694896" w:rsidRPr="0091238F">
                          <w:rPr>
                            <w:i/>
                            <w:iCs/>
                            <w:color w:val="000000" w:themeColor="text1"/>
                            <w:sz w:val="18"/>
                            <w:szCs w:val="18"/>
                            <w:lang w:eastAsia="zh-CN"/>
                          </w:rPr>
                          <w:t xml:space="preserve"> </w:t>
                        </w:r>
                        <w:r w:rsidR="00694896" w:rsidRPr="0091238F">
                          <w:rPr>
                            <w:color w:val="000000" w:themeColor="text1"/>
                            <w:sz w:val="18"/>
                            <w:szCs w:val="18"/>
                            <w:lang w:eastAsia="zh-CN"/>
                          </w:rPr>
                          <w:t xml:space="preserve">of the current departure time in </w:t>
                        </w:r>
                        <w:r w:rsidR="00694896" w:rsidRPr="0091238F">
                          <w:rPr>
                            <w:i/>
                            <w:iCs/>
                            <w:color w:val="000000" w:themeColor="text1"/>
                            <w:sz w:val="18"/>
                            <w:szCs w:val="18"/>
                            <w:lang w:eastAsia="zh-CN"/>
                          </w:rPr>
                          <w:t>T</w:t>
                        </w:r>
                        <w:r w:rsidR="00694896" w:rsidRPr="0091238F">
                          <w:rPr>
                            <w:color w:val="000000" w:themeColor="text1"/>
                            <w:sz w:val="18"/>
                            <w:szCs w:val="18"/>
                            <w:lang w:eastAsia="zh-CN"/>
                          </w:rPr>
                          <w:t xml:space="preserve">; </w:t>
                        </w:r>
                      </w:p>
                      <w:p w14:paraId="28981A51" w14:textId="0B73E870" w:rsidR="00694896" w:rsidRPr="0091238F" w:rsidRDefault="00000000" w:rsidP="00126E2D">
                        <w:pPr>
                          <w:ind w:firstLineChars="300" w:firstLine="540"/>
                          <w:rPr>
                            <w:bCs/>
                            <w:i/>
                            <w:iCs/>
                            <w:color w:val="000000" w:themeColor="text1"/>
                            <w:sz w:val="18"/>
                            <w:szCs w:val="18"/>
                          </w:rPr>
                        </w:pP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00694896" w:rsidRPr="0091238F">
                          <w:rPr>
                            <w:rFonts w:hint="eastAsia"/>
                            <w:bCs/>
                            <w:iCs/>
                            <w:color w:val="000000" w:themeColor="text1"/>
                            <w:sz w:val="18"/>
                            <w:szCs w:val="18"/>
                            <w:lang w:eastAsia="zh-CN"/>
                          </w:rPr>
                          <w:t>:</w:t>
                        </w:r>
                        <w:r w:rsidR="00694896" w:rsidRPr="0091238F">
                          <w:rPr>
                            <w:bCs/>
                            <w:iCs/>
                            <w:color w:val="000000" w:themeColor="text1"/>
                            <w:sz w:val="18"/>
                            <w:szCs w:val="18"/>
                            <w:lang w:eastAsia="zh-CN"/>
                          </w:rPr>
                          <w:t xml:space="preserve"> </w:t>
                        </w:r>
                        <w:r w:rsidR="00BF4DF8" w:rsidRPr="0091238F">
                          <w:rPr>
                            <w:color w:val="000000" w:themeColor="text1"/>
                            <w:sz w:val="18"/>
                            <w:szCs w:val="18"/>
                          </w:rPr>
                          <w:t>The</w:t>
                        </w:r>
                        <w:r w:rsidR="00BF4DF8" w:rsidRPr="0091238F">
                          <w:rPr>
                            <w:bCs/>
                            <w:color w:val="000000" w:themeColor="text1"/>
                            <w:sz w:val="18"/>
                            <w:szCs w:val="18"/>
                          </w:rPr>
                          <w:t xml:space="preserve"> bus that departs at </w:t>
                        </w:r>
                        <w:r w:rsidR="00BF4DF8" w:rsidRPr="0091238F">
                          <w:rPr>
                            <w:bCs/>
                            <w:i/>
                            <w:iCs/>
                            <w:color w:val="000000" w:themeColor="text1"/>
                            <w:sz w:val="18"/>
                            <w:szCs w:val="18"/>
                          </w:rPr>
                          <w:t>T</w:t>
                        </w:r>
                        <w:r w:rsidR="00BF4DF8" w:rsidRPr="0091238F">
                          <w:rPr>
                            <w:bCs/>
                            <w:color w:val="000000" w:themeColor="text1"/>
                            <w:sz w:val="18"/>
                            <w:szCs w:val="18"/>
                          </w:rPr>
                          <w:t>[</w:t>
                        </w:r>
                        <w:proofErr w:type="spellStart"/>
                        <w:r w:rsidR="00BF4DF8" w:rsidRPr="0091238F">
                          <w:rPr>
                            <w:bCs/>
                            <w:i/>
                            <w:iCs/>
                            <w:color w:val="000000" w:themeColor="text1"/>
                            <w:sz w:val="18"/>
                            <w:szCs w:val="18"/>
                          </w:rPr>
                          <w:t>i</w:t>
                        </w:r>
                        <w:proofErr w:type="spellEnd"/>
                        <w:r w:rsidR="00BF4DF8" w:rsidRPr="0091238F">
                          <w:rPr>
                            <w:bCs/>
                            <w:color w:val="000000" w:themeColor="text1"/>
                            <w:sz w:val="18"/>
                            <w:szCs w:val="18"/>
                          </w:rPr>
                          <w:t xml:space="preserve">]. </w:t>
                        </w:r>
                      </w:p>
                    </w:tc>
                  </w:tr>
                  <w:tr w:rsidR="00694896" w:rsidRPr="00907081" w14:paraId="472B1092" w14:textId="77777777" w:rsidTr="009B3A71">
                    <w:trPr>
                      <w:trHeight w:val="157"/>
                      <w:jc w:val="center"/>
                    </w:trPr>
                    <w:tc>
                      <w:tcPr>
                        <w:tcW w:w="10036" w:type="dxa"/>
                        <w:gridSpan w:val="2"/>
                        <w:tcMar>
                          <w:left w:w="0" w:type="dxa"/>
                          <w:right w:w="0" w:type="dxa"/>
                        </w:tcMar>
                      </w:tcPr>
                      <w:p w14:paraId="37FB8506" w14:textId="77777777" w:rsidR="00694896" w:rsidRPr="0091238F" w:rsidRDefault="00694896" w:rsidP="002F1667">
                        <w:pPr>
                          <w:ind w:left="181" w:hangingChars="100" w:hanging="181"/>
                          <w:rPr>
                            <w:bCs/>
                            <w:i/>
                            <w:iCs/>
                            <w:color w:val="000000" w:themeColor="text1"/>
                            <w:sz w:val="18"/>
                            <w:szCs w:val="18"/>
                          </w:rPr>
                        </w:pPr>
                        <w:r w:rsidRPr="0091238F">
                          <w:rPr>
                            <w:b/>
                            <w:color w:val="000000" w:themeColor="text1"/>
                            <w:sz w:val="18"/>
                            <w:szCs w:val="18"/>
                          </w:rPr>
                          <w:t>Output:</w:t>
                        </w:r>
                        <w:r w:rsidRPr="0091238F">
                          <w:rPr>
                            <w:bCs/>
                            <w:color w:val="000000" w:themeColor="text1"/>
                            <w:sz w:val="18"/>
                            <w:szCs w:val="18"/>
                            <w:lang w:eastAsia="zh-CN"/>
                          </w:rPr>
                          <w:t xml:space="preserve"> </w:t>
                        </w:r>
                        <w:r w:rsidRPr="0091238F">
                          <w:rPr>
                            <w:bCs/>
                            <w:color w:val="000000" w:themeColor="text1"/>
                            <w:sz w:val="18"/>
                            <w:szCs w:val="18"/>
                          </w:rPr>
                          <w:t xml:space="preserve">The converted </w:t>
                        </w:r>
                        <w:r w:rsidRPr="0091238F">
                          <w:rPr>
                            <w:color w:val="000000" w:themeColor="text1"/>
                            <w:sz w:val="18"/>
                            <w:szCs w:val="18"/>
                          </w:rPr>
                          <w:t>duty type of</w:t>
                        </w:r>
                        <w:r w:rsidRPr="0091238F">
                          <w:rPr>
                            <w:bCs/>
                            <w:color w:val="000000" w:themeColor="text1"/>
                            <w:sz w:val="18"/>
                            <w:szCs w:val="18"/>
                          </w:rPr>
                          <w:t xml:space="preserve">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91238F">
                          <w:rPr>
                            <w:rFonts w:hint="eastAsia"/>
                            <w:bCs/>
                            <w:iCs/>
                            <w:color w:val="000000" w:themeColor="text1"/>
                            <w:sz w:val="18"/>
                            <w:szCs w:val="18"/>
                            <w:lang w:eastAsia="zh-CN"/>
                          </w:rPr>
                          <w:t xml:space="preserve"> </w:t>
                        </w:r>
                        <w:r w:rsidRPr="0091238F">
                          <w:rPr>
                            <w:bCs/>
                            <w:iCs/>
                            <w:color w:val="000000" w:themeColor="text1"/>
                            <w:sz w:val="18"/>
                            <w:szCs w:val="18"/>
                            <w:lang w:eastAsia="zh-CN"/>
                          </w:rPr>
                          <w:t xml:space="preserve">at </w:t>
                        </w:r>
                        <w:r w:rsidRPr="0091238F">
                          <w:rPr>
                            <w:bCs/>
                            <w:i/>
                            <w:iCs/>
                            <w:color w:val="000000" w:themeColor="text1"/>
                            <w:sz w:val="18"/>
                            <w:szCs w:val="18"/>
                          </w:rPr>
                          <w:t>T</w:t>
                        </w:r>
                        <w:r w:rsidRPr="0091238F">
                          <w:rPr>
                            <w:bCs/>
                            <w:color w:val="000000" w:themeColor="text1"/>
                            <w:sz w:val="18"/>
                            <w:szCs w:val="18"/>
                          </w:rPr>
                          <w:t>[</w:t>
                        </w:r>
                        <w:proofErr w:type="spellStart"/>
                        <w:r w:rsidRPr="0091238F">
                          <w:rPr>
                            <w:bCs/>
                            <w:i/>
                            <w:iCs/>
                            <w:color w:val="000000" w:themeColor="text1"/>
                            <w:sz w:val="18"/>
                            <w:szCs w:val="18"/>
                          </w:rPr>
                          <w:t>i</w:t>
                        </w:r>
                        <w:proofErr w:type="spellEnd"/>
                        <w:r w:rsidRPr="0091238F">
                          <w:rPr>
                            <w:bCs/>
                            <w:color w:val="000000" w:themeColor="text1"/>
                            <w:sz w:val="18"/>
                            <w:szCs w:val="18"/>
                          </w:rPr>
                          <w:t>]</w:t>
                        </w:r>
                        <w:r w:rsidRPr="0091238F">
                          <w:rPr>
                            <w:color w:val="000000" w:themeColor="text1"/>
                            <w:sz w:val="18"/>
                            <w:szCs w:val="18"/>
                          </w:rPr>
                          <w:t>.</w:t>
                        </w:r>
                      </w:p>
                    </w:tc>
                  </w:tr>
                  <w:tr w:rsidR="00694896" w:rsidRPr="00907081" w14:paraId="04BAD133" w14:textId="77777777" w:rsidTr="009B3A71">
                    <w:trPr>
                      <w:trHeight w:val="157"/>
                      <w:jc w:val="center"/>
                    </w:trPr>
                    <w:tc>
                      <w:tcPr>
                        <w:tcW w:w="10036" w:type="dxa"/>
                        <w:gridSpan w:val="2"/>
                        <w:tcMar>
                          <w:left w:w="0" w:type="dxa"/>
                          <w:right w:w="0" w:type="dxa"/>
                        </w:tcMar>
                      </w:tcPr>
                      <w:p w14:paraId="384A1F75" w14:textId="07978806" w:rsidR="00694896" w:rsidRPr="0091238F" w:rsidRDefault="00694896" w:rsidP="006372CE">
                        <w:pPr>
                          <w:ind w:firstLine="0"/>
                          <w:rPr>
                            <w:bCs/>
                            <w:i/>
                            <w:iCs/>
                            <w:color w:val="000000" w:themeColor="text1"/>
                            <w:sz w:val="18"/>
                            <w:szCs w:val="18"/>
                          </w:rPr>
                        </w:pPr>
                        <w:r w:rsidRPr="0091238F">
                          <w:rPr>
                            <w:rFonts w:hint="eastAsia"/>
                            <w:b/>
                            <w:color w:val="000000" w:themeColor="text1"/>
                            <w:sz w:val="18"/>
                            <w:szCs w:val="18"/>
                            <w:lang w:eastAsia="zh-CN"/>
                          </w:rPr>
                          <w:t>N</w:t>
                        </w:r>
                        <w:r w:rsidRPr="0091238F">
                          <w:rPr>
                            <w:b/>
                            <w:color w:val="000000" w:themeColor="text1"/>
                            <w:sz w:val="18"/>
                            <w:szCs w:val="18"/>
                            <w:lang w:eastAsia="zh-CN"/>
                          </w:rPr>
                          <w:t xml:space="preserve">otation: </w:t>
                        </w:r>
                        <w:r w:rsidRPr="0091238F">
                          <w:rPr>
                            <w:bCs/>
                            <w:i/>
                            <w:iCs/>
                            <w:color w:val="000000" w:themeColor="text1"/>
                            <w:sz w:val="18"/>
                            <w:szCs w:val="18"/>
                          </w:rPr>
                          <w:t>T</w:t>
                        </w:r>
                        <w:r w:rsidRPr="0091238F">
                          <w:rPr>
                            <w:bCs/>
                            <w:color w:val="000000" w:themeColor="text1"/>
                            <w:sz w:val="18"/>
                            <w:szCs w:val="18"/>
                          </w:rPr>
                          <w:t>[</w:t>
                        </w:r>
                        <w:proofErr w:type="spellStart"/>
                        <w:r w:rsidRPr="0091238F">
                          <w:rPr>
                            <w:bCs/>
                            <w:i/>
                            <w:iCs/>
                            <w:color w:val="000000" w:themeColor="text1"/>
                            <w:sz w:val="18"/>
                            <w:szCs w:val="18"/>
                          </w:rPr>
                          <w:t>i</w:t>
                        </w:r>
                        <w:proofErr w:type="spellEnd"/>
                        <w:r w:rsidRPr="0091238F">
                          <w:rPr>
                            <w:bCs/>
                            <w:color w:val="000000" w:themeColor="text1"/>
                            <w:sz w:val="18"/>
                            <w:szCs w:val="18"/>
                          </w:rPr>
                          <w:t xml:space="preserve">]: The </w:t>
                        </w:r>
                        <w:proofErr w:type="spellStart"/>
                        <w:r w:rsidRPr="0091238F">
                          <w:rPr>
                            <w:bCs/>
                            <w:i/>
                            <w:iCs/>
                            <w:color w:val="000000" w:themeColor="text1"/>
                            <w:sz w:val="18"/>
                            <w:szCs w:val="18"/>
                          </w:rPr>
                          <w:t>i</w:t>
                        </w:r>
                        <w:r w:rsidRPr="0091238F">
                          <w:rPr>
                            <w:bCs/>
                            <w:color w:val="000000" w:themeColor="text1"/>
                            <w:sz w:val="18"/>
                            <w:szCs w:val="18"/>
                          </w:rPr>
                          <w:t>-th</w:t>
                        </w:r>
                        <w:proofErr w:type="spellEnd"/>
                        <w:r w:rsidRPr="0091238F">
                          <w:rPr>
                            <w:bCs/>
                            <w:color w:val="000000" w:themeColor="text1"/>
                            <w:sz w:val="18"/>
                            <w:szCs w:val="18"/>
                          </w:rPr>
                          <w:t xml:space="preserve"> departure time in </w:t>
                        </w:r>
                        <w:r w:rsidRPr="0091238F">
                          <w:rPr>
                            <w:bCs/>
                            <w:i/>
                            <w:iCs/>
                            <w:color w:val="000000" w:themeColor="text1"/>
                            <w:sz w:val="18"/>
                            <w:szCs w:val="18"/>
                          </w:rPr>
                          <w:t>T.</w:t>
                        </w:r>
                      </w:p>
                      <w:p w14:paraId="01B12A92" w14:textId="5B4A02C7" w:rsidR="00694896" w:rsidRPr="0091238F" w:rsidRDefault="00694896" w:rsidP="006372CE">
                        <w:pPr>
                          <w:ind w:leftChars="400" w:left="800" w:firstLineChars="100" w:firstLine="180"/>
                          <w:rPr>
                            <w:b/>
                            <w:color w:val="000000" w:themeColor="text1"/>
                            <w:sz w:val="18"/>
                            <w:szCs w:val="18"/>
                            <w:lang w:eastAsia="zh-CN"/>
                          </w:rPr>
                        </w:pPr>
                        <w:r w:rsidRPr="0091238F">
                          <w:rPr>
                            <w:i/>
                            <w:iCs/>
                            <w:color w:val="000000" w:themeColor="text1"/>
                            <w:sz w:val="18"/>
                            <w:szCs w:val="18"/>
                            <w:lang w:eastAsia="zh-CN"/>
                          </w:rPr>
                          <w:t>j</w:t>
                        </w:r>
                        <w:r w:rsidRPr="0091238F">
                          <w:rPr>
                            <w:color w:val="000000" w:themeColor="text1"/>
                            <w:sz w:val="18"/>
                            <w:szCs w:val="18"/>
                            <w:lang w:eastAsia="zh-CN"/>
                          </w:rPr>
                          <w:t xml:space="preserve">: The sequence number of the departure time after </w:t>
                        </w:r>
                        <w:proofErr w:type="spellStart"/>
                        <w:r w:rsidRPr="0091238F">
                          <w:rPr>
                            <w:i/>
                            <w:iCs/>
                            <w:color w:val="000000" w:themeColor="text1"/>
                            <w:sz w:val="18"/>
                            <w:szCs w:val="18"/>
                            <w:lang w:eastAsia="zh-CN"/>
                          </w:rPr>
                          <w:t>i</w:t>
                        </w:r>
                        <w:proofErr w:type="spellEnd"/>
                        <w:r w:rsidRPr="0091238F">
                          <w:rPr>
                            <w:color w:val="000000" w:themeColor="text1"/>
                            <w:sz w:val="18"/>
                            <w:szCs w:val="18"/>
                            <w:lang w:eastAsia="zh-CN"/>
                          </w:rPr>
                          <w:t xml:space="preserve">. </w:t>
                        </w:r>
                        <m:oMath>
                          <m:r>
                            <w:rPr>
                              <w:rFonts w:ascii="Cambria Math" w:hAnsi="Cambria Math" w:hint="eastAsia"/>
                              <w:color w:val="000000" w:themeColor="text1"/>
                              <w:sz w:val="18"/>
                              <w:szCs w:val="18"/>
                              <w:lang w:eastAsia="zh-CN"/>
                            </w:rPr>
                            <m:t>|T|</m:t>
                          </m:r>
                        </m:oMath>
                        <w:r w:rsidRPr="0091238F">
                          <w:rPr>
                            <w:rFonts w:hint="eastAsia"/>
                            <w:color w:val="000000" w:themeColor="text1"/>
                            <w:sz w:val="18"/>
                            <w:szCs w:val="18"/>
                            <w:lang w:eastAsia="zh-CN"/>
                          </w:rPr>
                          <w:t>:</w:t>
                        </w:r>
                        <w:r w:rsidRPr="0091238F">
                          <w:rPr>
                            <w:color w:val="000000" w:themeColor="text1"/>
                            <w:sz w:val="18"/>
                            <w:szCs w:val="18"/>
                            <w:lang w:eastAsia="zh-CN"/>
                          </w:rPr>
                          <w:t xml:space="preserve"> The total number of departure times in </w:t>
                        </w:r>
                        <w:r w:rsidRPr="0091238F">
                          <w:rPr>
                            <w:i/>
                            <w:iCs/>
                            <w:color w:val="000000" w:themeColor="text1"/>
                            <w:sz w:val="18"/>
                            <w:szCs w:val="18"/>
                            <w:lang w:eastAsia="zh-CN"/>
                          </w:rPr>
                          <w:t>T</w:t>
                        </w:r>
                        <w:r w:rsidRPr="0091238F">
                          <w:rPr>
                            <w:color w:val="000000" w:themeColor="text1"/>
                            <w:sz w:val="18"/>
                            <w:szCs w:val="18"/>
                            <w:lang w:eastAsia="zh-CN"/>
                          </w:rPr>
                          <w:t>.</w:t>
                        </w:r>
                      </w:p>
                    </w:tc>
                  </w:tr>
                  <w:tr w:rsidR="00694896" w:rsidRPr="00907081" w14:paraId="75B95C71" w14:textId="77777777" w:rsidTr="009B3A71">
                    <w:trPr>
                      <w:trHeight w:val="157"/>
                      <w:jc w:val="center"/>
                    </w:trPr>
                    <w:tc>
                      <w:tcPr>
                        <w:tcW w:w="284" w:type="dxa"/>
                        <w:tcMar>
                          <w:left w:w="0" w:type="dxa"/>
                          <w:right w:w="0" w:type="dxa"/>
                        </w:tcMar>
                      </w:tcPr>
                      <w:p w14:paraId="0DF840D0" w14:textId="77777777" w:rsidR="00694896" w:rsidRPr="0091238F" w:rsidRDefault="00694896" w:rsidP="00FF52E0">
                        <w:pPr>
                          <w:ind w:firstLine="0"/>
                          <w:rPr>
                            <w:b/>
                            <w:bCs/>
                            <w:color w:val="000000" w:themeColor="text1"/>
                            <w:sz w:val="18"/>
                            <w:szCs w:val="18"/>
                          </w:rPr>
                        </w:pPr>
                        <w:r w:rsidRPr="0091238F">
                          <w:rPr>
                            <w:b/>
                            <w:bCs/>
                            <w:color w:val="000000" w:themeColor="text1"/>
                            <w:sz w:val="18"/>
                            <w:szCs w:val="18"/>
                          </w:rPr>
                          <w:t>1</w:t>
                        </w:r>
                      </w:p>
                    </w:tc>
                    <w:tc>
                      <w:tcPr>
                        <w:tcW w:w="9752" w:type="dxa"/>
                        <w:tcMar>
                          <w:left w:w="0" w:type="dxa"/>
                          <w:right w:w="0" w:type="dxa"/>
                        </w:tcMar>
                      </w:tcPr>
                      <w:p w14:paraId="07DB2746" w14:textId="77777777" w:rsidR="00694896" w:rsidRPr="0091238F" w:rsidRDefault="00694896" w:rsidP="00EB6431">
                        <w:pPr>
                          <w:ind w:firstLine="0"/>
                          <w:rPr>
                            <w:b/>
                            <w:color w:val="000000" w:themeColor="text1"/>
                            <w:sz w:val="18"/>
                            <w:szCs w:val="18"/>
                          </w:rPr>
                        </w:pPr>
                        <w:r w:rsidRPr="0091238F">
                          <w:rPr>
                            <w:b/>
                            <w:color w:val="000000" w:themeColor="text1"/>
                            <w:sz w:val="18"/>
                            <w:szCs w:val="18"/>
                          </w:rPr>
                          <w:t xml:space="preserve">Initialization: </w:t>
                        </w:r>
                      </w:p>
                      <w:p w14:paraId="7D7E6A1A" w14:textId="77777777" w:rsidR="00694896" w:rsidRPr="0091238F" w:rsidRDefault="00694896" w:rsidP="00EB6431">
                        <w:pPr>
                          <w:ind w:firstLineChars="100" w:firstLine="180"/>
                          <w:rPr>
                            <w:rFonts w:ascii="Cambria Math" w:hAnsi="Cambria Math"/>
                            <w:bCs/>
                            <w:i/>
                            <w:color w:val="000000" w:themeColor="text1"/>
                            <w:sz w:val="18"/>
                            <w:szCs w:val="18"/>
                            <w:lang w:eastAsia="zh-CN"/>
                          </w:rPr>
                        </w:pPr>
                        <w:r w:rsidRPr="0091238F">
                          <w:rPr>
                            <w:bCs/>
                            <w:iCs/>
                            <w:color w:val="000000" w:themeColor="text1"/>
                            <w:sz w:val="18"/>
                            <w:szCs w:val="18"/>
                            <w:lang w:eastAsia="zh-CN"/>
                          </w:rPr>
                          <w:t>The duty type of</w:t>
                        </w:r>
                        <w:r w:rsidRPr="0091238F">
                          <w:rPr>
                            <w:color w:val="000000" w:themeColor="text1"/>
                            <w:sz w:val="18"/>
                            <w:szCs w:val="18"/>
                          </w:rPr>
                          <w:t xml:space="preserve">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91238F">
                          <w:rPr>
                            <w:color w:val="000000" w:themeColor="text1"/>
                            <w:sz w:val="18"/>
                            <w:szCs w:val="18"/>
                          </w:rPr>
                          <w:t>is determined by</w:t>
                        </w:r>
                        <w:r w:rsidRPr="0091238F">
                          <w:rPr>
                            <w:bCs/>
                            <w:iCs/>
                            <w:color w:val="000000" w:themeColor="text1"/>
                            <w:sz w:val="18"/>
                            <w:szCs w:val="18"/>
                            <w:lang w:eastAsia="zh-CN"/>
                          </w:rPr>
                          <w:t xml:space="preserve"> DTC.</w:t>
                        </w:r>
                      </w:p>
                    </w:tc>
                  </w:tr>
                  <w:tr w:rsidR="00694896" w:rsidRPr="00907081" w14:paraId="3BAD3058" w14:textId="77777777" w:rsidTr="009B3A71">
                    <w:trPr>
                      <w:trHeight w:val="157"/>
                      <w:jc w:val="center"/>
                    </w:trPr>
                    <w:tc>
                      <w:tcPr>
                        <w:tcW w:w="284" w:type="dxa"/>
                        <w:tcMar>
                          <w:left w:w="0" w:type="dxa"/>
                          <w:right w:w="0" w:type="dxa"/>
                        </w:tcMar>
                      </w:tcPr>
                      <w:p w14:paraId="631C6059" w14:textId="77777777" w:rsidR="00694896" w:rsidRPr="0091238F" w:rsidRDefault="00694896" w:rsidP="00385F88">
                        <w:pPr>
                          <w:ind w:firstLine="0"/>
                          <w:rPr>
                            <w:b/>
                            <w:bCs/>
                            <w:color w:val="000000" w:themeColor="text1"/>
                            <w:sz w:val="18"/>
                            <w:szCs w:val="18"/>
                          </w:rPr>
                        </w:pPr>
                        <w:r w:rsidRPr="0091238F">
                          <w:rPr>
                            <w:rFonts w:hint="eastAsia"/>
                            <w:b/>
                            <w:bCs/>
                            <w:color w:val="000000" w:themeColor="text1"/>
                            <w:sz w:val="18"/>
                            <w:szCs w:val="18"/>
                            <w:lang w:eastAsia="zh-CN"/>
                          </w:rPr>
                          <w:t>2</w:t>
                        </w:r>
                      </w:p>
                    </w:tc>
                    <w:tc>
                      <w:tcPr>
                        <w:tcW w:w="9752" w:type="dxa"/>
                        <w:tcMar>
                          <w:left w:w="0" w:type="dxa"/>
                          <w:right w:w="0" w:type="dxa"/>
                        </w:tcMar>
                      </w:tcPr>
                      <w:p w14:paraId="52A91591" w14:textId="77777777" w:rsidR="00694896" w:rsidRPr="0091238F" w:rsidRDefault="00694896" w:rsidP="00385F88">
                        <w:pPr>
                          <w:ind w:firstLine="0"/>
                          <w:rPr>
                            <w:b/>
                            <w:color w:val="000000" w:themeColor="text1"/>
                            <w:sz w:val="18"/>
                            <w:szCs w:val="18"/>
                            <w:lang w:eastAsia="zh-CN"/>
                          </w:rPr>
                        </w:pPr>
                        <w:r w:rsidRPr="0091238F">
                          <w:rPr>
                            <w:rFonts w:hint="eastAsia"/>
                            <w:b/>
                            <w:color w:val="000000" w:themeColor="text1"/>
                            <w:sz w:val="18"/>
                            <w:szCs w:val="18"/>
                            <w:lang w:eastAsia="zh-CN"/>
                          </w:rPr>
                          <w:t>i</w:t>
                        </w:r>
                        <w:r w:rsidRPr="0091238F">
                          <w:rPr>
                            <w:b/>
                            <w:color w:val="000000" w:themeColor="text1"/>
                            <w:sz w:val="18"/>
                            <w:szCs w:val="18"/>
                            <w:lang w:eastAsia="zh-CN"/>
                          </w:rPr>
                          <w:t xml:space="preserve">f </w:t>
                        </w:r>
                        <w:r w:rsidRPr="0091238F">
                          <w:rPr>
                            <w:bCs/>
                            <w:color w:val="000000" w:themeColor="text1"/>
                            <w:sz w:val="18"/>
                            <w:szCs w:val="18"/>
                            <w:lang w:eastAsia="zh-CN"/>
                          </w:rPr>
                          <w:t xml:space="preserve">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91238F">
                          <w:rPr>
                            <w:bCs/>
                            <w:color w:val="000000" w:themeColor="text1"/>
                            <w:sz w:val="18"/>
                            <w:szCs w:val="18"/>
                            <w:lang w:eastAsia="zh-CN"/>
                          </w:rPr>
                          <w:t xml:space="preserve"> is a short type bus with an even number of trips at </w:t>
                        </w:r>
                        <w:r w:rsidRPr="0091238F">
                          <w:rPr>
                            <w:bCs/>
                            <w:i/>
                            <w:iCs/>
                            <w:color w:val="000000" w:themeColor="text1"/>
                            <w:sz w:val="18"/>
                            <w:szCs w:val="18"/>
                          </w:rPr>
                          <w:t>T</w:t>
                        </w:r>
                        <w:r w:rsidRPr="0091238F">
                          <w:rPr>
                            <w:bCs/>
                            <w:color w:val="000000" w:themeColor="text1"/>
                            <w:sz w:val="18"/>
                            <w:szCs w:val="18"/>
                          </w:rPr>
                          <w:t>[</w:t>
                        </w:r>
                        <w:proofErr w:type="spellStart"/>
                        <w:r w:rsidRPr="0091238F">
                          <w:rPr>
                            <w:bCs/>
                            <w:i/>
                            <w:iCs/>
                            <w:color w:val="000000" w:themeColor="text1"/>
                            <w:sz w:val="18"/>
                            <w:szCs w:val="18"/>
                          </w:rPr>
                          <w:t>i</w:t>
                        </w:r>
                        <w:proofErr w:type="spellEnd"/>
                        <w:r w:rsidRPr="0091238F">
                          <w:rPr>
                            <w:bCs/>
                            <w:color w:val="000000" w:themeColor="text1"/>
                            <w:sz w:val="18"/>
                            <w:szCs w:val="18"/>
                          </w:rPr>
                          <w:t>]</w:t>
                        </w:r>
                        <w:r w:rsidRPr="0091238F">
                          <w:rPr>
                            <w:b/>
                            <w:color w:val="000000" w:themeColor="text1"/>
                            <w:sz w:val="18"/>
                            <w:szCs w:val="18"/>
                            <w:lang w:eastAsia="zh-CN"/>
                          </w:rPr>
                          <w:t xml:space="preserve"> then</w:t>
                        </w:r>
                      </w:p>
                    </w:tc>
                  </w:tr>
                  <w:tr w:rsidR="00694896" w:rsidRPr="00907081" w14:paraId="3A98C930" w14:textId="77777777" w:rsidTr="009B3A71">
                    <w:trPr>
                      <w:trHeight w:val="157"/>
                      <w:jc w:val="center"/>
                    </w:trPr>
                    <w:tc>
                      <w:tcPr>
                        <w:tcW w:w="284" w:type="dxa"/>
                        <w:tcMar>
                          <w:left w:w="0" w:type="dxa"/>
                          <w:right w:w="0" w:type="dxa"/>
                        </w:tcMar>
                      </w:tcPr>
                      <w:p w14:paraId="7E24838C" w14:textId="77777777" w:rsidR="00694896" w:rsidRPr="0091238F" w:rsidRDefault="00694896" w:rsidP="00385F88">
                        <w:pPr>
                          <w:ind w:firstLine="0"/>
                          <w:rPr>
                            <w:b/>
                            <w:bCs/>
                            <w:color w:val="000000" w:themeColor="text1"/>
                            <w:sz w:val="18"/>
                            <w:szCs w:val="18"/>
                            <w:lang w:eastAsia="zh-CN"/>
                          </w:rPr>
                        </w:pPr>
                        <w:r w:rsidRPr="0091238F">
                          <w:rPr>
                            <w:rFonts w:hint="eastAsia"/>
                            <w:b/>
                            <w:bCs/>
                            <w:color w:val="000000" w:themeColor="text1"/>
                            <w:sz w:val="18"/>
                            <w:szCs w:val="18"/>
                            <w:lang w:eastAsia="zh-CN"/>
                          </w:rPr>
                          <w:t>3</w:t>
                        </w:r>
                      </w:p>
                    </w:tc>
                    <w:tc>
                      <w:tcPr>
                        <w:tcW w:w="9752" w:type="dxa"/>
                        <w:tcMar>
                          <w:left w:w="0" w:type="dxa"/>
                          <w:right w:w="0" w:type="dxa"/>
                        </w:tcMar>
                      </w:tcPr>
                      <w:p w14:paraId="59D77B0F" w14:textId="77777777" w:rsidR="00694896" w:rsidRPr="0091238F" w:rsidRDefault="00694896" w:rsidP="00385F88">
                        <w:pPr>
                          <w:ind w:firstLineChars="100" w:firstLine="181"/>
                          <w:rPr>
                            <w:iCs/>
                            <w:color w:val="000000" w:themeColor="text1"/>
                            <w:sz w:val="18"/>
                            <w:szCs w:val="18"/>
                            <w:lang w:eastAsia="zh-CN"/>
                          </w:rPr>
                        </w:pPr>
                        <w:r w:rsidRPr="0091238F">
                          <w:rPr>
                            <w:b/>
                            <w:bCs/>
                            <w:color w:val="000000" w:themeColor="text1"/>
                            <w:sz w:val="18"/>
                            <w:szCs w:val="18"/>
                            <w:lang w:eastAsia="zh-CN"/>
                          </w:rPr>
                          <w:t>for</w:t>
                        </w:r>
                        <w:r w:rsidRPr="0091238F">
                          <w:rPr>
                            <w:color w:val="000000" w:themeColor="text1"/>
                            <w:sz w:val="18"/>
                            <w:szCs w:val="18"/>
                            <w:lang w:eastAsia="zh-CN"/>
                          </w:rPr>
                          <w:t xml:space="preserve"> </w:t>
                        </w:r>
                        <w:r w:rsidRPr="0091238F">
                          <w:rPr>
                            <w:i/>
                            <w:iCs/>
                            <w:color w:val="000000" w:themeColor="text1"/>
                            <w:sz w:val="18"/>
                            <w:szCs w:val="18"/>
                            <w:lang w:eastAsia="zh-CN"/>
                          </w:rPr>
                          <w:t>j</w:t>
                        </w:r>
                        <w:r w:rsidRPr="0091238F">
                          <w:rPr>
                            <w:b/>
                            <w:bCs/>
                            <w:i/>
                            <w:iCs/>
                            <w:color w:val="000000" w:themeColor="text1"/>
                            <w:sz w:val="18"/>
                            <w:szCs w:val="18"/>
                            <w:lang w:eastAsia="zh-CN"/>
                          </w:rPr>
                          <w:t xml:space="preserve"> </w:t>
                        </w:r>
                        <w:r w:rsidRPr="0091238F">
                          <w:rPr>
                            <w:color w:val="000000" w:themeColor="text1"/>
                            <w:sz w:val="18"/>
                            <w:szCs w:val="18"/>
                            <w:lang w:eastAsia="zh-CN"/>
                          </w:rPr>
                          <w:t xml:space="preserve">= </w:t>
                        </w:r>
                        <w:r w:rsidRPr="0091238F">
                          <w:rPr>
                            <w:i/>
                            <w:iCs/>
                            <w:color w:val="000000" w:themeColor="text1"/>
                            <w:sz w:val="18"/>
                            <w:szCs w:val="18"/>
                            <w:lang w:eastAsia="zh-CN"/>
                          </w:rPr>
                          <w:t>i+</w:t>
                        </w:r>
                        <w:r w:rsidRPr="0091238F">
                          <w:rPr>
                            <w:color w:val="000000" w:themeColor="text1"/>
                            <w:sz w:val="18"/>
                            <w:szCs w:val="18"/>
                            <w:lang w:eastAsia="zh-CN"/>
                          </w:rPr>
                          <w:t>1 to</w:t>
                        </w:r>
                        <w:r w:rsidRPr="0091238F">
                          <w:rPr>
                            <w:rFonts w:hint="eastAsia"/>
                            <w:color w:val="000000" w:themeColor="text1"/>
                            <w:sz w:val="18"/>
                            <w:szCs w:val="18"/>
                            <w:lang w:eastAsia="zh-CN"/>
                          </w:rPr>
                          <w:t xml:space="preserve"> </w:t>
                        </w:r>
                        <m:oMath>
                          <m:r>
                            <w:rPr>
                              <w:rFonts w:ascii="Cambria Math" w:hAnsi="Cambria Math" w:hint="eastAsia"/>
                              <w:color w:val="000000" w:themeColor="text1"/>
                              <w:sz w:val="18"/>
                              <w:szCs w:val="18"/>
                              <w:lang w:eastAsia="zh-CN"/>
                            </w:rPr>
                            <m:t>|T|</m:t>
                          </m:r>
                        </m:oMath>
                        <w:r w:rsidRPr="0091238F">
                          <w:rPr>
                            <w:rFonts w:hint="eastAsia"/>
                            <w:b/>
                            <w:color w:val="000000" w:themeColor="text1"/>
                            <w:sz w:val="18"/>
                            <w:szCs w:val="18"/>
                            <w:lang w:eastAsia="zh-CN"/>
                          </w:rPr>
                          <w:t xml:space="preserve"> </w:t>
                        </w:r>
                        <w:r w:rsidRPr="0091238F">
                          <w:rPr>
                            <w:b/>
                            <w:bCs/>
                            <w:color w:val="000000" w:themeColor="text1"/>
                            <w:sz w:val="18"/>
                            <w:szCs w:val="18"/>
                            <w:lang w:eastAsia="zh-CN"/>
                          </w:rPr>
                          <w:t xml:space="preserve">do </w:t>
                        </w:r>
                      </w:p>
                    </w:tc>
                  </w:tr>
                  <w:tr w:rsidR="00694896" w:rsidRPr="00907081" w14:paraId="0C34B77B" w14:textId="77777777" w:rsidTr="009B3A71">
                    <w:trPr>
                      <w:trHeight w:val="227"/>
                      <w:jc w:val="center"/>
                    </w:trPr>
                    <w:tc>
                      <w:tcPr>
                        <w:tcW w:w="284" w:type="dxa"/>
                        <w:tcMar>
                          <w:left w:w="0" w:type="dxa"/>
                          <w:right w:w="0" w:type="dxa"/>
                        </w:tcMar>
                      </w:tcPr>
                      <w:p w14:paraId="126B0F01" w14:textId="77777777" w:rsidR="00694896" w:rsidRPr="0091238F" w:rsidRDefault="00694896" w:rsidP="00385F88">
                        <w:pPr>
                          <w:ind w:firstLine="0"/>
                          <w:rPr>
                            <w:b/>
                            <w:bCs/>
                            <w:color w:val="000000" w:themeColor="text1"/>
                            <w:sz w:val="18"/>
                            <w:szCs w:val="18"/>
                            <w:lang w:eastAsia="zh-CN"/>
                          </w:rPr>
                        </w:pPr>
                        <w:r w:rsidRPr="0091238F">
                          <w:rPr>
                            <w:b/>
                            <w:bCs/>
                            <w:color w:val="000000" w:themeColor="text1"/>
                            <w:sz w:val="18"/>
                            <w:szCs w:val="18"/>
                            <w:lang w:eastAsia="zh-CN"/>
                          </w:rPr>
                          <w:t>4</w:t>
                        </w:r>
                      </w:p>
                    </w:tc>
                    <w:tc>
                      <w:tcPr>
                        <w:tcW w:w="9752" w:type="dxa"/>
                        <w:tcMar>
                          <w:left w:w="0" w:type="dxa"/>
                          <w:right w:w="0" w:type="dxa"/>
                        </w:tcMar>
                      </w:tcPr>
                      <w:p w14:paraId="302B67AA" w14:textId="77777777" w:rsidR="00694896" w:rsidRPr="0091238F" w:rsidRDefault="00694896" w:rsidP="003260E1">
                        <w:pPr>
                          <w:ind w:leftChars="200" w:left="400" w:firstLine="0"/>
                          <w:rPr>
                            <w:bCs/>
                            <w:color w:val="000000" w:themeColor="text1"/>
                            <w:sz w:val="18"/>
                            <w:szCs w:val="18"/>
                            <w:lang w:eastAsia="zh-CN"/>
                          </w:rPr>
                        </w:pPr>
                        <w:r w:rsidRPr="0091238F">
                          <w:rPr>
                            <w:rFonts w:eastAsia="宋体"/>
                            <w:color w:val="000000" w:themeColor="text1"/>
                            <w:sz w:val="18"/>
                            <w:szCs w:val="18"/>
                          </w:rPr>
                          <w:t xml:space="preserve">Obtain the information of each bus at </w:t>
                        </w:r>
                        <w:r w:rsidRPr="0091238F">
                          <w:rPr>
                            <w:bCs/>
                            <w:i/>
                            <w:iCs/>
                            <w:color w:val="000000" w:themeColor="text1"/>
                            <w:sz w:val="18"/>
                            <w:szCs w:val="18"/>
                          </w:rPr>
                          <w:t>T</w:t>
                        </w:r>
                        <w:r w:rsidRPr="0091238F">
                          <w:rPr>
                            <w:bCs/>
                            <w:color w:val="000000" w:themeColor="text1"/>
                            <w:sz w:val="18"/>
                            <w:szCs w:val="18"/>
                          </w:rPr>
                          <w:t>[</w:t>
                        </w:r>
                        <w:r w:rsidRPr="0091238F">
                          <w:rPr>
                            <w:bCs/>
                            <w:i/>
                            <w:iCs/>
                            <w:color w:val="000000" w:themeColor="text1"/>
                            <w:sz w:val="18"/>
                            <w:szCs w:val="18"/>
                          </w:rPr>
                          <w:t>j</w:t>
                        </w:r>
                        <w:r w:rsidRPr="0091238F">
                          <w:rPr>
                            <w:bCs/>
                            <w:color w:val="000000" w:themeColor="text1"/>
                            <w:sz w:val="18"/>
                            <w:szCs w:val="18"/>
                          </w:rPr>
                          <w:t>]</w:t>
                        </w:r>
                        <w:r w:rsidRPr="0091238F">
                          <w:rPr>
                            <w:rFonts w:eastAsia="宋体"/>
                            <w:color w:val="000000" w:themeColor="text1"/>
                            <w:sz w:val="18"/>
                            <w:szCs w:val="18"/>
                          </w:rPr>
                          <w:t xml:space="preserve"> from </w:t>
                        </w:r>
                        <w:r w:rsidRPr="0091238F">
                          <w:rPr>
                            <w:rFonts w:eastAsia="宋体" w:hint="eastAsia"/>
                            <w:color w:val="000000" w:themeColor="text1"/>
                            <w:sz w:val="18"/>
                            <w:szCs w:val="18"/>
                            <w:lang w:eastAsia="zh-CN"/>
                          </w:rPr>
                          <w:t>the</w:t>
                        </w:r>
                        <w:r w:rsidRPr="0091238F">
                          <w:rPr>
                            <w:rFonts w:eastAsia="宋体"/>
                            <w:color w:val="000000" w:themeColor="text1"/>
                            <w:sz w:val="18"/>
                            <w:szCs w:val="18"/>
                          </w:rPr>
                          <w:t xml:space="preserve"> simulation environment</w:t>
                        </w:r>
                        <w:r w:rsidRPr="0091238F">
                          <w:rPr>
                            <w:bCs/>
                            <w:color w:val="000000" w:themeColor="text1"/>
                            <w:sz w:val="18"/>
                            <w:szCs w:val="18"/>
                          </w:rPr>
                          <w:t>.</w:t>
                        </w:r>
                      </w:p>
                    </w:tc>
                  </w:tr>
                  <w:tr w:rsidR="00694896" w:rsidRPr="00907081" w14:paraId="52E5B953" w14:textId="77777777" w:rsidTr="009B3A71">
                    <w:trPr>
                      <w:trHeight w:val="227"/>
                      <w:jc w:val="center"/>
                    </w:trPr>
                    <w:tc>
                      <w:tcPr>
                        <w:tcW w:w="284" w:type="dxa"/>
                        <w:tcMar>
                          <w:left w:w="0" w:type="dxa"/>
                          <w:right w:w="0" w:type="dxa"/>
                        </w:tcMar>
                      </w:tcPr>
                      <w:p w14:paraId="5D6FB18A" w14:textId="77777777" w:rsidR="00694896" w:rsidRPr="0091238F" w:rsidRDefault="00694896" w:rsidP="00385F88">
                        <w:pPr>
                          <w:ind w:firstLine="0"/>
                          <w:rPr>
                            <w:b/>
                            <w:bCs/>
                            <w:color w:val="000000" w:themeColor="text1"/>
                            <w:sz w:val="18"/>
                            <w:szCs w:val="18"/>
                            <w:lang w:eastAsia="zh-CN"/>
                          </w:rPr>
                        </w:pPr>
                        <w:r w:rsidRPr="0091238F">
                          <w:rPr>
                            <w:b/>
                            <w:bCs/>
                            <w:color w:val="000000" w:themeColor="text1"/>
                            <w:sz w:val="18"/>
                            <w:szCs w:val="18"/>
                            <w:lang w:eastAsia="zh-CN"/>
                          </w:rPr>
                          <w:t>5</w:t>
                        </w:r>
                      </w:p>
                    </w:tc>
                    <w:tc>
                      <w:tcPr>
                        <w:tcW w:w="9752" w:type="dxa"/>
                        <w:tcMar>
                          <w:left w:w="0" w:type="dxa"/>
                          <w:right w:w="0" w:type="dxa"/>
                        </w:tcMar>
                      </w:tcPr>
                      <w:p w14:paraId="20FADC64" w14:textId="77777777" w:rsidR="00694896" w:rsidRPr="0091238F" w:rsidRDefault="00694896" w:rsidP="00385F88">
                        <w:pPr>
                          <w:ind w:leftChars="100" w:left="200" w:firstLineChars="100" w:firstLine="180"/>
                          <w:rPr>
                            <w:i/>
                            <w:iCs/>
                            <w:color w:val="000000" w:themeColor="text1"/>
                            <w:sz w:val="18"/>
                            <w:szCs w:val="18"/>
                            <w:lang w:eastAsia="zh-CN"/>
                          </w:rPr>
                        </w:pPr>
                        <w:r w:rsidRPr="0091238F">
                          <w:rPr>
                            <w:bCs/>
                            <w:color w:val="000000" w:themeColor="text1"/>
                            <w:sz w:val="18"/>
                            <w:szCs w:val="18"/>
                          </w:rPr>
                          <w:t>DTC is used to update the state and duty type of each bus.</w:t>
                        </w:r>
                      </w:p>
                    </w:tc>
                  </w:tr>
                  <w:tr w:rsidR="00694896" w:rsidRPr="00907081" w14:paraId="7C9FA683" w14:textId="77777777" w:rsidTr="009B3A71">
                    <w:trPr>
                      <w:trHeight w:val="227"/>
                      <w:jc w:val="center"/>
                    </w:trPr>
                    <w:tc>
                      <w:tcPr>
                        <w:tcW w:w="284" w:type="dxa"/>
                        <w:tcMar>
                          <w:left w:w="0" w:type="dxa"/>
                          <w:right w:w="0" w:type="dxa"/>
                        </w:tcMar>
                      </w:tcPr>
                      <w:p w14:paraId="52038C8D" w14:textId="77777777" w:rsidR="00694896" w:rsidRPr="0091238F" w:rsidRDefault="00694896" w:rsidP="00385F88">
                        <w:pPr>
                          <w:ind w:firstLine="0"/>
                          <w:rPr>
                            <w:b/>
                            <w:bCs/>
                            <w:color w:val="000000" w:themeColor="text1"/>
                            <w:sz w:val="18"/>
                            <w:szCs w:val="18"/>
                            <w:lang w:eastAsia="zh-CN"/>
                          </w:rPr>
                        </w:pPr>
                        <w:r w:rsidRPr="0091238F">
                          <w:rPr>
                            <w:b/>
                            <w:bCs/>
                            <w:color w:val="000000" w:themeColor="text1"/>
                            <w:sz w:val="18"/>
                            <w:szCs w:val="18"/>
                            <w:lang w:eastAsia="zh-CN"/>
                          </w:rPr>
                          <w:t>6</w:t>
                        </w:r>
                      </w:p>
                    </w:tc>
                    <w:tc>
                      <w:tcPr>
                        <w:tcW w:w="9752" w:type="dxa"/>
                        <w:tcMar>
                          <w:left w:w="0" w:type="dxa"/>
                          <w:right w:w="0" w:type="dxa"/>
                        </w:tcMar>
                      </w:tcPr>
                      <w:p w14:paraId="6D33F089" w14:textId="77777777" w:rsidR="00694896" w:rsidRPr="0091238F" w:rsidRDefault="00694896" w:rsidP="00385F88">
                        <w:pPr>
                          <w:ind w:leftChars="100" w:left="200" w:firstLineChars="100" w:firstLine="180"/>
                          <w:rPr>
                            <w:bCs/>
                            <w:color w:val="000000" w:themeColor="text1"/>
                            <w:sz w:val="18"/>
                            <w:szCs w:val="18"/>
                          </w:rPr>
                        </w:pPr>
                        <w:r w:rsidRPr="0091238F">
                          <w:rPr>
                            <w:rFonts w:hint="eastAsia"/>
                            <w:color w:val="000000" w:themeColor="text1"/>
                            <w:sz w:val="18"/>
                            <w:szCs w:val="18"/>
                            <w:lang w:eastAsia="zh-CN"/>
                          </w:rPr>
                          <w:t>B</w:t>
                        </w:r>
                        <w:r w:rsidRPr="0091238F">
                          <w:rPr>
                            <w:color w:val="000000" w:themeColor="text1"/>
                            <w:sz w:val="18"/>
                            <w:szCs w:val="18"/>
                            <w:lang w:eastAsia="zh-CN"/>
                          </w:rPr>
                          <w:t xml:space="preserve">S is used to select a bus </w:t>
                        </w:r>
                        <w:r w:rsidRPr="0091238F">
                          <w:rPr>
                            <w:i/>
                            <w:iCs/>
                            <w:color w:val="000000" w:themeColor="text1"/>
                            <w:sz w:val="18"/>
                            <w:szCs w:val="18"/>
                            <w:lang w:eastAsia="zh-CN"/>
                          </w:rPr>
                          <w:t>v</w:t>
                        </w:r>
                        <w:r w:rsidRPr="0091238F">
                          <w:rPr>
                            <w:color w:val="000000" w:themeColor="text1"/>
                            <w:sz w:val="18"/>
                            <w:szCs w:val="18"/>
                            <w:lang w:eastAsia="zh-CN"/>
                          </w:rPr>
                          <w:t xml:space="preserve"> for departure at </w:t>
                        </w:r>
                        <w:r w:rsidRPr="0091238F">
                          <w:rPr>
                            <w:bCs/>
                            <w:i/>
                            <w:iCs/>
                            <w:color w:val="000000" w:themeColor="text1"/>
                            <w:sz w:val="18"/>
                            <w:szCs w:val="18"/>
                          </w:rPr>
                          <w:t>T</w:t>
                        </w:r>
                        <w:r w:rsidRPr="0091238F">
                          <w:rPr>
                            <w:bCs/>
                            <w:color w:val="000000" w:themeColor="text1"/>
                            <w:sz w:val="18"/>
                            <w:szCs w:val="18"/>
                          </w:rPr>
                          <w:t>[</w:t>
                        </w:r>
                        <w:r w:rsidRPr="0091238F">
                          <w:rPr>
                            <w:bCs/>
                            <w:i/>
                            <w:iCs/>
                            <w:color w:val="000000" w:themeColor="text1"/>
                            <w:sz w:val="18"/>
                            <w:szCs w:val="18"/>
                          </w:rPr>
                          <w:t>j</w:t>
                        </w:r>
                        <w:r w:rsidRPr="0091238F">
                          <w:rPr>
                            <w:bCs/>
                            <w:color w:val="000000" w:themeColor="text1"/>
                            <w:sz w:val="18"/>
                            <w:szCs w:val="18"/>
                          </w:rPr>
                          <w:t>]</w:t>
                        </w:r>
                        <w:r w:rsidRPr="0091238F">
                          <w:rPr>
                            <w:color w:val="000000" w:themeColor="text1"/>
                            <w:sz w:val="18"/>
                            <w:szCs w:val="18"/>
                            <w:lang w:eastAsia="zh-CN"/>
                          </w:rPr>
                          <w:t>.</w:t>
                        </w:r>
                      </w:p>
                    </w:tc>
                  </w:tr>
                  <w:tr w:rsidR="00694896" w:rsidRPr="00907081" w14:paraId="375C0FDF" w14:textId="77777777" w:rsidTr="009B3A71">
                    <w:trPr>
                      <w:trHeight w:val="227"/>
                      <w:jc w:val="center"/>
                    </w:trPr>
                    <w:tc>
                      <w:tcPr>
                        <w:tcW w:w="284" w:type="dxa"/>
                        <w:tcMar>
                          <w:left w:w="0" w:type="dxa"/>
                          <w:right w:w="0" w:type="dxa"/>
                        </w:tcMar>
                      </w:tcPr>
                      <w:p w14:paraId="13C3DB6A" w14:textId="77777777" w:rsidR="00694896" w:rsidRPr="0091238F" w:rsidRDefault="00694896" w:rsidP="00385F88">
                        <w:pPr>
                          <w:ind w:firstLine="0"/>
                          <w:rPr>
                            <w:b/>
                            <w:bCs/>
                            <w:color w:val="000000" w:themeColor="text1"/>
                            <w:sz w:val="18"/>
                            <w:szCs w:val="18"/>
                            <w:lang w:eastAsia="zh-CN"/>
                          </w:rPr>
                        </w:pPr>
                        <w:r w:rsidRPr="0091238F">
                          <w:rPr>
                            <w:b/>
                            <w:bCs/>
                            <w:color w:val="000000" w:themeColor="text1"/>
                            <w:sz w:val="18"/>
                            <w:szCs w:val="18"/>
                            <w:lang w:eastAsia="zh-CN"/>
                          </w:rPr>
                          <w:t>7</w:t>
                        </w:r>
                      </w:p>
                    </w:tc>
                    <w:tc>
                      <w:tcPr>
                        <w:tcW w:w="9752" w:type="dxa"/>
                        <w:tcMar>
                          <w:left w:w="0" w:type="dxa"/>
                          <w:right w:w="0" w:type="dxa"/>
                        </w:tcMar>
                      </w:tcPr>
                      <w:p w14:paraId="5BC533AB" w14:textId="77777777" w:rsidR="00694896" w:rsidRPr="0091238F" w:rsidRDefault="00694896" w:rsidP="00385F88">
                        <w:pPr>
                          <w:ind w:leftChars="100" w:left="200" w:firstLineChars="100" w:firstLine="181"/>
                          <w:rPr>
                            <w:color w:val="000000" w:themeColor="text1"/>
                            <w:sz w:val="18"/>
                            <w:szCs w:val="18"/>
                            <w:lang w:eastAsia="zh-CN"/>
                          </w:rPr>
                        </w:pPr>
                        <w:r w:rsidRPr="0091238F">
                          <w:rPr>
                            <w:b/>
                            <w:bCs/>
                            <w:color w:val="000000" w:themeColor="text1"/>
                            <w:sz w:val="18"/>
                            <w:szCs w:val="18"/>
                            <w:lang w:eastAsia="zh-CN"/>
                          </w:rPr>
                          <w:t xml:space="preserve">if </w:t>
                        </w:r>
                        <w:r w:rsidRPr="0091238F">
                          <w:rPr>
                            <w:i/>
                            <w:iCs/>
                            <w:color w:val="000000" w:themeColor="text1"/>
                            <w:sz w:val="18"/>
                            <w:szCs w:val="18"/>
                            <w:lang w:eastAsia="zh-CN"/>
                          </w:rPr>
                          <w:t>v</w:t>
                        </w:r>
                        <w:r w:rsidRPr="0091238F">
                          <w:rPr>
                            <w:color w:val="000000" w:themeColor="text1"/>
                            <w:sz w:val="18"/>
                            <w:szCs w:val="18"/>
                            <w:lang w:eastAsia="zh-CN"/>
                          </w:rPr>
                          <w:t xml:space="preserve"> =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91238F">
                          <w:rPr>
                            <w:color w:val="000000" w:themeColor="text1"/>
                            <w:sz w:val="18"/>
                            <w:szCs w:val="18"/>
                            <w:lang w:eastAsia="zh-CN"/>
                          </w:rPr>
                          <w:t xml:space="preserve"> </w:t>
                        </w:r>
                        <w:r w:rsidRPr="0091238F">
                          <w:rPr>
                            <w:b/>
                            <w:bCs/>
                            <w:color w:val="000000" w:themeColor="text1"/>
                            <w:sz w:val="18"/>
                            <w:szCs w:val="18"/>
                            <w:lang w:eastAsia="zh-CN"/>
                          </w:rPr>
                          <w:t>then</w:t>
                        </w:r>
                      </w:p>
                    </w:tc>
                  </w:tr>
                  <w:tr w:rsidR="00694896" w:rsidRPr="00907081" w14:paraId="2ECDC8C2" w14:textId="77777777" w:rsidTr="009B3A71">
                    <w:trPr>
                      <w:trHeight w:val="227"/>
                      <w:jc w:val="center"/>
                    </w:trPr>
                    <w:tc>
                      <w:tcPr>
                        <w:tcW w:w="284" w:type="dxa"/>
                        <w:tcMar>
                          <w:left w:w="0" w:type="dxa"/>
                          <w:right w:w="0" w:type="dxa"/>
                        </w:tcMar>
                      </w:tcPr>
                      <w:p w14:paraId="61D9B54D" w14:textId="77777777" w:rsidR="00694896" w:rsidRPr="0091238F" w:rsidRDefault="00694896" w:rsidP="00385F88">
                        <w:pPr>
                          <w:ind w:firstLine="0"/>
                          <w:rPr>
                            <w:b/>
                            <w:bCs/>
                            <w:color w:val="000000" w:themeColor="text1"/>
                            <w:sz w:val="18"/>
                            <w:szCs w:val="18"/>
                            <w:lang w:eastAsia="zh-CN"/>
                          </w:rPr>
                        </w:pPr>
                        <w:r w:rsidRPr="0091238F">
                          <w:rPr>
                            <w:b/>
                            <w:bCs/>
                            <w:color w:val="000000" w:themeColor="text1"/>
                            <w:sz w:val="18"/>
                            <w:szCs w:val="18"/>
                            <w:lang w:eastAsia="zh-CN"/>
                          </w:rPr>
                          <w:t>8</w:t>
                        </w:r>
                      </w:p>
                    </w:tc>
                    <w:tc>
                      <w:tcPr>
                        <w:tcW w:w="9752" w:type="dxa"/>
                        <w:tcMar>
                          <w:left w:w="0" w:type="dxa"/>
                          <w:right w:w="0" w:type="dxa"/>
                        </w:tcMar>
                      </w:tcPr>
                      <w:p w14:paraId="780D3C43" w14:textId="77777777" w:rsidR="00694896" w:rsidRPr="0091238F" w:rsidRDefault="00694896" w:rsidP="00385F88">
                        <w:pPr>
                          <w:ind w:leftChars="100" w:left="200" w:firstLineChars="100" w:firstLine="181"/>
                          <w:rPr>
                            <w:b/>
                            <w:bCs/>
                            <w:color w:val="000000" w:themeColor="text1"/>
                            <w:sz w:val="18"/>
                            <w:szCs w:val="18"/>
                            <w:lang w:eastAsia="zh-CN"/>
                          </w:rPr>
                        </w:pPr>
                        <w:r w:rsidRPr="0091238F">
                          <w:rPr>
                            <w:rFonts w:hint="eastAsia"/>
                            <w:b/>
                            <w:bCs/>
                            <w:color w:val="000000" w:themeColor="text1"/>
                            <w:sz w:val="18"/>
                            <w:szCs w:val="18"/>
                            <w:lang w:eastAsia="zh-CN"/>
                          </w:rPr>
                          <w:t xml:space="preserve"> </w:t>
                        </w:r>
                        <w:r w:rsidRPr="0091238F">
                          <w:rPr>
                            <w:b/>
                            <w:bCs/>
                            <w:color w:val="000000" w:themeColor="text1"/>
                            <w:sz w:val="18"/>
                            <w:szCs w:val="18"/>
                            <w:lang w:eastAsia="zh-CN"/>
                          </w:rPr>
                          <w:t xml:space="preserve">   Jump to line 15</w:t>
                        </w:r>
                      </w:p>
                    </w:tc>
                  </w:tr>
                  <w:tr w:rsidR="00694896" w:rsidRPr="00907081" w14:paraId="77CCC8E5" w14:textId="77777777" w:rsidTr="009B3A71">
                    <w:trPr>
                      <w:trHeight w:val="227"/>
                      <w:jc w:val="center"/>
                    </w:trPr>
                    <w:tc>
                      <w:tcPr>
                        <w:tcW w:w="284" w:type="dxa"/>
                        <w:tcMar>
                          <w:left w:w="0" w:type="dxa"/>
                          <w:right w:w="0" w:type="dxa"/>
                        </w:tcMar>
                      </w:tcPr>
                      <w:p w14:paraId="279B7C0A" w14:textId="77777777" w:rsidR="00694896" w:rsidRPr="0091238F" w:rsidRDefault="00694896" w:rsidP="00385F88">
                        <w:pPr>
                          <w:ind w:firstLine="0"/>
                          <w:rPr>
                            <w:b/>
                            <w:bCs/>
                            <w:color w:val="000000" w:themeColor="text1"/>
                            <w:sz w:val="18"/>
                            <w:szCs w:val="18"/>
                            <w:lang w:eastAsia="zh-CN"/>
                          </w:rPr>
                        </w:pPr>
                        <w:r w:rsidRPr="0091238F">
                          <w:rPr>
                            <w:b/>
                            <w:bCs/>
                            <w:color w:val="000000" w:themeColor="text1"/>
                            <w:sz w:val="18"/>
                            <w:szCs w:val="18"/>
                            <w:lang w:eastAsia="zh-CN"/>
                          </w:rPr>
                          <w:t>9</w:t>
                        </w:r>
                      </w:p>
                    </w:tc>
                    <w:tc>
                      <w:tcPr>
                        <w:tcW w:w="9752" w:type="dxa"/>
                        <w:tcMar>
                          <w:left w:w="0" w:type="dxa"/>
                          <w:right w:w="0" w:type="dxa"/>
                        </w:tcMar>
                      </w:tcPr>
                      <w:p w14:paraId="12F26301" w14:textId="77777777" w:rsidR="00694896" w:rsidRPr="0091238F" w:rsidRDefault="00694896" w:rsidP="00385F88">
                        <w:pPr>
                          <w:ind w:leftChars="100" w:left="200" w:firstLineChars="100" w:firstLine="181"/>
                          <w:rPr>
                            <w:b/>
                            <w:bCs/>
                            <w:color w:val="000000" w:themeColor="text1"/>
                            <w:sz w:val="18"/>
                            <w:szCs w:val="18"/>
                            <w:lang w:eastAsia="zh-CN"/>
                          </w:rPr>
                        </w:pPr>
                        <w:r w:rsidRPr="0091238F">
                          <w:rPr>
                            <w:b/>
                            <w:bCs/>
                            <w:color w:val="000000" w:themeColor="text1"/>
                            <w:sz w:val="18"/>
                            <w:szCs w:val="18"/>
                            <w:lang w:eastAsia="zh-CN"/>
                          </w:rPr>
                          <w:t>end if</w:t>
                        </w:r>
                      </w:p>
                    </w:tc>
                  </w:tr>
                  <w:tr w:rsidR="00694896" w:rsidRPr="00907081" w14:paraId="07F1124F" w14:textId="77777777" w:rsidTr="009B3A71">
                    <w:trPr>
                      <w:trHeight w:val="227"/>
                      <w:jc w:val="center"/>
                    </w:trPr>
                    <w:tc>
                      <w:tcPr>
                        <w:tcW w:w="284" w:type="dxa"/>
                        <w:tcMar>
                          <w:left w:w="0" w:type="dxa"/>
                          <w:right w:w="0" w:type="dxa"/>
                        </w:tcMar>
                      </w:tcPr>
                      <w:p w14:paraId="0643E77D" w14:textId="77777777" w:rsidR="00694896" w:rsidRPr="0091238F" w:rsidRDefault="00694896" w:rsidP="00385F88">
                        <w:pPr>
                          <w:ind w:firstLine="0"/>
                          <w:rPr>
                            <w:b/>
                            <w:bCs/>
                            <w:color w:val="000000" w:themeColor="text1"/>
                            <w:sz w:val="18"/>
                            <w:szCs w:val="18"/>
                            <w:lang w:eastAsia="zh-CN"/>
                          </w:rPr>
                        </w:pPr>
                        <w:r w:rsidRPr="0091238F">
                          <w:rPr>
                            <w:b/>
                            <w:bCs/>
                            <w:color w:val="000000" w:themeColor="text1"/>
                            <w:sz w:val="18"/>
                            <w:szCs w:val="18"/>
                            <w:lang w:eastAsia="zh-CN"/>
                          </w:rPr>
                          <w:t>10</w:t>
                        </w:r>
                      </w:p>
                    </w:tc>
                    <w:tc>
                      <w:tcPr>
                        <w:tcW w:w="9752" w:type="dxa"/>
                        <w:tcMar>
                          <w:left w:w="0" w:type="dxa"/>
                          <w:right w:w="0" w:type="dxa"/>
                        </w:tcMar>
                      </w:tcPr>
                      <w:p w14:paraId="76146845" w14:textId="77777777" w:rsidR="00694896" w:rsidRPr="0091238F" w:rsidRDefault="00694896" w:rsidP="00940921">
                        <w:pPr>
                          <w:ind w:leftChars="200" w:left="400" w:firstLine="0"/>
                          <w:rPr>
                            <w:color w:val="000000" w:themeColor="text1"/>
                            <w:sz w:val="18"/>
                            <w:szCs w:val="18"/>
                            <w:lang w:eastAsia="zh-CN"/>
                          </w:rPr>
                        </w:pPr>
                        <w:r w:rsidRPr="0091238F">
                          <w:rPr>
                            <w:b/>
                            <w:color w:val="000000" w:themeColor="text1"/>
                            <w:sz w:val="18"/>
                            <w:szCs w:val="18"/>
                            <w:lang w:eastAsia="zh-CN"/>
                          </w:rPr>
                          <w:t>if</w:t>
                        </w:r>
                        <w:r w:rsidRPr="0091238F">
                          <w:rPr>
                            <w:bCs/>
                            <w:color w:val="000000" w:themeColor="text1"/>
                            <w:sz w:val="18"/>
                            <w:szCs w:val="18"/>
                            <w:lang w:eastAsia="zh-CN"/>
                          </w:rPr>
                          <w:t xml:space="preserve">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91238F">
                          <w:rPr>
                            <w:bCs/>
                            <w:color w:val="000000" w:themeColor="text1"/>
                            <w:sz w:val="18"/>
                            <w:szCs w:val="18"/>
                            <w:lang w:eastAsia="zh-CN"/>
                          </w:rPr>
                          <w:t xml:space="preserve"> rests continually for more than</w:t>
                        </w:r>
                        <w:r w:rsidRPr="0091238F">
                          <w:rPr>
                            <w:bCs/>
                            <w:color w:val="000000" w:themeColor="text1"/>
                            <w:sz w:val="15"/>
                            <w:szCs w:val="15"/>
                            <w:lang w:eastAsia="zh-CN"/>
                          </w:rPr>
                          <w:t xml:space="preserve"> </w:t>
                        </w:r>
                        <m:oMath>
                          <m:r>
                            <w:rPr>
                              <w:rFonts w:ascii="Cambria Math" w:eastAsia="宋体" w:hAnsi="Cambria Math"/>
                              <w:color w:val="000000" w:themeColor="text1"/>
                              <w:sz w:val="18"/>
                              <w:szCs w:val="18"/>
                            </w:rPr>
                            <m:t>δ</m:t>
                          </m:r>
                        </m:oMath>
                        <w:r w:rsidRPr="0091238F">
                          <w:rPr>
                            <w:bCs/>
                            <w:color w:val="000000" w:themeColor="text1"/>
                            <w:sz w:val="15"/>
                            <w:szCs w:val="15"/>
                            <w:lang w:eastAsia="zh-CN"/>
                          </w:rPr>
                          <w:t xml:space="preserve"> </w:t>
                        </w:r>
                        <w:r w:rsidRPr="0091238F">
                          <w:rPr>
                            <w:bCs/>
                            <w:color w:val="000000" w:themeColor="text1"/>
                            <w:sz w:val="18"/>
                            <w:szCs w:val="18"/>
                            <w:lang w:eastAsia="zh-CN"/>
                          </w:rPr>
                          <w:t xml:space="preserve">minutes at </w:t>
                        </w:r>
                        <w:r w:rsidRPr="0091238F">
                          <w:rPr>
                            <w:bCs/>
                            <w:i/>
                            <w:iCs/>
                            <w:color w:val="000000" w:themeColor="text1"/>
                            <w:sz w:val="18"/>
                            <w:szCs w:val="18"/>
                          </w:rPr>
                          <w:t>T</w:t>
                        </w:r>
                        <w:r w:rsidRPr="0091238F">
                          <w:rPr>
                            <w:bCs/>
                            <w:color w:val="000000" w:themeColor="text1"/>
                            <w:sz w:val="18"/>
                            <w:szCs w:val="18"/>
                          </w:rPr>
                          <w:t>[</w:t>
                        </w:r>
                        <w:r w:rsidRPr="0091238F">
                          <w:rPr>
                            <w:bCs/>
                            <w:i/>
                            <w:iCs/>
                            <w:color w:val="000000" w:themeColor="text1"/>
                            <w:sz w:val="18"/>
                            <w:szCs w:val="18"/>
                          </w:rPr>
                          <w:t>j</w:t>
                        </w:r>
                        <w:r w:rsidRPr="0091238F">
                          <w:rPr>
                            <w:bCs/>
                            <w:color w:val="000000" w:themeColor="text1"/>
                            <w:sz w:val="18"/>
                            <w:szCs w:val="18"/>
                          </w:rPr>
                          <w:t>]</w:t>
                        </w:r>
                        <w:r w:rsidRPr="0091238F">
                          <w:rPr>
                            <w:rFonts w:eastAsia="宋体"/>
                            <w:color w:val="000000" w:themeColor="text1"/>
                            <w:sz w:val="18"/>
                            <w:szCs w:val="18"/>
                          </w:rPr>
                          <w:t xml:space="preserve"> </w:t>
                        </w:r>
                        <w:r w:rsidRPr="0091238F">
                          <w:rPr>
                            <w:b/>
                            <w:color w:val="000000" w:themeColor="text1"/>
                            <w:sz w:val="18"/>
                            <w:szCs w:val="18"/>
                            <w:lang w:eastAsia="zh-CN"/>
                          </w:rPr>
                          <w:t>then</w:t>
                        </w:r>
                      </w:p>
                    </w:tc>
                  </w:tr>
                  <w:tr w:rsidR="00694896" w:rsidRPr="00907081" w14:paraId="022A60A8" w14:textId="77777777" w:rsidTr="009B3A71">
                    <w:trPr>
                      <w:trHeight w:val="227"/>
                      <w:jc w:val="center"/>
                    </w:trPr>
                    <w:tc>
                      <w:tcPr>
                        <w:tcW w:w="284" w:type="dxa"/>
                        <w:tcMar>
                          <w:left w:w="0" w:type="dxa"/>
                          <w:right w:w="0" w:type="dxa"/>
                        </w:tcMar>
                      </w:tcPr>
                      <w:p w14:paraId="46582243" w14:textId="77777777" w:rsidR="00694896" w:rsidRPr="0091238F" w:rsidRDefault="00694896" w:rsidP="00385F88">
                        <w:pPr>
                          <w:ind w:firstLine="0"/>
                          <w:rPr>
                            <w:b/>
                            <w:bCs/>
                            <w:color w:val="000000" w:themeColor="text1"/>
                            <w:sz w:val="18"/>
                            <w:szCs w:val="18"/>
                            <w:lang w:eastAsia="zh-CN"/>
                          </w:rPr>
                        </w:pPr>
                        <w:r w:rsidRPr="0091238F">
                          <w:rPr>
                            <w:b/>
                            <w:bCs/>
                            <w:color w:val="000000" w:themeColor="text1"/>
                            <w:sz w:val="18"/>
                            <w:szCs w:val="18"/>
                          </w:rPr>
                          <w:t>11</w:t>
                        </w:r>
                      </w:p>
                    </w:tc>
                    <w:tc>
                      <w:tcPr>
                        <w:tcW w:w="9752" w:type="dxa"/>
                        <w:tcMar>
                          <w:left w:w="0" w:type="dxa"/>
                          <w:right w:w="0" w:type="dxa"/>
                        </w:tcMar>
                      </w:tcPr>
                      <w:p w14:paraId="3E273BB5" w14:textId="667DE8AE" w:rsidR="00694896" w:rsidRPr="0091238F" w:rsidRDefault="00694896" w:rsidP="00385F88">
                        <w:pPr>
                          <w:ind w:leftChars="200" w:left="400" w:firstLineChars="100" w:firstLine="180"/>
                          <w:rPr>
                            <w:bCs/>
                            <w:color w:val="000000" w:themeColor="text1"/>
                            <w:sz w:val="18"/>
                            <w:szCs w:val="18"/>
                            <w:lang w:eastAsia="zh-CN"/>
                          </w:rPr>
                        </w:pPr>
                        <w:r w:rsidRPr="0091238F">
                          <w:rPr>
                            <w:bCs/>
                            <w:color w:val="000000" w:themeColor="text1"/>
                            <w:sz w:val="18"/>
                            <w:szCs w:val="18"/>
                            <w:lang w:eastAsia="zh-CN"/>
                          </w:rPr>
                          <w:t xml:space="preserve">Convert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91238F">
                          <w:rPr>
                            <w:bCs/>
                            <w:color w:val="000000" w:themeColor="text1"/>
                            <w:sz w:val="18"/>
                            <w:szCs w:val="18"/>
                            <w:lang w:eastAsia="zh-CN"/>
                          </w:rPr>
                          <w:t xml:space="preserve"> to a peak type bus with “sleeping state”.</w:t>
                        </w:r>
                      </w:p>
                    </w:tc>
                  </w:tr>
                  <w:tr w:rsidR="00694896" w:rsidRPr="00907081" w14:paraId="7A66E813" w14:textId="77777777" w:rsidTr="009B3A71">
                    <w:trPr>
                      <w:trHeight w:val="227"/>
                      <w:jc w:val="center"/>
                    </w:trPr>
                    <w:tc>
                      <w:tcPr>
                        <w:tcW w:w="284" w:type="dxa"/>
                        <w:tcMar>
                          <w:left w:w="0" w:type="dxa"/>
                          <w:right w:w="0" w:type="dxa"/>
                        </w:tcMar>
                      </w:tcPr>
                      <w:p w14:paraId="2ECAAE9A" w14:textId="77777777" w:rsidR="00694896" w:rsidRPr="0091238F" w:rsidRDefault="00694896" w:rsidP="00385F88">
                        <w:pPr>
                          <w:ind w:firstLine="0"/>
                          <w:rPr>
                            <w:b/>
                            <w:bCs/>
                            <w:color w:val="000000" w:themeColor="text1"/>
                            <w:sz w:val="18"/>
                            <w:szCs w:val="18"/>
                            <w:lang w:eastAsia="zh-CN"/>
                          </w:rPr>
                        </w:pPr>
                        <w:r w:rsidRPr="0091238F">
                          <w:rPr>
                            <w:b/>
                            <w:bCs/>
                            <w:color w:val="000000" w:themeColor="text1"/>
                            <w:sz w:val="18"/>
                            <w:szCs w:val="18"/>
                          </w:rPr>
                          <w:t>12</w:t>
                        </w:r>
                      </w:p>
                    </w:tc>
                    <w:tc>
                      <w:tcPr>
                        <w:tcW w:w="9752" w:type="dxa"/>
                        <w:tcMar>
                          <w:left w:w="0" w:type="dxa"/>
                          <w:right w:w="0" w:type="dxa"/>
                        </w:tcMar>
                      </w:tcPr>
                      <w:p w14:paraId="30990BD0" w14:textId="77777777" w:rsidR="00694896" w:rsidRPr="0091238F" w:rsidRDefault="00694896" w:rsidP="00385F88">
                        <w:pPr>
                          <w:ind w:firstLineChars="201" w:firstLine="363"/>
                          <w:rPr>
                            <w:color w:val="000000" w:themeColor="text1"/>
                            <w:sz w:val="18"/>
                            <w:szCs w:val="18"/>
                            <w:lang w:eastAsia="zh-CN"/>
                          </w:rPr>
                        </w:pPr>
                        <w:r w:rsidRPr="0091238F">
                          <w:rPr>
                            <w:b/>
                            <w:color w:val="000000" w:themeColor="text1"/>
                            <w:sz w:val="18"/>
                            <w:szCs w:val="18"/>
                            <w:lang w:eastAsia="zh-CN"/>
                          </w:rPr>
                          <w:t>end if</w:t>
                        </w:r>
                      </w:p>
                    </w:tc>
                  </w:tr>
                  <w:tr w:rsidR="00694896" w:rsidRPr="00907081" w14:paraId="4BD75CF7" w14:textId="77777777" w:rsidTr="009B3A71">
                    <w:trPr>
                      <w:trHeight w:val="227"/>
                      <w:jc w:val="center"/>
                    </w:trPr>
                    <w:tc>
                      <w:tcPr>
                        <w:tcW w:w="284" w:type="dxa"/>
                        <w:tcMar>
                          <w:left w:w="0" w:type="dxa"/>
                          <w:right w:w="0" w:type="dxa"/>
                        </w:tcMar>
                      </w:tcPr>
                      <w:p w14:paraId="58E225F9" w14:textId="77777777" w:rsidR="00694896" w:rsidRPr="0091238F" w:rsidRDefault="00694896" w:rsidP="00385F88">
                        <w:pPr>
                          <w:ind w:firstLine="0"/>
                          <w:rPr>
                            <w:b/>
                            <w:bCs/>
                            <w:color w:val="000000" w:themeColor="text1"/>
                            <w:sz w:val="18"/>
                            <w:szCs w:val="18"/>
                            <w:lang w:eastAsia="zh-CN"/>
                          </w:rPr>
                        </w:pPr>
                        <w:r w:rsidRPr="0091238F">
                          <w:rPr>
                            <w:rFonts w:hint="eastAsia"/>
                            <w:b/>
                            <w:bCs/>
                            <w:color w:val="000000" w:themeColor="text1"/>
                            <w:sz w:val="18"/>
                            <w:szCs w:val="18"/>
                            <w:lang w:eastAsia="zh-CN"/>
                          </w:rPr>
                          <w:t>1</w:t>
                        </w:r>
                        <w:r w:rsidRPr="0091238F">
                          <w:rPr>
                            <w:b/>
                            <w:bCs/>
                            <w:color w:val="000000" w:themeColor="text1"/>
                            <w:sz w:val="18"/>
                            <w:szCs w:val="18"/>
                            <w:lang w:eastAsia="zh-CN"/>
                          </w:rPr>
                          <w:t>3</w:t>
                        </w:r>
                      </w:p>
                    </w:tc>
                    <w:tc>
                      <w:tcPr>
                        <w:tcW w:w="9752" w:type="dxa"/>
                        <w:tcMar>
                          <w:left w:w="0" w:type="dxa"/>
                          <w:right w:w="0" w:type="dxa"/>
                        </w:tcMar>
                      </w:tcPr>
                      <w:p w14:paraId="76D7B212" w14:textId="77777777" w:rsidR="00694896" w:rsidRPr="0091238F" w:rsidRDefault="00694896" w:rsidP="00385F88">
                        <w:pPr>
                          <w:ind w:firstLineChars="100" w:firstLine="181"/>
                          <w:rPr>
                            <w:b/>
                            <w:color w:val="000000" w:themeColor="text1"/>
                            <w:sz w:val="18"/>
                            <w:szCs w:val="18"/>
                            <w:lang w:eastAsia="zh-CN"/>
                          </w:rPr>
                        </w:pPr>
                        <w:r w:rsidRPr="0091238F">
                          <w:rPr>
                            <w:b/>
                            <w:color w:val="000000" w:themeColor="text1"/>
                            <w:sz w:val="18"/>
                            <w:szCs w:val="18"/>
                            <w:lang w:eastAsia="zh-CN"/>
                          </w:rPr>
                          <w:t>end for</w:t>
                        </w:r>
                      </w:p>
                    </w:tc>
                  </w:tr>
                  <w:tr w:rsidR="00694896" w:rsidRPr="00907081" w14:paraId="50E23FB3" w14:textId="77777777" w:rsidTr="009B3A71">
                    <w:trPr>
                      <w:trHeight w:val="227"/>
                      <w:jc w:val="center"/>
                    </w:trPr>
                    <w:tc>
                      <w:tcPr>
                        <w:tcW w:w="284" w:type="dxa"/>
                        <w:tcMar>
                          <w:left w:w="0" w:type="dxa"/>
                          <w:right w:w="0" w:type="dxa"/>
                        </w:tcMar>
                      </w:tcPr>
                      <w:p w14:paraId="20165676" w14:textId="77777777" w:rsidR="00694896" w:rsidRPr="0091238F" w:rsidRDefault="00694896" w:rsidP="00385F88">
                        <w:pPr>
                          <w:ind w:firstLine="0"/>
                          <w:rPr>
                            <w:b/>
                            <w:bCs/>
                            <w:color w:val="000000" w:themeColor="text1"/>
                            <w:sz w:val="18"/>
                            <w:szCs w:val="18"/>
                            <w:lang w:eastAsia="zh-CN"/>
                          </w:rPr>
                        </w:pPr>
                        <w:r w:rsidRPr="0091238F">
                          <w:rPr>
                            <w:rFonts w:hint="eastAsia"/>
                            <w:b/>
                            <w:bCs/>
                            <w:color w:val="000000" w:themeColor="text1"/>
                            <w:sz w:val="18"/>
                            <w:szCs w:val="18"/>
                            <w:lang w:eastAsia="zh-CN"/>
                          </w:rPr>
                          <w:t>1</w:t>
                        </w:r>
                        <w:r w:rsidRPr="0091238F">
                          <w:rPr>
                            <w:b/>
                            <w:bCs/>
                            <w:color w:val="000000" w:themeColor="text1"/>
                            <w:sz w:val="18"/>
                            <w:szCs w:val="18"/>
                            <w:lang w:eastAsia="zh-CN"/>
                          </w:rPr>
                          <w:t>4</w:t>
                        </w:r>
                      </w:p>
                    </w:tc>
                    <w:tc>
                      <w:tcPr>
                        <w:tcW w:w="9752" w:type="dxa"/>
                        <w:tcMar>
                          <w:left w:w="0" w:type="dxa"/>
                          <w:right w:w="0" w:type="dxa"/>
                        </w:tcMar>
                      </w:tcPr>
                      <w:p w14:paraId="13FFA178" w14:textId="77777777" w:rsidR="00694896" w:rsidRPr="0091238F" w:rsidRDefault="00694896" w:rsidP="00385F88">
                        <w:pPr>
                          <w:ind w:firstLine="0"/>
                          <w:rPr>
                            <w:i/>
                            <w:iCs/>
                            <w:color w:val="000000" w:themeColor="text1"/>
                            <w:sz w:val="18"/>
                            <w:szCs w:val="18"/>
                            <w:lang w:eastAsia="zh-CN"/>
                          </w:rPr>
                        </w:pPr>
                        <w:r w:rsidRPr="0091238F">
                          <w:rPr>
                            <w:b/>
                            <w:color w:val="000000" w:themeColor="text1"/>
                            <w:sz w:val="18"/>
                            <w:szCs w:val="18"/>
                            <w:lang w:eastAsia="zh-CN"/>
                          </w:rPr>
                          <w:t>end if</w:t>
                        </w:r>
                      </w:p>
                    </w:tc>
                  </w:tr>
                  <w:tr w:rsidR="00694896" w:rsidRPr="00907081" w14:paraId="27F63D14" w14:textId="77777777" w:rsidTr="009B3A71">
                    <w:trPr>
                      <w:trHeight w:val="227"/>
                      <w:jc w:val="center"/>
                    </w:trPr>
                    <w:tc>
                      <w:tcPr>
                        <w:tcW w:w="284" w:type="dxa"/>
                        <w:tcMar>
                          <w:left w:w="0" w:type="dxa"/>
                          <w:right w:w="0" w:type="dxa"/>
                        </w:tcMar>
                      </w:tcPr>
                      <w:p w14:paraId="12B29E55" w14:textId="77777777" w:rsidR="00694896" w:rsidRPr="0091238F" w:rsidRDefault="00694896" w:rsidP="00385F88">
                        <w:pPr>
                          <w:ind w:firstLine="0"/>
                          <w:rPr>
                            <w:b/>
                            <w:bCs/>
                            <w:color w:val="000000" w:themeColor="text1"/>
                            <w:sz w:val="18"/>
                            <w:szCs w:val="18"/>
                            <w:lang w:eastAsia="zh-CN"/>
                          </w:rPr>
                        </w:pPr>
                        <w:r w:rsidRPr="0091238F">
                          <w:rPr>
                            <w:rFonts w:hint="eastAsia"/>
                            <w:b/>
                            <w:bCs/>
                            <w:color w:val="000000" w:themeColor="text1"/>
                            <w:sz w:val="18"/>
                            <w:szCs w:val="18"/>
                            <w:lang w:eastAsia="zh-CN"/>
                          </w:rPr>
                          <w:t>1</w:t>
                        </w:r>
                        <w:r w:rsidRPr="0091238F">
                          <w:rPr>
                            <w:b/>
                            <w:bCs/>
                            <w:color w:val="000000" w:themeColor="text1"/>
                            <w:sz w:val="18"/>
                            <w:szCs w:val="18"/>
                            <w:lang w:eastAsia="zh-CN"/>
                          </w:rPr>
                          <w:t>5</w:t>
                        </w:r>
                      </w:p>
                    </w:tc>
                    <w:tc>
                      <w:tcPr>
                        <w:tcW w:w="9752" w:type="dxa"/>
                        <w:tcMar>
                          <w:left w:w="0" w:type="dxa"/>
                          <w:right w:w="0" w:type="dxa"/>
                        </w:tcMar>
                      </w:tcPr>
                      <w:p w14:paraId="6970D05C" w14:textId="77777777" w:rsidR="00694896" w:rsidRPr="0091238F" w:rsidRDefault="00694896" w:rsidP="00385F88">
                        <w:pPr>
                          <w:ind w:firstLine="0"/>
                          <w:rPr>
                            <w:color w:val="000000" w:themeColor="text1"/>
                            <w:sz w:val="18"/>
                            <w:szCs w:val="18"/>
                            <w:lang w:eastAsia="zh-CN"/>
                          </w:rPr>
                        </w:pPr>
                        <w:r w:rsidRPr="0091238F">
                          <w:rPr>
                            <w:b/>
                            <w:color w:val="000000" w:themeColor="text1"/>
                            <w:sz w:val="18"/>
                            <w:szCs w:val="18"/>
                          </w:rPr>
                          <w:t xml:space="preserve">Output: </w:t>
                        </w:r>
                        <w:r w:rsidRPr="0091238F">
                          <w:rPr>
                            <w:bCs/>
                            <w:color w:val="000000" w:themeColor="text1"/>
                            <w:sz w:val="18"/>
                            <w:szCs w:val="18"/>
                          </w:rPr>
                          <w:t xml:space="preserve">The </w:t>
                        </w:r>
                        <w:r w:rsidRPr="0091238F">
                          <w:rPr>
                            <w:color w:val="000000" w:themeColor="text1"/>
                            <w:sz w:val="18"/>
                            <w:szCs w:val="18"/>
                          </w:rPr>
                          <w:t xml:space="preserve">duty type of bus </w:t>
                        </w:r>
                        <m:oMath>
                          <m:sSup>
                            <m:sSupPr>
                              <m:ctrlPr>
                                <w:rPr>
                                  <w:rFonts w:ascii="Cambria Math" w:hAnsi="Cambria Math"/>
                                  <w:bCs/>
                                  <w:i/>
                                  <w:iCs/>
                                  <w:color w:val="000000" w:themeColor="text1"/>
                                  <w:sz w:val="18"/>
                                  <w:szCs w:val="18"/>
                                </w:rPr>
                              </m:ctrlPr>
                            </m:sSupPr>
                            <m:e>
                              <m:r>
                                <w:rPr>
                                  <w:rFonts w:ascii="Cambria Math" w:hAnsi="Cambria Math"/>
                                  <w:color w:val="000000" w:themeColor="text1"/>
                                  <w:sz w:val="18"/>
                                  <w:szCs w:val="18"/>
                                </w:rPr>
                                <m:t>v</m:t>
                              </m:r>
                            </m:e>
                            <m:sup>
                              <m:r>
                                <w:rPr>
                                  <w:rFonts w:ascii="Cambria Math" w:hAnsi="Cambria Math"/>
                                  <w:color w:val="000000" w:themeColor="text1"/>
                                  <w:sz w:val="18"/>
                                  <w:szCs w:val="18"/>
                                </w:rPr>
                                <m:t>*</m:t>
                              </m:r>
                            </m:sup>
                          </m:sSup>
                        </m:oMath>
                        <w:r w:rsidRPr="0091238F">
                          <w:rPr>
                            <w:color w:val="000000" w:themeColor="text1"/>
                            <w:sz w:val="18"/>
                            <w:szCs w:val="18"/>
                          </w:rPr>
                          <w:t xml:space="preserve"> at</w:t>
                        </w:r>
                        <w:r w:rsidRPr="0091238F">
                          <w:rPr>
                            <w:bCs/>
                            <w:i/>
                            <w:iCs/>
                            <w:color w:val="000000" w:themeColor="text1"/>
                            <w:sz w:val="18"/>
                            <w:szCs w:val="18"/>
                          </w:rPr>
                          <w:t xml:space="preserve"> T</w:t>
                        </w:r>
                        <w:r w:rsidRPr="0091238F">
                          <w:rPr>
                            <w:bCs/>
                            <w:color w:val="000000" w:themeColor="text1"/>
                            <w:sz w:val="18"/>
                            <w:szCs w:val="18"/>
                          </w:rPr>
                          <w:t>[</w:t>
                        </w:r>
                        <w:proofErr w:type="spellStart"/>
                        <w:r w:rsidRPr="0091238F">
                          <w:rPr>
                            <w:bCs/>
                            <w:i/>
                            <w:iCs/>
                            <w:color w:val="000000" w:themeColor="text1"/>
                            <w:sz w:val="18"/>
                            <w:szCs w:val="18"/>
                          </w:rPr>
                          <w:t>i</w:t>
                        </w:r>
                        <w:proofErr w:type="spellEnd"/>
                        <w:r w:rsidRPr="0091238F">
                          <w:rPr>
                            <w:bCs/>
                            <w:color w:val="000000" w:themeColor="text1"/>
                            <w:sz w:val="18"/>
                            <w:szCs w:val="18"/>
                          </w:rPr>
                          <w:t>]</w:t>
                        </w:r>
                        <w:r w:rsidRPr="0091238F">
                          <w:rPr>
                            <w:color w:val="000000" w:themeColor="text1"/>
                            <w:sz w:val="18"/>
                            <w:szCs w:val="18"/>
                          </w:rPr>
                          <w:t>.</w:t>
                        </w:r>
                      </w:p>
                    </w:tc>
                  </w:tr>
                </w:tbl>
                <w:p w14:paraId="2C91F212" w14:textId="77777777" w:rsidR="00694896" w:rsidRPr="00DD5CFB" w:rsidRDefault="00694896" w:rsidP="00694896">
                  <w:pPr>
                    <w:ind w:firstLine="0"/>
                    <w:rPr>
                      <w:lang w:eastAsia="zh-CN"/>
                    </w:rPr>
                  </w:pPr>
                </w:p>
              </w:txbxContent>
            </v:textbox>
            <w10:anchorlock/>
          </v:shape>
        </w:pict>
      </w:r>
    </w:p>
    <w:p w14:paraId="736A234E" w14:textId="4066E4E2" w:rsidR="00B773DB" w:rsidRPr="001F46F3" w:rsidRDefault="00000000" w:rsidP="009E62AF">
      <w:pPr>
        <w:tabs>
          <w:tab w:val="center" w:pos="3631"/>
          <w:tab w:val="center" w:pos="7264"/>
        </w:tabs>
        <w:ind w:firstLine="0"/>
        <w:rPr>
          <w:rFonts w:eastAsia="宋体"/>
          <w:color w:val="000000" w:themeColor="text1"/>
        </w:rPr>
        <w:sectPr w:rsidR="00B773DB" w:rsidRPr="001F46F3" w:rsidSect="001E12FD">
          <w:footnotePr>
            <w:numRestart w:val="eachSect"/>
          </w:footnotePr>
          <w:type w:val="continuous"/>
          <w:pgSz w:w="12240" w:h="15840"/>
          <w:pgMar w:top="1008" w:right="936" w:bottom="1008" w:left="936" w:header="432" w:footer="432" w:gutter="0"/>
          <w:pgNumType w:start="1"/>
          <w:cols w:space="425"/>
        </w:sectPr>
      </w:pPr>
      <w:r>
        <w:rPr>
          <w:color w:val="000000" w:themeColor="text1"/>
        </w:rPr>
        <w:pict w14:anchorId="79A5FE15">
          <v:shape id="文本框 1" o:spid="_x0000_s2105" type="#_x0000_t202" style="position:absolute;left:0;text-align:left;margin-left:0;margin-top:0;width:445.7pt;height:171.25pt;z-index:251677696;visibility:visible;mso-position-horizontal:center;mso-position-horizontal-relative:margin;mso-position-vertical:bottom;mso-position-vertical-relative:margin;v-text-anchor:top" o:allowoverlap="f" stroked="f">
            <v:textbox style="mso-next-textbox:#文本框 1" inset="0,0,0,0">
              <w:txbxContent>
                <w:p w14:paraId="65C45FAC" w14:textId="0775B17D" w:rsidR="009E62AF" w:rsidRPr="00CD5C8E" w:rsidRDefault="00980528" w:rsidP="009E62AF">
                  <w:pPr>
                    <w:ind w:firstLine="0"/>
                    <w:rPr>
                      <w:rFonts w:eastAsia="宋体"/>
                      <w:color w:val="000000" w:themeColor="text1"/>
                      <w:kern w:val="2"/>
                      <w:lang w:eastAsia="zh-CN"/>
                    </w:rPr>
                  </w:pPr>
                  <w:r>
                    <w:object w:dxaOrig="15670" w:dyaOrig="4870" w14:anchorId="701169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3.35pt;height:134pt">
                        <v:imagedata r:id="rId9" o:title=""/>
                      </v:shape>
                      <o:OLEObject Type="Embed" ProgID="Visio.Drawing.15" ShapeID="_x0000_i1027" DrawAspect="Content" ObjectID="_1770571153" r:id="rId10"/>
                    </w:object>
                  </w:r>
                  <w:r w:rsidR="009E62AF" w:rsidRPr="00E53134">
                    <w:rPr>
                      <w:rFonts w:eastAsia="宋体"/>
                      <w:b/>
                      <w:bCs/>
                      <w:color w:val="000000" w:themeColor="text1"/>
                      <w:kern w:val="2"/>
                      <w:lang w:eastAsia="zh-CN"/>
                    </w:rPr>
                    <w:t xml:space="preserve">Fig. </w:t>
                  </w:r>
                  <w:r w:rsidR="009E62AF">
                    <w:rPr>
                      <w:rFonts w:eastAsia="宋体"/>
                      <w:b/>
                      <w:bCs/>
                      <w:color w:val="000000" w:themeColor="text1"/>
                      <w:kern w:val="2"/>
                      <w:lang w:eastAsia="zh-CN"/>
                    </w:rPr>
                    <w:t>A</w:t>
                  </w:r>
                  <w:r w:rsidR="009E62AF" w:rsidRPr="00E53134">
                    <w:rPr>
                      <w:rFonts w:eastAsia="宋体"/>
                      <w:b/>
                      <w:bCs/>
                      <w:color w:val="000000" w:themeColor="text1"/>
                      <w:kern w:val="2"/>
                      <w:lang w:eastAsia="zh-CN"/>
                    </w:rPr>
                    <w:t xml:space="preserve">. </w:t>
                  </w:r>
                  <w:r w:rsidR="009E62AF" w:rsidRPr="00E53134">
                    <w:rPr>
                      <w:rFonts w:eastAsia="宋体"/>
                      <w:color w:val="000000" w:themeColor="text1"/>
                      <w:kern w:val="2"/>
                      <w:lang w:eastAsia="zh-CN"/>
                    </w:rPr>
                    <w:t>Delay of</w:t>
                  </w:r>
                  <w:r w:rsidR="009E62AF">
                    <w:rPr>
                      <w:rFonts w:eastAsia="宋体"/>
                      <w:color w:val="000000" w:themeColor="text1"/>
                      <w:kern w:val="2"/>
                      <w:lang w:eastAsia="zh-CN"/>
                    </w:rPr>
                    <w:t xml:space="preserve"> bus duty</w:t>
                  </w:r>
                  <w:r w:rsidR="009E62AF" w:rsidRPr="00E53134">
                    <w:rPr>
                      <w:rFonts w:eastAsia="宋体"/>
                      <w:color w:val="000000" w:themeColor="text1"/>
                      <w:kern w:val="2"/>
                      <w:lang w:eastAsia="zh-CN"/>
                    </w:rPr>
                    <w:t xml:space="preserve"> type </w:t>
                  </w:r>
                  <w:r w:rsidR="009E62AF">
                    <w:rPr>
                      <w:rFonts w:eastAsia="宋体"/>
                      <w:color w:val="000000" w:themeColor="text1"/>
                      <w:szCs w:val="22"/>
                    </w:rPr>
                    <w:t>t</w:t>
                  </w:r>
                  <w:r w:rsidR="009E62AF" w:rsidRPr="00E824D2">
                    <w:rPr>
                      <w:rFonts w:eastAsia="宋体"/>
                      <w:color w:val="000000" w:themeColor="text1"/>
                      <w:szCs w:val="22"/>
                    </w:rPr>
                    <w:t>ransition</w:t>
                  </w:r>
                  <w:r w:rsidR="009E62AF" w:rsidRPr="00E53134">
                    <w:rPr>
                      <w:rFonts w:eastAsia="宋体"/>
                      <w:color w:val="000000" w:themeColor="text1"/>
                      <w:kern w:val="2"/>
                      <w:lang w:eastAsia="zh-CN"/>
                    </w:rPr>
                    <w:t xml:space="preserve">. </w:t>
                  </w:r>
                </w:p>
                <w:p w14:paraId="39973203" w14:textId="77777777" w:rsidR="009E62AF" w:rsidRDefault="009E62AF" w:rsidP="009E62AF">
                  <w:pPr>
                    <w:ind w:firstLine="0"/>
                  </w:pPr>
                </w:p>
                <w:p w14:paraId="78665F79" w14:textId="77777777" w:rsidR="009E62AF" w:rsidRDefault="009E62AF" w:rsidP="009E62AF">
                  <w:pPr>
                    <w:ind w:firstLine="0"/>
                  </w:pPr>
                </w:p>
                <w:p w14:paraId="0A69A29E" w14:textId="77777777" w:rsidR="009E62AF" w:rsidRDefault="009E62AF" w:rsidP="009E62AF">
                  <w:pPr>
                    <w:ind w:firstLine="0"/>
                  </w:pPr>
                </w:p>
                <w:p w14:paraId="11902C0B" w14:textId="77777777" w:rsidR="009E62AF" w:rsidRDefault="009E62AF" w:rsidP="009E62AF">
                  <w:pPr>
                    <w:ind w:firstLine="0"/>
                  </w:pPr>
                </w:p>
                <w:p w14:paraId="62F64EA7" w14:textId="77777777" w:rsidR="009E62AF" w:rsidRDefault="009E62AF" w:rsidP="009E62AF">
                  <w:pPr>
                    <w:ind w:firstLine="0"/>
                  </w:pPr>
                </w:p>
                <w:p w14:paraId="1E344066" w14:textId="77777777" w:rsidR="009E62AF" w:rsidRDefault="009E62AF" w:rsidP="009E62AF">
                  <w:pPr>
                    <w:ind w:firstLine="0"/>
                  </w:pPr>
                </w:p>
                <w:p w14:paraId="559759D4" w14:textId="77777777" w:rsidR="009E62AF" w:rsidRPr="00954D5C" w:rsidRDefault="009E62AF" w:rsidP="009E62AF">
                  <w:pPr>
                    <w:ind w:firstLine="0"/>
                    <w:rPr>
                      <w:rFonts w:eastAsiaTheme="minorEastAsia"/>
                      <w:lang w:eastAsia="zh-CN"/>
                    </w:rPr>
                  </w:pPr>
                  <w:r>
                    <w:rPr>
                      <w:rFonts w:eastAsiaTheme="minorEastAsia" w:hint="eastAsia"/>
                      <w:lang w:eastAsia="zh-CN"/>
                    </w:rPr>
                    <w:t>+</w:t>
                  </w:r>
                  <w:r>
                    <w:rPr>
                      <w:rFonts w:eastAsiaTheme="minorEastAsia"/>
                      <w:lang w:eastAsia="zh-CN"/>
                    </w:rPr>
                    <w:t>+++++++++++++++++++++++++++++++++++++++++++</w:t>
                  </w:r>
                </w:p>
                <w:p w14:paraId="2A5DEC83" w14:textId="77777777" w:rsidR="009E62AF" w:rsidRDefault="009E62AF" w:rsidP="009E62AF">
                  <w:pPr>
                    <w:ind w:firstLine="0"/>
                    <w:rPr>
                      <w:rFonts w:eastAsiaTheme="minorEastAsia"/>
                      <w:lang w:eastAsia="zh-CN"/>
                    </w:rPr>
                  </w:pPr>
                </w:p>
                <w:p w14:paraId="704736E7" w14:textId="77777777" w:rsidR="009E62AF" w:rsidRDefault="009E62AF" w:rsidP="009E62AF">
                  <w:pPr>
                    <w:ind w:firstLine="0"/>
                    <w:rPr>
                      <w:rFonts w:eastAsiaTheme="minorEastAsia"/>
                      <w:lang w:eastAsia="zh-CN"/>
                    </w:rPr>
                  </w:pPr>
                  <w:r>
                    <w:rPr>
                      <w:rFonts w:eastAsiaTheme="minorEastAsia" w:hint="eastAsia"/>
                      <w:lang w:eastAsia="zh-CN"/>
                    </w:rPr>
                    <w:t>+</w:t>
                  </w:r>
                  <w:r>
                    <w:rPr>
                      <w:rFonts w:eastAsiaTheme="minorEastAsia"/>
                      <w:lang w:eastAsia="zh-CN"/>
                    </w:rPr>
                    <w:t>+++++++++</w:t>
                  </w:r>
                </w:p>
                <w:p w14:paraId="77122989" w14:textId="77777777" w:rsidR="009E62AF" w:rsidRDefault="009E62AF" w:rsidP="009E62AF">
                  <w:pPr>
                    <w:ind w:firstLine="0"/>
                    <w:rPr>
                      <w:rFonts w:eastAsiaTheme="minorEastAsia"/>
                      <w:lang w:eastAsia="zh-CN"/>
                    </w:rPr>
                  </w:pPr>
                  <w:r>
                    <w:rPr>
                      <w:rFonts w:eastAsiaTheme="minorEastAsia" w:hint="eastAsia"/>
                      <w:lang w:eastAsia="zh-CN"/>
                    </w:rPr>
                    <w:t>+</w:t>
                  </w:r>
                  <w:r>
                    <w:rPr>
                      <w:rFonts w:eastAsiaTheme="minorEastAsia"/>
                      <w:lang w:eastAsia="zh-CN"/>
                    </w:rPr>
                    <w:t>+++++</w:t>
                  </w:r>
                </w:p>
                <w:p w14:paraId="0ED06316" w14:textId="77777777" w:rsidR="009E62AF" w:rsidRDefault="009E62AF" w:rsidP="009E62AF">
                  <w:pPr>
                    <w:ind w:firstLine="0"/>
                    <w:rPr>
                      <w:rFonts w:eastAsiaTheme="minorEastAsia"/>
                      <w:lang w:eastAsia="zh-CN"/>
                    </w:rPr>
                  </w:pPr>
                </w:p>
                <w:p w14:paraId="6B75EF46" w14:textId="77777777" w:rsidR="009E62AF" w:rsidRDefault="009E62AF" w:rsidP="009E62AF">
                  <w:pPr>
                    <w:ind w:firstLine="0"/>
                    <w:rPr>
                      <w:rFonts w:eastAsiaTheme="minorEastAsia"/>
                      <w:lang w:eastAsia="zh-CN"/>
                    </w:rPr>
                  </w:pPr>
                  <w:r>
                    <w:rPr>
                      <w:rFonts w:eastAsiaTheme="minorEastAsia" w:hint="eastAsia"/>
                      <w:lang w:eastAsia="zh-CN"/>
                    </w:rPr>
                    <w:t>+</w:t>
                  </w:r>
                </w:p>
                <w:p w14:paraId="266937AF" w14:textId="77777777" w:rsidR="009E62AF" w:rsidRDefault="009E62AF" w:rsidP="009E62AF">
                  <w:pPr>
                    <w:ind w:firstLine="0"/>
                    <w:rPr>
                      <w:rFonts w:eastAsiaTheme="minorEastAsia"/>
                      <w:lang w:eastAsia="zh-CN"/>
                    </w:rPr>
                  </w:pPr>
                </w:p>
                <w:p w14:paraId="2D89F3BD" w14:textId="77777777" w:rsidR="009E62AF" w:rsidRDefault="009E62AF" w:rsidP="009E62AF">
                  <w:pPr>
                    <w:ind w:firstLine="0"/>
                    <w:rPr>
                      <w:rFonts w:eastAsiaTheme="minorEastAsia"/>
                      <w:lang w:eastAsia="zh-CN"/>
                    </w:rPr>
                  </w:pPr>
                </w:p>
                <w:p w14:paraId="20587839" w14:textId="77777777" w:rsidR="009E62AF" w:rsidRDefault="009E62AF" w:rsidP="009E62AF">
                  <w:pPr>
                    <w:ind w:firstLine="0"/>
                    <w:rPr>
                      <w:rFonts w:eastAsiaTheme="minorEastAsia"/>
                      <w:lang w:eastAsia="zh-CN"/>
                    </w:rPr>
                  </w:pPr>
                </w:p>
                <w:p w14:paraId="7D08DF05" w14:textId="77777777" w:rsidR="009E62AF" w:rsidRDefault="009E62AF" w:rsidP="009E62AF">
                  <w:pPr>
                    <w:ind w:firstLine="0"/>
                    <w:rPr>
                      <w:rFonts w:eastAsiaTheme="minorEastAsia"/>
                      <w:lang w:eastAsia="zh-CN"/>
                    </w:rPr>
                  </w:pPr>
                </w:p>
                <w:p w14:paraId="5860CB7C" w14:textId="77777777" w:rsidR="009E62AF" w:rsidRDefault="009E62AF" w:rsidP="009E62AF">
                  <w:pPr>
                    <w:ind w:firstLine="0"/>
                    <w:rPr>
                      <w:rFonts w:eastAsiaTheme="minorEastAsia"/>
                      <w:lang w:eastAsia="zh-CN"/>
                    </w:rPr>
                  </w:pPr>
                </w:p>
                <w:p w14:paraId="146B39E1" w14:textId="77777777" w:rsidR="009E62AF" w:rsidRDefault="009E62AF" w:rsidP="009E62AF">
                  <w:pPr>
                    <w:ind w:firstLine="0"/>
                    <w:rPr>
                      <w:rFonts w:eastAsiaTheme="minorEastAsia"/>
                      <w:lang w:eastAsia="zh-CN"/>
                    </w:rPr>
                  </w:pPr>
                </w:p>
                <w:p w14:paraId="70981A71" w14:textId="77777777" w:rsidR="009E62AF" w:rsidRDefault="009E62AF" w:rsidP="009E62AF">
                  <w:pPr>
                    <w:ind w:firstLine="0"/>
                    <w:rPr>
                      <w:rFonts w:eastAsiaTheme="minorEastAsia"/>
                      <w:lang w:eastAsia="zh-CN"/>
                    </w:rPr>
                  </w:pPr>
                </w:p>
                <w:p w14:paraId="163B599D" w14:textId="77777777" w:rsidR="009E62AF" w:rsidRDefault="009E62AF" w:rsidP="009E62AF">
                  <w:pPr>
                    <w:ind w:firstLine="0"/>
                    <w:rPr>
                      <w:rFonts w:eastAsiaTheme="minorEastAsia"/>
                      <w:lang w:eastAsia="zh-CN"/>
                    </w:rPr>
                  </w:pPr>
                </w:p>
                <w:p w14:paraId="7DE9998C" w14:textId="77777777" w:rsidR="009E62AF" w:rsidRDefault="009E62AF" w:rsidP="009E62AF">
                  <w:pPr>
                    <w:ind w:firstLine="0"/>
                    <w:rPr>
                      <w:rFonts w:eastAsiaTheme="minorEastAsia"/>
                      <w:lang w:eastAsia="zh-CN"/>
                    </w:rPr>
                  </w:pPr>
                </w:p>
                <w:p w14:paraId="05B494F0" w14:textId="77777777" w:rsidR="009E62AF" w:rsidRDefault="009E62AF" w:rsidP="009E62AF">
                  <w:pPr>
                    <w:ind w:firstLine="0"/>
                    <w:rPr>
                      <w:rFonts w:eastAsiaTheme="minorEastAsia"/>
                      <w:lang w:eastAsia="zh-CN"/>
                    </w:rPr>
                  </w:pPr>
                </w:p>
                <w:p w14:paraId="7BC25F13" w14:textId="77777777" w:rsidR="009E62AF" w:rsidRDefault="009E62AF" w:rsidP="009E62AF">
                  <w:pPr>
                    <w:ind w:firstLine="0"/>
                    <w:rPr>
                      <w:rFonts w:eastAsiaTheme="minorEastAsia"/>
                      <w:lang w:eastAsia="zh-CN"/>
                    </w:rPr>
                  </w:pPr>
                </w:p>
                <w:p w14:paraId="6AC65C54" w14:textId="77777777" w:rsidR="009E62AF" w:rsidRDefault="009E62AF" w:rsidP="009E62AF">
                  <w:pPr>
                    <w:ind w:firstLine="0"/>
                    <w:rPr>
                      <w:rFonts w:eastAsiaTheme="minorEastAsia"/>
                      <w:lang w:eastAsia="zh-CN"/>
                    </w:rPr>
                  </w:pPr>
                </w:p>
                <w:p w14:paraId="56D0E93E" w14:textId="77777777" w:rsidR="009E62AF" w:rsidRDefault="009E62AF" w:rsidP="009E62AF">
                  <w:pPr>
                    <w:ind w:firstLine="0"/>
                    <w:rPr>
                      <w:rFonts w:eastAsiaTheme="minorEastAsia"/>
                      <w:lang w:eastAsia="zh-CN"/>
                    </w:rPr>
                  </w:pPr>
                </w:p>
                <w:p w14:paraId="2790CA90" w14:textId="77777777" w:rsidR="009E62AF" w:rsidRDefault="009E62AF" w:rsidP="009E62AF">
                  <w:pPr>
                    <w:ind w:firstLine="0"/>
                    <w:rPr>
                      <w:rFonts w:eastAsiaTheme="minorEastAsia"/>
                      <w:lang w:eastAsia="zh-CN"/>
                    </w:rPr>
                  </w:pPr>
                </w:p>
                <w:p w14:paraId="78B7C462" w14:textId="77777777" w:rsidR="009E62AF" w:rsidRDefault="009E62AF" w:rsidP="009E62AF">
                  <w:pPr>
                    <w:ind w:firstLine="0"/>
                    <w:rPr>
                      <w:rFonts w:eastAsiaTheme="minorEastAsia"/>
                      <w:lang w:eastAsia="zh-CN"/>
                    </w:rPr>
                  </w:pPr>
                </w:p>
                <w:p w14:paraId="3CF5EE25" w14:textId="77777777" w:rsidR="009E62AF" w:rsidRDefault="009E62AF" w:rsidP="009E62AF">
                  <w:pPr>
                    <w:ind w:firstLine="0"/>
                    <w:rPr>
                      <w:rFonts w:eastAsiaTheme="minorEastAsia"/>
                      <w:lang w:eastAsia="zh-CN"/>
                    </w:rPr>
                  </w:pPr>
                </w:p>
                <w:p w14:paraId="41BDD5BC" w14:textId="77777777" w:rsidR="009E62AF" w:rsidRDefault="009E62AF" w:rsidP="009E62AF">
                  <w:pPr>
                    <w:ind w:firstLine="0"/>
                    <w:rPr>
                      <w:rFonts w:eastAsiaTheme="minorEastAsia"/>
                      <w:lang w:eastAsia="zh-CN"/>
                    </w:rPr>
                  </w:pPr>
                </w:p>
                <w:p w14:paraId="2ABD7466" w14:textId="77777777" w:rsidR="009E62AF" w:rsidRDefault="009E62AF" w:rsidP="009E62AF">
                  <w:pPr>
                    <w:ind w:firstLine="0"/>
                    <w:rPr>
                      <w:rFonts w:eastAsiaTheme="minorEastAsia"/>
                      <w:lang w:eastAsia="zh-CN"/>
                    </w:rPr>
                  </w:pPr>
                </w:p>
                <w:p w14:paraId="4127447F" w14:textId="77777777" w:rsidR="009E62AF" w:rsidRDefault="009E62AF" w:rsidP="009E62AF">
                  <w:pPr>
                    <w:ind w:firstLine="0"/>
                    <w:rPr>
                      <w:rFonts w:eastAsiaTheme="minorEastAsia"/>
                      <w:lang w:eastAsia="zh-CN"/>
                    </w:rPr>
                  </w:pPr>
                </w:p>
                <w:p w14:paraId="1A7B9501" w14:textId="77777777" w:rsidR="009E62AF" w:rsidRDefault="009E62AF" w:rsidP="009E62AF">
                  <w:pPr>
                    <w:ind w:firstLine="0"/>
                    <w:rPr>
                      <w:rFonts w:eastAsiaTheme="minorEastAsia"/>
                      <w:lang w:eastAsia="zh-CN"/>
                    </w:rPr>
                  </w:pPr>
                </w:p>
                <w:p w14:paraId="12100B2D" w14:textId="77777777" w:rsidR="009E62AF" w:rsidRDefault="009E62AF" w:rsidP="009E62AF">
                  <w:pPr>
                    <w:ind w:firstLine="0"/>
                    <w:rPr>
                      <w:rFonts w:eastAsiaTheme="minorEastAsia"/>
                      <w:lang w:eastAsia="zh-CN"/>
                    </w:rPr>
                  </w:pPr>
                </w:p>
                <w:p w14:paraId="0C897F96" w14:textId="77777777" w:rsidR="009E62AF" w:rsidRDefault="009E62AF" w:rsidP="009E62AF">
                  <w:pPr>
                    <w:ind w:firstLine="0"/>
                    <w:rPr>
                      <w:rFonts w:eastAsiaTheme="minorEastAsia"/>
                      <w:lang w:eastAsia="zh-CN"/>
                    </w:rPr>
                  </w:pPr>
                </w:p>
                <w:p w14:paraId="11F066DA" w14:textId="77777777" w:rsidR="009E62AF" w:rsidRDefault="009E62AF" w:rsidP="009E62AF">
                  <w:pPr>
                    <w:ind w:firstLine="0"/>
                    <w:rPr>
                      <w:rFonts w:eastAsiaTheme="minorEastAsia"/>
                      <w:lang w:eastAsia="zh-CN"/>
                    </w:rPr>
                  </w:pPr>
                  <w:r>
                    <w:rPr>
                      <w:rFonts w:eastAsiaTheme="minorEastAsia" w:hint="eastAsia"/>
                      <w:lang w:eastAsia="zh-CN"/>
                    </w:rPr>
                    <w:t>+</w:t>
                  </w:r>
                  <w:r>
                    <w:rPr>
                      <w:rFonts w:eastAsiaTheme="minorEastAsia"/>
                      <w:lang w:eastAsia="zh-CN"/>
                    </w:rPr>
                    <w:t>-</w:t>
                  </w:r>
                </w:p>
                <w:p w14:paraId="4EA66600" w14:textId="77777777" w:rsidR="009E62AF" w:rsidRDefault="009E62AF" w:rsidP="009E62AF">
                  <w:pPr>
                    <w:ind w:firstLine="0"/>
                    <w:rPr>
                      <w:rFonts w:eastAsiaTheme="minorEastAsia"/>
                      <w:lang w:eastAsia="zh-CN"/>
                    </w:rPr>
                  </w:pPr>
                  <w:r>
                    <w:rPr>
                      <w:rFonts w:eastAsiaTheme="minorEastAsia" w:hint="eastAsia"/>
                      <w:lang w:eastAsia="zh-CN"/>
                    </w:rPr>
                    <w:t>+</w:t>
                  </w:r>
                  <w:r>
                    <w:rPr>
                      <w:rFonts w:eastAsiaTheme="minorEastAsia"/>
                      <w:lang w:eastAsia="zh-CN"/>
                    </w:rPr>
                    <w:t>++++++++++</w:t>
                  </w:r>
                </w:p>
                <w:p w14:paraId="60A3FFAA" w14:textId="77777777" w:rsidR="009E62AF" w:rsidRDefault="009E62AF" w:rsidP="009E62AF">
                  <w:pPr>
                    <w:ind w:firstLine="0"/>
                    <w:rPr>
                      <w:rFonts w:eastAsiaTheme="minorEastAsia"/>
                      <w:lang w:eastAsia="zh-CN"/>
                    </w:rPr>
                  </w:pPr>
                </w:p>
                <w:p w14:paraId="0E940BA8" w14:textId="77777777" w:rsidR="009E62AF" w:rsidRDefault="009E62AF" w:rsidP="009E62AF">
                  <w:pPr>
                    <w:ind w:firstLine="0"/>
                    <w:rPr>
                      <w:rFonts w:eastAsiaTheme="minorEastAsia"/>
                      <w:lang w:eastAsia="zh-CN"/>
                    </w:rPr>
                  </w:pPr>
                </w:p>
                <w:p w14:paraId="608FD8E9" w14:textId="77777777" w:rsidR="009E62AF" w:rsidRDefault="009E62AF" w:rsidP="009E62AF">
                  <w:pPr>
                    <w:ind w:firstLine="0"/>
                    <w:rPr>
                      <w:rFonts w:eastAsiaTheme="minorEastAsia"/>
                      <w:lang w:eastAsia="zh-CN"/>
                    </w:rPr>
                  </w:pPr>
                </w:p>
                <w:p w14:paraId="09815B48" w14:textId="77777777" w:rsidR="009E62AF" w:rsidRDefault="009E62AF" w:rsidP="009E62AF">
                  <w:pPr>
                    <w:ind w:firstLine="0"/>
                    <w:rPr>
                      <w:rFonts w:eastAsiaTheme="minorEastAsia"/>
                      <w:lang w:eastAsia="zh-CN"/>
                    </w:rPr>
                  </w:pPr>
                </w:p>
                <w:p w14:paraId="42979D91" w14:textId="77777777" w:rsidR="009E62AF" w:rsidRDefault="009E62AF" w:rsidP="009E62AF">
                  <w:pPr>
                    <w:ind w:firstLine="0"/>
                    <w:rPr>
                      <w:rFonts w:eastAsiaTheme="minorEastAsia"/>
                      <w:lang w:eastAsia="zh-CN"/>
                    </w:rPr>
                  </w:pPr>
                </w:p>
                <w:p w14:paraId="4D84974C" w14:textId="77777777" w:rsidR="009E62AF" w:rsidRDefault="009E62AF" w:rsidP="009E62AF">
                  <w:pPr>
                    <w:ind w:firstLine="0"/>
                    <w:rPr>
                      <w:rFonts w:eastAsiaTheme="minorEastAsia"/>
                      <w:lang w:eastAsia="zh-CN"/>
                    </w:rPr>
                  </w:pPr>
                </w:p>
                <w:p w14:paraId="72AD0D5B" w14:textId="77777777" w:rsidR="009E62AF" w:rsidRDefault="009E62AF" w:rsidP="009E62AF">
                  <w:pPr>
                    <w:ind w:firstLine="0"/>
                    <w:rPr>
                      <w:rFonts w:eastAsiaTheme="minorEastAsia"/>
                      <w:lang w:eastAsia="zh-CN"/>
                    </w:rPr>
                  </w:pPr>
                </w:p>
                <w:p w14:paraId="73E65896" w14:textId="77777777" w:rsidR="009E62AF" w:rsidRDefault="009E62AF" w:rsidP="009E62AF">
                  <w:pPr>
                    <w:ind w:firstLine="0"/>
                    <w:rPr>
                      <w:rFonts w:eastAsiaTheme="minorEastAsia"/>
                      <w:lang w:eastAsia="zh-CN"/>
                    </w:rPr>
                  </w:pPr>
                </w:p>
                <w:p w14:paraId="66E16E7F" w14:textId="77777777" w:rsidR="009E62AF" w:rsidRDefault="009E62AF" w:rsidP="009E62AF">
                  <w:pPr>
                    <w:ind w:firstLine="0"/>
                    <w:rPr>
                      <w:rFonts w:eastAsiaTheme="minorEastAsia"/>
                      <w:lang w:eastAsia="zh-CN"/>
                    </w:rPr>
                  </w:pPr>
                </w:p>
                <w:p w14:paraId="7158EFA7" w14:textId="77777777" w:rsidR="009E62AF" w:rsidRDefault="009E62AF" w:rsidP="009E62AF">
                  <w:pPr>
                    <w:ind w:firstLine="0"/>
                    <w:rPr>
                      <w:rFonts w:eastAsiaTheme="minorEastAsia"/>
                      <w:lang w:eastAsia="zh-CN"/>
                    </w:rPr>
                  </w:pPr>
                </w:p>
                <w:p w14:paraId="7BEEBA9F" w14:textId="77777777" w:rsidR="009E62AF" w:rsidRDefault="009E62AF" w:rsidP="009E62AF">
                  <w:pPr>
                    <w:ind w:firstLine="0"/>
                    <w:rPr>
                      <w:rFonts w:eastAsiaTheme="minorEastAsia"/>
                      <w:lang w:eastAsia="zh-CN"/>
                    </w:rPr>
                  </w:pPr>
                </w:p>
                <w:p w14:paraId="107A67C4" w14:textId="77777777" w:rsidR="009E62AF" w:rsidRDefault="009E62AF" w:rsidP="009E62AF">
                  <w:pPr>
                    <w:ind w:firstLine="0"/>
                    <w:rPr>
                      <w:rFonts w:eastAsiaTheme="minorEastAsia"/>
                      <w:lang w:eastAsia="zh-CN"/>
                    </w:rPr>
                  </w:pPr>
                </w:p>
                <w:p w14:paraId="42EB8360" w14:textId="77777777" w:rsidR="009E62AF" w:rsidRDefault="009E62AF" w:rsidP="009E62AF">
                  <w:pPr>
                    <w:ind w:firstLine="0"/>
                    <w:rPr>
                      <w:rFonts w:eastAsiaTheme="minorEastAsia"/>
                      <w:lang w:eastAsia="zh-CN"/>
                    </w:rPr>
                  </w:pPr>
                </w:p>
                <w:p w14:paraId="601BC40D" w14:textId="77777777" w:rsidR="009E62AF" w:rsidRDefault="009E62AF" w:rsidP="009E62AF">
                  <w:pPr>
                    <w:ind w:firstLine="0"/>
                    <w:rPr>
                      <w:rFonts w:eastAsiaTheme="minorEastAsia"/>
                      <w:lang w:eastAsia="zh-CN"/>
                    </w:rPr>
                  </w:pPr>
                </w:p>
                <w:p w14:paraId="243D202F" w14:textId="77777777" w:rsidR="009E62AF" w:rsidRDefault="009E62AF" w:rsidP="009E62AF">
                  <w:pPr>
                    <w:ind w:firstLine="0"/>
                    <w:rPr>
                      <w:rFonts w:eastAsiaTheme="minorEastAsia"/>
                      <w:lang w:eastAsia="zh-CN"/>
                    </w:rPr>
                  </w:pPr>
                </w:p>
                <w:p w14:paraId="58086F68" w14:textId="77777777" w:rsidR="009E62AF" w:rsidRDefault="009E62AF" w:rsidP="009E62AF">
                  <w:pPr>
                    <w:ind w:firstLine="0"/>
                    <w:rPr>
                      <w:rFonts w:eastAsiaTheme="minorEastAsia"/>
                      <w:lang w:eastAsia="zh-CN"/>
                    </w:rPr>
                  </w:pPr>
                </w:p>
                <w:p w14:paraId="56A6DBCC" w14:textId="77777777" w:rsidR="009E62AF" w:rsidRDefault="009E62AF" w:rsidP="009E62AF">
                  <w:pPr>
                    <w:ind w:firstLine="0"/>
                    <w:rPr>
                      <w:rFonts w:eastAsiaTheme="minorEastAsia"/>
                      <w:lang w:eastAsia="zh-CN"/>
                    </w:rPr>
                  </w:pPr>
                </w:p>
                <w:p w14:paraId="5A4AF3FB" w14:textId="77777777" w:rsidR="009E62AF" w:rsidRDefault="009E62AF" w:rsidP="009E62AF">
                  <w:pPr>
                    <w:ind w:firstLine="0"/>
                    <w:rPr>
                      <w:rFonts w:eastAsiaTheme="minorEastAsia"/>
                      <w:lang w:eastAsia="zh-CN"/>
                    </w:rPr>
                  </w:pPr>
                </w:p>
                <w:p w14:paraId="087EB9FB" w14:textId="77777777" w:rsidR="009E62AF" w:rsidRDefault="009E62AF" w:rsidP="009E62AF">
                  <w:pPr>
                    <w:ind w:firstLine="0"/>
                    <w:rPr>
                      <w:rFonts w:eastAsiaTheme="minorEastAsia"/>
                      <w:lang w:eastAsia="zh-CN"/>
                    </w:rPr>
                  </w:pPr>
                </w:p>
                <w:p w14:paraId="00B184D7" w14:textId="77777777" w:rsidR="009E62AF" w:rsidRDefault="009E62AF" w:rsidP="009E62AF">
                  <w:pPr>
                    <w:ind w:firstLine="0"/>
                    <w:rPr>
                      <w:rFonts w:eastAsiaTheme="minorEastAsia"/>
                      <w:lang w:eastAsia="zh-CN"/>
                    </w:rPr>
                  </w:pPr>
                </w:p>
                <w:p w14:paraId="3541D77D" w14:textId="77777777" w:rsidR="009E62AF" w:rsidRDefault="009E62AF" w:rsidP="009E62AF">
                  <w:pPr>
                    <w:ind w:firstLine="0"/>
                    <w:rPr>
                      <w:rFonts w:eastAsiaTheme="minorEastAsia"/>
                      <w:lang w:eastAsia="zh-CN"/>
                    </w:rPr>
                  </w:pPr>
                </w:p>
                <w:p w14:paraId="39F4B6C5" w14:textId="77777777" w:rsidR="009E62AF" w:rsidRDefault="009E62AF" w:rsidP="009E62AF">
                  <w:pPr>
                    <w:ind w:firstLine="0"/>
                    <w:rPr>
                      <w:rFonts w:eastAsiaTheme="minorEastAsia"/>
                      <w:lang w:eastAsia="zh-CN"/>
                    </w:rPr>
                  </w:pPr>
                </w:p>
                <w:p w14:paraId="7C14792B" w14:textId="77777777" w:rsidR="009E62AF" w:rsidRDefault="009E62AF" w:rsidP="009E62AF">
                  <w:pPr>
                    <w:ind w:firstLine="0"/>
                    <w:rPr>
                      <w:rFonts w:eastAsiaTheme="minorEastAsia"/>
                      <w:lang w:eastAsia="zh-CN"/>
                    </w:rPr>
                  </w:pPr>
                </w:p>
                <w:p w14:paraId="387967CC" w14:textId="77777777" w:rsidR="009E62AF" w:rsidRDefault="009E62AF" w:rsidP="009E62AF">
                  <w:pPr>
                    <w:ind w:firstLine="0"/>
                    <w:rPr>
                      <w:rFonts w:eastAsiaTheme="minorEastAsia"/>
                      <w:lang w:eastAsia="zh-CN"/>
                    </w:rPr>
                  </w:pPr>
                </w:p>
                <w:p w14:paraId="248FDCA5" w14:textId="77777777" w:rsidR="009E62AF" w:rsidRDefault="009E62AF" w:rsidP="009E62AF">
                  <w:pPr>
                    <w:ind w:firstLine="0"/>
                    <w:rPr>
                      <w:rFonts w:eastAsiaTheme="minorEastAsia"/>
                      <w:lang w:eastAsia="zh-CN"/>
                    </w:rPr>
                  </w:pPr>
                </w:p>
                <w:p w14:paraId="3E10701F" w14:textId="77777777" w:rsidR="009E62AF" w:rsidRDefault="009E62AF" w:rsidP="009E62AF">
                  <w:pPr>
                    <w:ind w:firstLine="0"/>
                    <w:rPr>
                      <w:rFonts w:eastAsiaTheme="minorEastAsia"/>
                      <w:lang w:eastAsia="zh-CN"/>
                    </w:rPr>
                  </w:pPr>
                </w:p>
                <w:p w14:paraId="17AA285C" w14:textId="77777777" w:rsidR="009E62AF" w:rsidRDefault="009E62AF" w:rsidP="009E62AF">
                  <w:pPr>
                    <w:ind w:firstLine="0"/>
                    <w:rPr>
                      <w:rFonts w:eastAsiaTheme="minorEastAsia"/>
                      <w:lang w:eastAsia="zh-CN"/>
                    </w:rPr>
                  </w:pPr>
                </w:p>
                <w:p w14:paraId="75DB15C1" w14:textId="77777777" w:rsidR="009E62AF" w:rsidRDefault="009E62AF" w:rsidP="009E62AF">
                  <w:pPr>
                    <w:ind w:firstLine="0"/>
                    <w:rPr>
                      <w:rFonts w:eastAsiaTheme="minorEastAsia"/>
                      <w:lang w:eastAsia="zh-CN"/>
                    </w:rPr>
                  </w:pPr>
                </w:p>
                <w:p w14:paraId="70DE8020" w14:textId="77777777" w:rsidR="009E62AF" w:rsidRDefault="009E62AF" w:rsidP="009E62AF">
                  <w:pPr>
                    <w:ind w:firstLine="0"/>
                    <w:rPr>
                      <w:rFonts w:eastAsiaTheme="minorEastAsia"/>
                      <w:lang w:eastAsia="zh-CN"/>
                    </w:rPr>
                  </w:pPr>
                </w:p>
                <w:p w14:paraId="22E644F0" w14:textId="77777777" w:rsidR="009E62AF" w:rsidRDefault="009E62AF" w:rsidP="009E62AF">
                  <w:pPr>
                    <w:ind w:firstLine="0"/>
                    <w:rPr>
                      <w:rFonts w:eastAsiaTheme="minorEastAsia"/>
                      <w:lang w:eastAsia="zh-CN"/>
                    </w:rPr>
                  </w:pPr>
                </w:p>
                <w:p w14:paraId="76EF61A8" w14:textId="77777777" w:rsidR="009E62AF" w:rsidRDefault="009E62AF" w:rsidP="009E62AF">
                  <w:pPr>
                    <w:ind w:firstLine="0"/>
                    <w:rPr>
                      <w:rFonts w:eastAsiaTheme="minorEastAsia"/>
                      <w:lang w:eastAsia="zh-CN"/>
                    </w:rPr>
                  </w:pPr>
                </w:p>
                <w:p w14:paraId="58826C41" w14:textId="77777777" w:rsidR="009E62AF" w:rsidRDefault="009E62AF" w:rsidP="009E62AF">
                  <w:pPr>
                    <w:ind w:firstLine="0"/>
                    <w:rPr>
                      <w:rFonts w:eastAsiaTheme="minorEastAsia"/>
                      <w:lang w:eastAsia="zh-CN"/>
                    </w:rPr>
                  </w:pPr>
                </w:p>
                <w:p w14:paraId="1E7FEE21" w14:textId="77777777" w:rsidR="009E62AF" w:rsidRDefault="009E62AF" w:rsidP="009E62AF">
                  <w:pPr>
                    <w:ind w:firstLine="0"/>
                    <w:rPr>
                      <w:rFonts w:eastAsiaTheme="minorEastAsia"/>
                      <w:lang w:eastAsia="zh-CN"/>
                    </w:rPr>
                  </w:pPr>
                </w:p>
                <w:p w14:paraId="2CDF2CC6" w14:textId="77777777" w:rsidR="009E62AF" w:rsidRDefault="009E62AF" w:rsidP="009E62AF">
                  <w:pPr>
                    <w:ind w:firstLine="0"/>
                    <w:rPr>
                      <w:rFonts w:eastAsiaTheme="minorEastAsia"/>
                      <w:lang w:eastAsia="zh-CN"/>
                    </w:rPr>
                  </w:pPr>
                </w:p>
                <w:p w14:paraId="08C57808" w14:textId="77777777" w:rsidR="009E62AF" w:rsidRDefault="009E62AF" w:rsidP="009E62AF">
                  <w:pPr>
                    <w:ind w:firstLine="0"/>
                    <w:rPr>
                      <w:rFonts w:eastAsiaTheme="minorEastAsia"/>
                      <w:lang w:eastAsia="zh-CN"/>
                    </w:rPr>
                  </w:pPr>
                </w:p>
                <w:p w14:paraId="1A9A850E" w14:textId="77777777" w:rsidR="009E62AF" w:rsidRDefault="009E62AF" w:rsidP="009E62AF">
                  <w:pPr>
                    <w:ind w:firstLine="0"/>
                    <w:rPr>
                      <w:rFonts w:eastAsiaTheme="minorEastAsia"/>
                      <w:lang w:eastAsia="zh-CN"/>
                    </w:rPr>
                  </w:pPr>
                </w:p>
                <w:p w14:paraId="34EF1BC4" w14:textId="77777777" w:rsidR="009E62AF" w:rsidRDefault="009E62AF" w:rsidP="009E62AF">
                  <w:pPr>
                    <w:ind w:firstLine="0"/>
                    <w:rPr>
                      <w:rFonts w:eastAsiaTheme="minorEastAsia"/>
                      <w:lang w:eastAsia="zh-CN"/>
                    </w:rPr>
                  </w:pPr>
                </w:p>
                <w:p w14:paraId="5408F216" w14:textId="77777777" w:rsidR="009E62AF" w:rsidRDefault="009E62AF" w:rsidP="009E62AF">
                  <w:pPr>
                    <w:ind w:firstLine="0"/>
                    <w:rPr>
                      <w:rFonts w:eastAsiaTheme="minorEastAsia"/>
                      <w:lang w:eastAsia="zh-CN"/>
                    </w:rPr>
                  </w:pPr>
                </w:p>
                <w:p w14:paraId="763C258F" w14:textId="77777777" w:rsidR="009E62AF" w:rsidRDefault="009E62AF" w:rsidP="009E62AF">
                  <w:pPr>
                    <w:ind w:firstLine="0"/>
                    <w:rPr>
                      <w:rFonts w:eastAsiaTheme="minorEastAsia"/>
                      <w:lang w:eastAsia="zh-CN"/>
                    </w:rPr>
                  </w:pPr>
                </w:p>
                <w:p w14:paraId="7C79CA8B" w14:textId="77777777" w:rsidR="009E62AF" w:rsidRDefault="009E62AF" w:rsidP="009E62AF">
                  <w:pPr>
                    <w:ind w:firstLine="0"/>
                    <w:rPr>
                      <w:rFonts w:eastAsiaTheme="minorEastAsia"/>
                      <w:lang w:eastAsia="zh-CN"/>
                    </w:rPr>
                  </w:pPr>
                </w:p>
                <w:p w14:paraId="675C3067" w14:textId="77777777" w:rsidR="009E62AF" w:rsidRDefault="009E62AF" w:rsidP="009E62AF">
                  <w:pPr>
                    <w:ind w:firstLine="0"/>
                    <w:rPr>
                      <w:rFonts w:eastAsiaTheme="minorEastAsia"/>
                      <w:lang w:eastAsia="zh-CN"/>
                    </w:rPr>
                  </w:pPr>
                </w:p>
                <w:p w14:paraId="56B9CDA3" w14:textId="77777777" w:rsidR="009E62AF" w:rsidRDefault="009E62AF" w:rsidP="009E62AF">
                  <w:pPr>
                    <w:ind w:firstLine="0"/>
                    <w:rPr>
                      <w:rFonts w:eastAsiaTheme="minorEastAsia"/>
                      <w:lang w:eastAsia="zh-CN"/>
                    </w:rPr>
                  </w:pPr>
                </w:p>
                <w:p w14:paraId="3112C779" w14:textId="77777777" w:rsidR="009E62AF" w:rsidRDefault="009E62AF" w:rsidP="009E62AF">
                  <w:pPr>
                    <w:ind w:firstLine="0"/>
                    <w:rPr>
                      <w:rFonts w:eastAsiaTheme="minorEastAsia"/>
                      <w:lang w:eastAsia="zh-CN"/>
                    </w:rPr>
                  </w:pPr>
                </w:p>
                <w:p w14:paraId="387B3DF5" w14:textId="77777777" w:rsidR="009E62AF" w:rsidRDefault="009E62AF" w:rsidP="009E62AF">
                  <w:pPr>
                    <w:ind w:firstLine="0"/>
                    <w:rPr>
                      <w:rFonts w:eastAsiaTheme="minorEastAsia"/>
                      <w:lang w:eastAsia="zh-CN"/>
                    </w:rPr>
                  </w:pPr>
                </w:p>
                <w:p w14:paraId="6B04A10A" w14:textId="77777777" w:rsidR="009E62AF" w:rsidRDefault="009E62AF" w:rsidP="009E62AF">
                  <w:pPr>
                    <w:ind w:firstLine="0"/>
                    <w:rPr>
                      <w:rFonts w:eastAsiaTheme="minorEastAsia"/>
                      <w:lang w:eastAsia="zh-CN"/>
                    </w:rPr>
                  </w:pPr>
                </w:p>
                <w:p w14:paraId="2BA2EFF3" w14:textId="77777777" w:rsidR="009E62AF" w:rsidRDefault="009E62AF" w:rsidP="009E62AF">
                  <w:pPr>
                    <w:ind w:firstLine="0"/>
                    <w:rPr>
                      <w:rFonts w:eastAsiaTheme="minorEastAsia"/>
                      <w:lang w:eastAsia="zh-CN"/>
                    </w:rPr>
                  </w:pPr>
                </w:p>
                <w:p w14:paraId="24DC05BC" w14:textId="77777777" w:rsidR="009E62AF" w:rsidRDefault="009E62AF" w:rsidP="009E62AF">
                  <w:pPr>
                    <w:ind w:firstLine="0"/>
                    <w:rPr>
                      <w:rFonts w:eastAsiaTheme="minorEastAsia"/>
                      <w:lang w:eastAsia="zh-CN"/>
                    </w:rPr>
                  </w:pPr>
                </w:p>
                <w:p w14:paraId="27D4C993" w14:textId="77777777" w:rsidR="009E62AF" w:rsidRDefault="009E62AF" w:rsidP="009E62AF">
                  <w:pPr>
                    <w:ind w:firstLine="0"/>
                    <w:rPr>
                      <w:rFonts w:eastAsiaTheme="minorEastAsia"/>
                      <w:lang w:eastAsia="zh-CN"/>
                    </w:rPr>
                  </w:pPr>
                </w:p>
                <w:p w14:paraId="2945E2CC" w14:textId="77777777" w:rsidR="009E62AF" w:rsidRDefault="009E62AF" w:rsidP="009E62AF">
                  <w:pPr>
                    <w:ind w:firstLine="0"/>
                    <w:rPr>
                      <w:rFonts w:eastAsiaTheme="minorEastAsia"/>
                      <w:lang w:eastAsia="zh-CN"/>
                    </w:rPr>
                  </w:pPr>
                </w:p>
                <w:p w14:paraId="791A7024" w14:textId="77777777" w:rsidR="009E62AF" w:rsidRDefault="009E62AF" w:rsidP="009E62AF">
                  <w:pPr>
                    <w:ind w:firstLine="0"/>
                    <w:rPr>
                      <w:rFonts w:eastAsiaTheme="minorEastAsia"/>
                      <w:lang w:eastAsia="zh-CN"/>
                    </w:rPr>
                  </w:pPr>
                </w:p>
                <w:p w14:paraId="064D1296" w14:textId="77777777" w:rsidR="009E62AF" w:rsidRDefault="009E62AF" w:rsidP="009E62AF">
                  <w:pPr>
                    <w:ind w:firstLine="0"/>
                    <w:rPr>
                      <w:rFonts w:eastAsiaTheme="minorEastAsia"/>
                      <w:lang w:eastAsia="zh-CN"/>
                    </w:rPr>
                  </w:pPr>
                </w:p>
                <w:p w14:paraId="55CEC18F" w14:textId="77777777" w:rsidR="009E62AF" w:rsidRDefault="009E62AF" w:rsidP="009E62AF">
                  <w:pPr>
                    <w:ind w:firstLine="0"/>
                    <w:rPr>
                      <w:rFonts w:eastAsiaTheme="minorEastAsia"/>
                      <w:lang w:eastAsia="zh-CN"/>
                    </w:rPr>
                  </w:pPr>
                </w:p>
                <w:p w14:paraId="77E46635" w14:textId="77777777" w:rsidR="009E62AF" w:rsidRDefault="009E62AF" w:rsidP="009E62AF">
                  <w:pPr>
                    <w:ind w:firstLine="0"/>
                    <w:rPr>
                      <w:rFonts w:eastAsiaTheme="minorEastAsia"/>
                      <w:lang w:eastAsia="zh-CN"/>
                    </w:rPr>
                  </w:pPr>
                </w:p>
                <w:p w14:paraId="1032089A" w14:textId="77777777" w:rsidR="009E62AF" w:rsidRDefault="009E62AF" w:rsidP="009E62AF">
                  <w:pPr>
                    <w:ind w:firstLine="0"/>
                    <w:rPr>
                      <w:rFonts w:eastAsiaTheme="minorEastAsia"/>
                      <w:lang w:eastAsia="zh-CN"/>
                    </w:rPr>
                  </w:pPr>
                </w:p>
                <w:p w14:paraId="6A80AD78" w14:textId="77777777" w:rsidR="009E62AF" w:rsidRDefault="009E62AF" w:rsidP="009E62AF">
                  <w:pPr>
                    <w:ind w:firstLine="0"/>
                    <w:rPr>
                      <w:rFonts w:eastAsiaTheme="minorEastAsia"/>
                      <w:lang w:eastAsia="zh-CN"/>
                    </w:rPr>
                  </w:pPr>
                </w:p>
                <w:p w14:paraId="658BD744" w14:textId="77777777" w:rsidR="009E62AF" w:rsidRDefault="009E62AF" w:rsidP="009E62AF">
                  <w:pPr>
                    <w:ind w:firstLine="0"/>
                    <w:rPr>
                      <w:rFonts w:eastAsiaTheme="minorEastAsia"/>
                      <w:lang w:eastAsia="zh-CN"/>
                    </w:rPr>
                  </w:pPr>
                </w:p>
                <w:p w14:paraId="40CE4384" w14:textId="77777777" w:rsidR="009E62AF" w:rsidRDefault="009E62AF" w:rsidP="009E62AF">
                  <w:pPr>
                    <w:ind w:firstLine="0"/>
                    <w:rPr>
                      <w:rFonts w:eastAsiaTheme="minorEastAsia"/>
                      <w:lang w:eastAsia="zh-CN"/>
                    </w:rPr>
                  </w:pPr>
                </w:p>
                <w:p w14:paraId="4400E370" w14:textId="77777777" w:rsidR="009E62AF" w:rsidRDefault="009E62AF" w:rsidP="009E62AF">
                  <w:pPr>
                    <w:ind w:firstLine="0"/>
                    <w:rPr>
                      <w:rFonts w:eastAsiaTheme="minorEastAsia"/>
                      <w:lang w:eastAsia="zh-CN"/>
                    </w:rPr>
                  </w:pPr>
                </w:p>
                <w:p w14:paraId="71221A46" w14:textId="77777777" w:rsidR="009E62AF" w:rsidRDefault="009E62AF" w:rsidP="009E62AF">
                  <w:pPr>
                    <w:ind w:firstLine="0"/>
                    <w:rPr>
                      <w:rFonts w:eastAsiaTheme="minorEastAsia"/>
                      <w:lang w:eastAsia="zh-CN"/>
                    </w:rPr>
                  </w:pPr>
                </w:p>
                <w:p w14:paraId="4456E06C" w14:textId="77777777" w:rsidR="009E62AF" w:rsidRDefault="009E62AF" w:rsidP="009E62AF">
                  <w:pPr>
                    <w:ind w:firstLine="0"/>
                    <w:rPr>
                      <w:rFonts w:eastAsiaTheme="minorEastAsia"/>
                      <w:lang w:eastAsia="zh-CN"/>
                    </w:rPr>
                  </w:pPr>
                </w:p>
                <w:p w14:paraId="53EC65C7" w14:textId="77777777" w:rsidR="009E62AF" w:rsidRDefault="009E62AF" w:rsidP="009E62AF">
                  <w:pPr>
                    <w:ind w:firstLine="0"/>
                    <w:rPr>
                      <w:rFonts w:eastAsiaTheme="minorEastAsia"/>
                      <w:lang w:eastAsia="zh-CN"/>
                    </w:rPr>
                  </w:pPr>
                </w:p>
                <w:p w14:paraId="2F095544" w14:textId="77777777" w:rsidR="009E62AF" w:rsidRDefault="009E62AF" w:rsidP="009E62AF">
                  <w:pPr>
                    <w:ind w:firstLine="0"/>
                    <w:rPr>
                      <w:rFonts w:eastAsiaTheme="minorEastAsia"/>
                      <w:lang w:eastAsia="zh-CN"/>
                    </w:rPr>
                  </w:pPr>
                </w:p>
                <w:p w14:paraId="1418E09B" w14:textId="77777777" w:rsidR="009E62AF" w:rsidRDefault="009E62AF" w:rsidP="009E62AF">
                  <w:pPr>
                    <w:ind w:firstLine="0"/>
                    <w:rPr>
                      <w:rFonts w:eastAsiaTheme="minorEastAsia"/>
                      <w:lang w:eastAsia="zh-CN"/>
                    </w:rPr>
                  </w:pPr>
                </w:p>
                <w:p w14:paraId="196D580D" w14:textId="77777777" w:rsidR="009E62AF" w:rsidRDefault="009E62AF" w:rsidP="009E62AF">
                  <w:pPr>
                    <w:ind w:firstLine="0"/>
                    <w:rPr>
                      <w:rFonts w:eastAsiaTheme="minorEastAsia"/>
                      <w:lang w:eastAsia="zh-CN"/>
                    </w:rPr>
                  </w:pPr>
                </w:p>
                <w:p w14:paraId="12D7B7FA" w14:textId="77777777" w:rsidR="009E62AF" w:rsidRDefault="009E62AF" w:rsidP="009E62AF">
                  <w:pPr>
                    <w:ind w:firstLine="0"/>
                    <w:rPr>
                      <w:rFonts w:eastAsiaTheme="minorEastAsia"/>
                      <w:lang w:eastAsia="zh-CN"/>
                    </w:rPr>
                  </w:pPr>
                </w:p>
                <w:p w14:paraId="78B9AFB5" w14:textId="77777777" w:rsidR="009E62AF" w:rsidRDefault="009E62AF" w:rsidP="009E62AF">
                  <w:pPr>
                    <w:ind w:firstLine="0"/>
                    <w:rPr>
                      <w:rFonts w:eastAsiaTheme="minorEastAsia"/>
                      <w:lang w:eastAsia="zh-CN"/>
                    </w:rPr>
                  </w:pPr>
                </w:p>
                <w:p w14:paraId="0696B44F" w14:textId="77777777" w:rsidR="009E62AF" w:rsidRDefault="009E62AF" w:rsidP="009E62AF">
                  <w:pPr>
                    <w:ind w:firstLine="0"/>
                    <w:rPr>
                      <w:rFonts w:eastAsiaTheme="minorEastAsia"/>
                      <w:lang w:eastAsia="zh-CN"/>
                    </w:rPr>
                  </w:pPr>
                </w:p>
                <w:p w14:paraId="5E8FF06C" w14:textId="77777777" w:rsidR="009E62AF" w:rsidRDefault="009E62AF" w:rsidP="009E62AF">
                  <w:pPr>
                    <w:ind w:firstLine="0"/>
                    <w:rPr>
                      <w:rFonts w:eastAsiaTheme="minorEastAsia"/>
                      <w:lang w:eastAsia="zh-CN"/>
                    </w:rPr>
                  </w:pPr>
                </w:p>
                <w:p w14:paraId="53074224" w14:textId="77777777" w:rsidR="009E62AF" w:rsidRDefault="009E62AF" w:rsidP="009E62AF">
                  <w:pPr>
                    <w:ind w:firstLine="0"/>
                    <w:rPr>
                      <w:rFonts w:eastAsiaTheme="minorEastAsia"/>
                      <w:lang w:eastAsia="zh-CN"/>
                    </w:rPr>
                  </w:pPr>
                </w:p>
                <w:p w14:paraId="58812FED" w14:textId="77777777" w:rsidR="009E62AF" w:rsidRDefault="009E62AF" w:rsidP="009E62AF">
                  <w:pPr>
                    <w:ind w:firstLine="0"/>
                    <w:rPr>
                      <w:rFonts w:eastAsiaTheme="minorEastAsia"/>
                      <w:lang w:eastAsia="zh-CN"/>
                    </w:rPr>
                  </w:pPr>
                </w:p>
                <w:p w14:paraId="6F18708F" w14:textId="77777777" w:rsidR="009E62AF" w:rsidRDefault="009E62AF" w:rsidP="009E62AF">
                  <w:pPr>
                    <w:ind w:firstLine="0"/>
                    <w:rPr>
                      <w:rFonts w:eastAsiaTheme="minorEastAsia"/>
                      <w:lang w:eastAsia="zh-CN"/>
                    </w:rPr>
                  </w:pPr>
                </w:p>
                <w:p w14:paraId="17A31982" w14:textId="77777777" w:rsidR="009E62AF" w:rsidRDefault="009E62AF" w:rsidP="009E62AF">
                  <w:pPr>
                    <w:ind w:firstLine="0"/>
                    <w:rPr>
                      <w:rFonts w:eastAsiaTheme="minorEastAsia"/>
                      <w:lang w:eastAsia="zh-CN"/>
                    </w:rPr>
                  </w:pPr>
                </w:p>
                <w:p w14:paraId="671657EE" w14:textId="77777777" w:rsidR="009E62AF" w:rsidRDefault="009E62AF" w:rsidP="009E62AF">
                  <w:pPr>
                    <w:ind w:firstLine="0"/>
                    <w:rPr>
                      <w:rFonts w:eastAsiaTheme="minorEastAsia"/>
                      <w:lang w:eastAsia="zh-CN"/>
                    </w:rPr>
                  </w:pPr>
                </w:p>
                <w:p w14:paraId="5F383F25" w14:textId="77777777" w:rsidR="009E62AF" w:rsidRPr="00E53134" w:rsidRDefault="009E62AF" w:rsidP="009E62AF">
                  <w:pPr>
                    <w:tabs>
                      <w:tab w:val="center" w:pos="3631"/>
                      <w:tab w:val="center" w:pos="7264"/>
                    </w:tabs>
                    <w:spacing w:afterLines="50" w:after="120"/>
                    <w:ind w:firstLine="0"/>
                    <w:rPr>
                      <w:rFonts w:eastAsia="宋体"/>
                      <w:color w:val="000000" w:themeColor="text1"/>
                      <w:kern w:val="2"/>
                      <w:lang w:eastAsia="zh-CN"/>
                    </w:rPr>
                  </w:pPr>
                  <w:r w:rsidRPr="00E53134">
                    <w:rPr>
                      <w:rFonts w:eastAsia="宋体"/>
                      <w:b/>
                      <w:bCs/>
                      <w:color w:val="000000" w:themeColor="text1"/>
                      <w:kern w:val="2"/>
                      <w:lang w:eastAsia="zh-CN"/>
                    </w:rPr>
                    <w:t xml:space="preserve">Fig. 5. </w:t>
                  </w:r>
                  <w:r w:rsidRPr="00E53134">
                    <w:rPr>
                      <w:rFonts w:eastAsia="宋体"/>
                      <w:color w:val="000000" w:themeColor="text1"/>
                      <w:kern w:val="2"/>
                      <w:lang w:eastAsia="zh-CN"/>
                    </w:rPr>
                    <w:t xml:space="preserve">Delay of vehicle type </w:t>
                  </w:r>
                  <w:r>
                    <w:rPr>
                      <w:rFonts w:eastAsia="宋体"/>
                      <w:color w:val="000000" w:themeColor="text1"/>
                      <w:szCs w:val="22"/>
                    </w:rPr>
                    <w:t>t</w:t>
                  </w:r>
                  <w:r w:rsidRPr="00E824D2">
                    <w:rPr>
                      <w:rFonts w:eastAsia="宋体"/>
                      <w:color w:val="000000" w:themeColor="text1"/>
                      <w:szCs w:val="22"/>
                    </w:rPr>
                    <w:t>ransition</w:t>
                  </w:r>
                  <w:r w:rsidRPr="00E53134">
                    <w:rPr>
                      <w:rFonts w:eastAsia="宋体"/>
                      <w:color w:val="000000" w:themeColor="text1"/>
                      <w:kern w:val="2"/>
                      <w:lang w:eastAsia="zh-CN"/>
                    </w:rPr>
                    <w:t xml:space="preserve">. </w:t>
                  </w:r>
                </w:p>
              </w:txbxContent>
            </v:textbox>
            <w10:wrap type="topAndBottom" anchorx="margin" anchory="margin"/>
          </v:shape>
        </w:pict>
      </w:r>
    </w:p>
    <w:p w14:paraId="76ECB8FF" w14:textId="77777777" w:rsidR="006A00FC" w:rsidRPr="001F46F3" w:rsidRDefault="006A00FC" w:rsidP="006A00FC">
      <w:pPr>
        <w:widowControl w:val="0"/>
        <w:spacing w:before="120" w:after="120"/>
        <w:ind w:firstLine="0"/>
        <w:jc w:val="center"/>
        <w:rPr>
          <w:rFonts w:eastAsia="宋体" w:cstheme="minorBidi"/>
          <w:i/>
          <w:color w:val="000000" w:themeColor="text1"/>
          <w:kern w:val="2"/>
          <w:lang w:eastAsia="zh-CN"/>
        </w:rPr>
      </w:pPr>
      <w:r w:rsidRPr="001F46F3">
        <w:rPr>
          <w:rFonts w:eastAsia="宋体"/>
          <w:color w:val="000000" w:themeColor="text1"/>
        </w:rPr>
        <w:lastRenderedPageBreak/>
        <w:br w:type="page"/>
      </w:r>
      <w:r w:rsidR="00000000">
        <w:rPr>
          <w:color w:val="000000" w:themeColor="text1"/>
        </w:rPr>
        <w:pict w14:anchorId="6EE276E2">
          <v:shape id="_x0000_s2090" type="#_x0000_t202" style="position:absolute;left:0;text-align:left;margin-left:0;margin-top:0;width:490.2pt;height:672.8pt;z-index:251673600;visibility:visible;mso-wrap-style:square;mso-position-horizontal:center;mso-position-horizontal-relative:margin;mso-position-vertical:top;mso-position-vertical-relative:margin;v-text-anchor:top" o:allowoverlap="f" stroked="f">
            <v:textbox style="mso-next-textbox:#_x0000_s2090" inset="0,0,0,0">
              <w:txbxContent>
                <w:p w14:paraId="61B50246" w14:textId="77777777" w:rsidR="006A00FC" w:rsidRDefault="006A00FC" w:rsidP="006A00FC">
                  <w:pPr>
                    <w:spacing w:line="240" w:lineRule="auto"/>
                    <w:ind w:firstLine="0"/>
                    <w:jc w:val="center"/>
                  </w:pPr>
                  <w:r>
                    <w:object w:dxaOrig="19315" w:dyaOrig="8905" w14:anchorId="00F7ABF9">
                      <v:shape id="_x0000_i1029" type="#_x0000_t75" style="width:440.65pt;height:202pt">
                        <v:imagedata r:id="rId11" o:title=""/>
                      </v:shape>
                      <o:OLEObject Type="Embed" ProgID="Visio.Drawing.15" ShapeID="_x0000_i1029" DrawAspect="Content" ObjectID="_1770571154" r:id="rId12"/>
                    </w:objec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536"/>
                  </w:tblGrid>
                  <w:tr w:rsidR="006A00FC" w14:paraId="7AE05C44" w14:textId="77777777" w:rsidTr="00EF6E22">
                    <w:tc>
                      <w:tcPr>
                        <w:tcW w:w="5240" w:type="dxa"/>
                      </w:tcPr>
                      <w:p w14:paraId="78252259" w14:textId="77777777" w:rsidR="006A00FC" w:rsidRPr="002A11EB" w:rsidRDefault="006A00FC" w:rsidP="00EF6E22">
                        <w:pPr>
                          <w:ind w:firstLine="0"/>
                          <w:jc w:val="center"/>
                          <w:rPr>
                            <w:rFonts w:ascii="Times New Roman" w:hAnsi="Times New Roman" w:cs="Times New Roman"/>
                          </w:rPr>
                        </w:pPr>
                        <w:r w:rsidRPr="002A11EB">
                          <w:rPr>
                            <w:rFonts w:ascii="Times New Roman" w:eastAsia="宋体" w:hAnsi="Times New Roman" w:cs="Times New Roman"/>
                            <w:color w:val="000000" w:themeColor="text1"/>
                          </w:rPr>
                          <w:t>(a) Line 4</w:t>
                        </w:r>
                      </w:p>
                    </w:tc>
                    <w:tc>
                      <w:tcPr>
                        <w:tcW w:w="4536" w:type="dxa"/>
                      </w:tcPr>
                      <w:p w14:paraId="43A3B841" w14:textId="77777777" w:rsidR="006A00FC" w:rsidRPr="002A11EB" w:rsidRDefault="006A00FC" w:rsidP="00EF6E22">
                        <w:pPr>
                          <w:spacing w:afterLines="50" w:after="120"/>
                          <w:ind w:firstLine="0"/>
                          <w:jc w:val="center"/>
                          <w:rPr>
                            <w:rFonts w:ascii="Times New Roman" w:hAnsi="Times New Roman" w:cs="Times New Roman"/>
                          </w:rPr>
                        </w:pPr>
                        <w:r w:rsidRPr="002A11EB">
                          <w:rPr>
                            <w:rFonts w:ascii="Times New Roman" w:eastAsia="宋体" w:hAnsi="Times New Roman" w:cs="Times New Roman"/>
                            <w:color w:val="000000" w:themeColor="text1"/>
                          </w:rPr>
                          <w:t>(b) Line 59</w:t>
                        </w:r>
                        <w:r w:rsidRPr="002A11EB">
                          <w:rPr>
                            <w:rFonts w:ascii="Times New Roman" w:hAnsi="Times New Roman" w:cs="Times New Roman"/>
                            <w:szCs w:val="21"/>
                          </w:rPr>
                          <w:t xml:space="preserve"> </w:t>
                        </w:r>
                      </w:p>
                    </w:tc>
                  </w:tr>
                </w:tbl>
                <w:p w14:paraId="0C40A7EC" w14:textId="77777777" w:rsidR="006A00FC" w:rsidRDefault="006A00FC" w:rsidP="006A00FC">
                  <w:pPr>
                    <w:spacing w:line="240" w:lineRule="auto"/>
                    <w:ind w:firstLine="0"/>
                    <w:jc w:val="center"/>
                  </w:pPr>
                  <w:r>
                    <w:object w:dxaOrig="19322" w:dyaOrig="8905" w14:anchorId="388D2A47">
                      <v:shape id="_x0000_i1031" type="#_x0000_t75" style="width:440.65pt;height:202pt">
                        <v:imagedata r:id="rId13" o:title=""/>
                      </v:shape>
                      <o:OLEObject Type="Embed" ProgID="Visio.Drawing.15" ShapeID="_x0000_i1031" DrawAspect="Content" ObjectID="_1770571155" r:id="rId14"/>
                    </w:objec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536"/>
                  </w:tblGrid>
                  <w:tr w:rsidR="006A00FC" w:rsidRPr="002A11EB" w14:paraId="029C6DB9" w14:textId="77777777" w:rsidTr="00EF6E22">
                    <w:tc>
                      <w:tcPr>
                        <w:tcW w:w="5240" w:type="dxa"/>
                      </w:tcPr>
                      <w:p w14:paraId="2776CF18" w14:textId="77777777" w:rsidR="006A00FC" w:rsidRPr="002A11EB" w:rsidRDefault="006A00FC" w:rsidP="00EF6E22">
                        <w:pPr>
                          <w:ind w:firstLine="0"/>
                          <w:jc w:val="center"/>
                          <w:rPr>
                            <w:rFonts w:ascii="Times New Roman" w:hAnsi="Times New Roman" w:cs="Times New Roman"/>
                          </w:rPr>
                        </w:pPr>
                        <w:r w:rsidRPr="002A11EB">
                          <w:rPr>
                            <w:rFonts w:ascii="Times New Roman" w:eastAsia="宋体" w:hAnsi="Times New Roman" w:cs="Times New Roman"/>
                            <w:color w:val="000000" w:themeColor="text1"/>
                          </w:rPr>
                          <w:t>(c) Line 60</w:t>
                        </w:r>
                      </w:p>
                    </w:tc>
                    <w:tc>
                      <w:tcPr>
                        <w:tcW w:w="4536" w:type="dxa"/>
                      </w:tcPr>
                      <w:p w14:paraId="13F394B4" w14:textId="77777777" w:rsidR="006A00FC" w:rsidRPr="002A11EB" w:rsidRDefault="006A00FC" w:rsidP="00EF6E22">
                        <w:pPr>
                          <w:ind w:firstLine="0"/>
                          <w:jc w:val="center"/>
                          <w:rPr>
                            <w:rFonts w:ascii="Times New Roman" w:eastAsia="宋体" w:hAnsi="Times New Roman" w:cs="Times New Roman"/>
                            <w:color w:val="000000" w:themeColor="text1"/>
                          </w:rPr>
                        </w:pPr>
                        <w:r w:rsidRPr="002A11EB">
                          <w:rPr>
                            <w:rFonts w:ascii="Times New Roman" w:eastAsia="宋体" w:hAnsi="Times New Roman" w:cs="Times New Roman"/>
                            <w:color w:val="000000" w:themeColor="text1"/>
                          </w:rPr>
                          <w:t xml:space="preserve"> (d) Line k1</w:t>
                        </w:r>
                      </w:p>
                    </w:tc>
                  </w:tr>
                </w:tbl>
                <w:p w14:paraId="462A0BC0" w14:textId="77777777" w:rsidR="006A00FC" w:rsidRDefault="006A00FC" w:rsidP="006A00FC">
                  <w:pPr>
                    <w:tabs>
                      <w:tab w:val="center" w:pos="3631"/>
                      <w:tab w:val="center" w:pos="7264"/>
                    </w:tabs>
                    <w:spacing w:line="240" w:lineRule="auto"/>
                    <w:ind w:firstLine="0"/>
                    <w:jc w:val="center"/>
                  </w:pPr>
                  <w:r>
                    <w:object w:dxaOrig="19322" w:dyaOrig="8905" w14:anchorId="1A9BAFD3">
                      <v:shape id="_x0000_i1033" type="#_x0000_t75" style="width:440.65pt;height:202pt">
                        <v:imagedata r:id="rId15" o:title=""/>
                      </v:shape>
                      <o:OLEObject Type="Embed" ProgID="Visio.Drawing.15" ShapeID="_x0000_i1033" DrawAspect="Content" ObjectID="_1770571156" r:id="rId16"/>
                    </w:objec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536"/>
                  </w:tblGrid>
                  <w:tr w:rsidR="006A00FC" w:rsidRPr="005E1458" w14:paraId="7B44E8BC" w14:textId="77777777" w:rsidTr="00EF6E22">
                    <w:tc>
                      <w:tcPr>
                        <w:tcW w:w="5240" w:type="dxa"/>
                      </w:tcPr>
                      <w:p w14:paraId="5611B1C6" w14:textId="77777777" w:rsidR="006A00FC" w:rsidRPr="002A11EB" w:rsidRDefault="006A00FC" w:rsidP="00EF6E22">
                        <w:pPr>
                          <w:ind w:firstLine="0"/>
                          <w:jc w:val="center"/>
                          <w:rPr>
                            <w:rFonts w:ascii="Times New Roman" w:hAnsi="Times New Roman" w:cs="Times New Roman"/>
                          </w:rPr>
                        </w:pPr>
                        <w:r w:rsidRPr="002A11EB">
                          <w:rPr>
                            <w:rFonts w:ascii="Times New Roman" w:eastAsia="宋体" w:hAnsi="Times New Roman" w:cs="Times New Roman"/>
                            <w:color w:val="000000" w:themeColor="text1"/>
                          </w:rPr>
                          <w:t>(e) Line 70</w:t>
                        </w:r>
                      </w:p>
                    </w:tc>
                    <w:tc>
                      <w:tcPr>
                        <w:tcW w:w="4536" w:type="dxa"/>
                      </w:tcPr>
                      <w:p w14:paraId="7FDDCE6B" w14:textId="77777777" w:rsidR="006A00FC" w:rsidRPr="002A11EB" w:rsidRDefault="006A00FC" w:rsidP="00EF6E22">
                        <w:pPr>
                          <w:ind w:firstLine="0"/>
                          <w:jc w:val="center"/>
                          <w:rPr>
                            <w:rFonts w:ascii="Times New Roman" w:eastAsia="宋体" w:hAnsi="Times New Roman" w:cs="Times New Roman"/>
                            <w:color w:val="000000" w:themeColor="text1"/>
                          </w:rPr>
                        </w:pPr>
                        <w:r w:rsidRPr="002A11EB">
                          <w:rPr>
                            <w:rFonts w:ascii="Times New Roman" w:eastAsia="宋体" w:hAnsi="Times New Roman" w:cs="Times New Roman"/>
                            <w:color w:val="000000" w:themeColor="text1"/>
                          </w:rPr>
                          <w:t>(f) Line from Nanjing</w:t>
                        </w:r>
                      </w:p>
                    </w:tc>
                  </w:tr>
                </w:tbl>
                <w:p w14:paraId="1DA17CE5" w14:textId="77777777" w:rsidR="006A00FC" w:rsidRDefault="006A00FC" w:rsidP="006A00FC">
                  <w:pPr>
                    <w:tabs>
                      <w:tab w:val="center" w:pos="3631"/>
                      <w:tab w:val="center" w:pos="7264"/>
                    </w:tabs>
                    <w:ind w:firstLine="0"/>
                    <w:rPr>
                      <w:rFonts w:eastAsia="宋体"/>
                      <w:color w:val="000000" w:themeColor="text1"/>
                      <w:szCs w:val="21"/>
                    </w:rPr>
                  </w:pPr>
                  <w:r w:rsidRPr="00C4763D">
                    <w:rPr>
                      <w:rFonts w:eastAsia="宋体"/>
                      <w:b/>
                      <w:bCs/>
                      <w:color w:val="000000" w:themeColor="text1"/>
                      <w:szCs w:val="21"/>
                    </w:rPr>
                    <w:t xml:space="preserve">Fig. </w:t>
                  </w:r>
                  <w:r>
                    <w:rPr>
                      <w:rFonts w:eastAsia="宋体"/>
                      <w:b/>
                      <w:bCs/>
                      <w:color w:val="000000" w:themeColor="text1"/>
                      <w:szCs w:val="21"/>
                    </w:rPr>
                    <w:t>B</w:t>
                  </w:r>
                  <w:r w:rsidRPr="00C4763D">
                    <w:rPr>
                      <w:rFonts w:eastAsia="宋体"/>
                      <w:b/>
                      <w:bCs/>
                      <w:color w:val="000000" w:themeColor="text1"/>
                      <w:szCs w:val="21"/>
                    </w:rPr>
                    <w:t xml:space="preserve">. </w:t>
                  </w:r>
                  <w:r w:rsidRPr="00C4763D">
                    <w:rPr>
                      <w:rFonts w:eastAsia="宋体"/>
                      <w:color w:val="000000" w:themeColor="text1"/>
                      <w:szCs w:val="21"/>
                    </w:rPr>
                    <w:t xml:space="preserve">Number of trips executed by </w:t>
                  </w:r>
                  <w:r>
                    <w:rPr>
                      <w:rFonts w:eastAsia="宋体"/>
                      <w:color w:val="000000" w:themeColor="text1"/>
                      <w:szCs w:val="21"/>
                    </w:rPr>
                    <w:t>buses</w:t>
                  </w:r>
                  <w:r w:rsidRPr="00C4763D">
                    <w:rPr>
                      <w:rFonts w:eastAsia="宋体"/>
                      <w:color w:val="000000" w:themeColor="text1"/>
                      <w:szCs w:val="21"/>
                    </w:rPr>
                    <w:t xml:space="preserve"> </w:t>
                  </w:r>
                  <w:r w:rsidRPr="00C4763D">
                    <w:rPr>
                      <w:rFonts w:eastAsia="宋体"/>
                    </w:rPr>
                    <w:t xml:space="preserve">in the best scheduling </w:t>
                  </w:r>
                  <w:r>
                    <w:rPr>
                      <w:rFonts w:eastAsia="宋体"/>
                    </w:rPr>
                    <w:t>solution (</w:t>
                  </w:r>
                  <w:r w:rsidRPr="00C4763D">
                    <w:rPr>
                      <w:rFonts w:eastAsia="宋体"/>
                    </w:rPr>
                    <w:t>schemes</w:t>
                  </w:r>
                  <w:r>
                    <w:rPr>
                      <w:rFonts w:eastAsia="宋体"/>
                    </w:rPr>
                    <w:t>)</w:t>
                  </w:r>
                  <w:r w:rsidRPr="00C4763D">
                    <w:rPr>
                      <w:rFonts w:eastAsia="宋体"/>
                      <w:color w:val="000000" w:themeColor="text1"/>
                      <w:szCs w:val="21"/>
                    </w:rPr>
                    <w:t xml:space="preserve"> for each bus line.</w:t>
                  </w:r>
                </w:p>
                <w:p w14:paraId="574115C3" w14:textId="77777777" w:rsidR="006A00FC" w:rsidRPr="00224E02" w:rsidRDefault="006A00FC" w:rsidP="006A00FC">
                  <w:pPr>
                    <w:tabs>
                      <w:tab w:val="center" w:pos="3631"/>
                      <w:tab w:val="center" w:pos="7264"/>
                    </w:tabs>
                    <w:spacing w:afterLines="50" w:after="120"/>
                    <w:ind w:firstLine="0"/>
                    <w:jc w:val="center"/>
                    <w:rPr>
                      <w:rFonts w:eastAsia="宋体"/>
                      <w:color w:val="000000" w:themeColor="text1"/>
                      <w:kern w:val="2"/>
                      <w:lang w:eastAsia="zh-CN"/>
                    </w:rPr>
                  </w:pPr>
                </w:p>
              </w:txbxContent>
            </v:textbox>
            <w10:wrap type="topAndBottom" anchorx="margin" anchory="margin"/>
          </v:shape>
        </w:pict>
      </w:r>
    </w:p>
    <w:p w14:paraId="0C8EAF89" w14:textId="19112E27" w:rsidR="00CD5936" w:rsidRPr="001F46F3" w:rsidRDefault="00000000" w:rsidP="009E62AF">
      <w:pPr>
        <w:pStyle w:val="TRPC-11title"/>
      </w:pPr>
      <w:r>
        <w:rPr>
          <w:noProof/>
        </w:rPr>
        <w:lastRenderedPageBreak/>
        <w:pict w14:anchorId="62E9A771">
          <v:shape id="_x0000_s2091" type="#_x0000_t202" style="position:absolute;left:0;text-align:left;margin-left:0;margin-top:0;width:517.75pt;height:460.2pt;z-index:251674624;mso-position-horizontal:center;mso-position-horizontal-relative:margin;mso-position-vertical:top;mso-position-vertical-relative:margin" o:allowoverlap="f" filled="f" stroked="f">
            <v:textbox style="mso-next-textbox:#_x0000_s2091">
              <w:txbxContent>
                <w:p w14:paraId="7C61995C" w14:textId="77777777" w:rsidR="00F90C44" w:rsidRDefault="00F90C44" w:rsidP="00F90C44">
                  <w:pPr>
                    <w:ind w:firstLine="0"/>
                    <w:rPr>
                      <w:rFonts w:eastAsia="宋体"/>
                      <w:b/>
                      <w:color w:val="000000" w:themeColor="text1"/>
                      <w:highlight w:val="yellow"/>
                    </w:rPr>
                  </w:pPr>
                  <w:r>
                    <w:rPr>
                      <w:i/>
                      <w:iCs/>
                    </w:rPr>
                    <w:object w:dxaOrig="23613" w:dyaOrig="8847" w14:anchorId="23193EE8">
                      <v:shape id="_x0000_i1035" type="#_x0000_t75" style="width:498pt;height:187.35pt">
                        <v:imagedata r:id="rId17" o:title=""/>
                      </v:shape>
                      <o:OLEObject Type="Embed" ProgID="Visio.Drawing.15" ShapeID="_x0000_i1035" DrawAspect="Content" ObjectID="_1770571157" r:id="rId18"/>
                    </w:object>
                  </w:r>
                </w:p>
                <w:tbl>
                  <w:tblPr>
                    <w:tblStyle w:val="afd"/>
                    <w:tblW w:w="0" w:type="auto"/>
                    <w:tblLook w:val="04A0" w:firstRow="1" w:lastRow="0" w:firstColumn="1" w:lastColumn="0" w:noHBand="0" w:noVBand="1"/>
                  </w:tblPr>
                  <w:tblGrid>
                    <w:gridCol w:w="10031"/>
                  </w:tblGrid>
                  <w:tr w:rsidR="00F90C44" w14:paraId="48B9AF90" w14:textId="77777777" w:rsidTr="0041093C">
                    <w:tc>
                      <w:tcPr>
                        <w:tcW w:w="10031" w:type="dxa"/>
                        <w:tcBorders>
                          <w:top w:val="nil"/>
                          <w:left w:val="nil"/>
                          <w:bottom w:val="nil"/>
                          <w:right w:val="nil"/>
                        </w:tcBorders>
                      </w:tcPr>
                      <w:p w14:paraId="47454D77" w14:textId="77777777" w:rsidR="00F90C44" w:rsidRPr="008B21BE" w:rsidRDefault="00F90C44" w:rsidP="0041093C">
                        <w:pPr>
                          <w:spacing w:afterLines="50" w:after="120" w:line="240" w:lineRule="auto"/>
                          <w:ind w:firstLine="0"/>
                          <w:jc w:val="center"/>
                          <w:rPr>
                            <w:rFonts w:ascii="Times New Roman" w:eastAsia="宋体" w:hAnsi="Times New Roman" w:cs="Times New Roman"/>
                            <w:bCs/>
                            <w:color w:val="000000" w:themeColor="text1"/>
                            <w:highlight w:val="yellow"/>
                          </w:rPr>
                        </w:pPr>
                        <w:bookmarkStart w:id="5" w:name="_Hlk117541694"/>
                        <w:r w:rsidRPr="008B21BE">
                          <w:rPr>
                            <w:rFonts w:ascii="Times New Roman" w:eastAsia="宋体" w:hAnsi="Times New Roman" w:cs="Times New Roman"/>
                            <w:bCs/>
                            <w:color w:val="000000" w:themeColor="text1"/>
                            <w:sz w:val="20"/>
                            <w:szCs w:val="21"/>
                          </w:rPr>
                          <w:t xml:space="preserve">(a) A </w:t>
                        </w:r>
                        <w:r>
                          <w:rPr>
                            <w:rFonts w:ascii="Times New Roman" w:eastAsia="宋体" w:hAnsi="Times New Roman" w:cs="Times New Roman"/>
                            <w:bCs/>
                            <w:color w:val="000000" w:themeColor="text1"/>
                            <w:sz w:val="20"/>
                            <w:szCs w:val="21"/>
                          </w:rPr>
                          <w:t>bus</w:t>
                        </w:r>
                        <w:r w:rsidRPr="008B21BE">
                          <w:rPr>
                            <w:rFonts w:ascii="Times New Roman" w:eastAsia="宋体" w:hAnsi="Times New Roman" w:cs="Times New Roman"/>
                            <w:bCs/>
                            <w:color w:val="000000" w:themeColor="text1"/>
                            <w:sz w:val="20"/>
                            <w:szCs w:val="21"/>
                          </w:rPr>
                          <w:t xml:space="preserve"> scheduling scheme generated by a controller with optimized parameters</w:t>
                        </w:r>
                      </w:p>
                    </w:tc>
                  </w:tr>
                </w:tbl>
                <w:bookmarkEnd w:id="5"/>
                <w:p w14:paraId="1690FF48" w14:textId="77777777" w:rsidR="00F90C44" w:rsidRDefault="00F90C44" w:rsidP="00F90C44">
                  <w:pPr>
                    <w:spacing w:line="240" w:lineRule="auto"/>
                    <w:ind w:firstLine="0"/>
                    <w:rPr>
                      <w:rFonts w:eastAsia="宋体"/>
                      <w:b/>
                      <w:color w:val="000000" w:themeColor="text1"/>
                      <w:highlight w:val="yellow"/>
                    </w:rPr>
                  </w:pPr>
                  <w:r>
                    <w:rPr>
                      <w:i/>
                      <w:iCs/>
                    </w:rPr>
                    <w:object w:dxaOrig="29532" w:dyaOrig="12612" w14:anchorId="1A8F0939">
                      <v:shape id="_x0000_i1037" type="#_x0000_t75" style="width:497.35pt;height:212pt">
                        <v:imagedata r:id="rId19" o:title=""/>
                      </v:shape>
                      <o:OLEObject Type="Embed" ProgID="Visio.Drawing.15" ShapeID="_x0000_i1037" DrawAspect="Content" ObjectID="_1770571158" r:id="rId20"/>
                    </w:object>
                  </w:r>
                </w:p>
                <w:tbl>
                  <w:tblPr>
                    <w:tblStyle w:val="afd"/>
                    <w:tblW w:w="0" w:type="auto"/>
                    <w:tblLook w:val="04A0" w:firstRow="1" w:lastRow="0" w:firstColumn="1" w:lastColumn="0" w:noHBand="0" w:noVBand="1"/>
                  </w:tblPr>
                  <w:tblGrid>
                    <w:gridCol w:w="10031"/>
                  </w:tblGrid>
                  <w:tr w:rsidR="00F90C44" w:rsidRPr="008B21BE" w14:paraId="75C0E83A" w14:textId="77777777" w:rsidTr="0041093C">
                    <w:tc>
                      <w:tcPr>
                        <w:tcW w:w="10031" w:type="dxa"/>
                        <w:tcBorders>
                          <w:top w:val="nil"/>
                          <w:left w:val="nil"/>
                          <w:bottom w:val="nil"/>
                          <w:right w:val="nil"/>
                        </w:tcBorders>
                      </w:tcPr>
                      <w:p w14:paraId="539E2A12" w14:textId="77777777" w:rsidR="00F90C44" w:rsidRPr="008B21BE" w:rsidRDefault="00F90C44" w:rsidP="00A34111">
                        <w:pPr>
                          <w:spacing w:afterLines="50" w:after="120" w:line="240" w:lineRule="auto"/>
                          <w:ind w:firstLine="0"/>
                          <w:jc w:val="center"/>
                          <w:rPr>
                            <w:rFonts w:ascii="Times New Roman" w:eastAsia="宋体" w:hAnsi="Times New Roman" w:cs="Times New Roman"/>
                            <w:bCs/>
                            <w:color w:val="000000" w:themeColor="text1"/>
                            <w:highlight w:val="yellow"/>
                          </w:rPr>
                        </w:pPr>
                        <w:r w:rsidRPr="008B21BE">
                          <w:rPr>
                            <w:rFonts w:ascii="Times New Roman" w:eastAsia="宋体" w:hAnsi="Times New Roman" w:cs="Times New Roman"/>
                            <w:bCs/>
                            <w:color w:val="000000" w:themeColor="text1"/>
                            <w:sz w:val="20"/>
                            <w:szCs w:val="21"/>
                          </w:rPr>
                          <w:t>(</w:t>
                        </w:r>
                        <w:r>
                          <w:rPr>
                            <w:rFonts w:ascii="Times New Roman" w:eastAsia="宋体" w:hAnsi="Times New Roman" w:cs="Times New Roman"/>
                            <w:bCs/>
                            <w:color w:val="000000" w:themeColor="text1"/>
                            <w:sz w:val="20"/>
                            <w:szCs w:val="21"/>
                          </w:rPr>
                          <w:t>b</w:t>
                        </w:r>
                        <w:r w:rsidRPr="008B21BE">
                          <w:rPr>
                            <w:rFonts w:ascii="Times New Roman" w:eastAsia="宋体" w:hAnsi="Times New Roman" w:cs="Times New Roman"/>
                            <w:bCs/>
                            <w:color w:val="000000" w:themeColor="text1"/>
                            <w:sz w:val="20"/>
                            <w:szCs w:val="21"/>
                          </w:rPr>
                          <w:t xml:space="preserve">) A </w:t>
                        </w:r>
                        <w:r>
                          <w:rPr>
                            <w:rFonts w:ascii="Times New Roman" w:eastAsia="宋体" w:hAnsi="Times New Roman" w:cs="Times New Roman"/>
                            <w:bCs/>
                            <w:color w:val="000000" w:themeColor="text1"/>
                            <w:sz w:val="20"/>
                            <w:szCs w:val="21"/>
                          </w:rPr>
                          <w:t>bus</w:t>
                        </w:r>
                        <w:r w:rsidRPr="008B21BE">
                          <w:rPr>
                            <w:rFonts w:ascii="Times New Roman" w:eastAsia="宋体" w:hAnsi="Times New Roman" w:cs="Times New Roman"/>
                            <w:bCs/>
                            <w:color w:val="000000" w:themeColor="text1"/>
                            <w:sz w:val="20"/>
                            <w:szCs w:val="21"/>
                          </w:rPr>
                          <w:t xml:space="preserve"> scheduling scheme generated by a controller with random parameters</w:t>
                        </w:r>
                      </w:p>
                    </w:tc>
                  </w:tr>
                </w:tbl>
                <w:p w14:paraId="0499E44C" w14:textId="77777777" w:rsidR="00F90C44" w:rsidRDefault="00F90C44" w:rsidP="00F90C44">
                  <w:pPr>
                    <w:ind w:firstLine="0"/>
                  </w:pPr>
                  <w:r w:rsidRPr="00D31B44">
                    <w:rPr>
                      <w:rFonts w:eastAsia="宋体"/>
                      <w:b/>
                      <w:color w:val="000000" w:themeColor="text1"/>
                    </w:rPr>
                    <w:t xml:space="preserve">Fig. </w:t>
                  </w:r>
                  <w:r>
                    <w:rPr>
                      <w:rFonts w:eastAsia="宋体"/>
                      <w:b/>
                      <w:color w:val="000000" w:themeColor="text1"/>
                      <w:lang w:eastAsia="zh-CN"/>
                    </w:rPr>
                    <w:t>C</w:t>
                  </w:r>
                  <w:r w:rsidRPr="00D31B44">
                    <w:rPr>
                      <w:rFonts w:eastAsia="宋体"/>
                      <w:b/>
                      <w:color w:val="000000" w:themeColor="text1"/>
                    </w:rPr>
                    <w:t>.</w:t>
                  </w:r>
                  <w:r w:rsidRPr="00D31B44">
                    <w:rPr>
                      <w:rFonts w:eastAsia="宋体"/>
                    </w:rPr>
                    <w:t xml:space="preserve"> Comparation </w:t>
                  </w:r>
                  <w:r>
                    <w:rPr>
                      <w:rFonts w:eastAsia="宋体"/>
                    </w:rPr>
                    <w:t>of the</w:t>
                  </w:r>
                  <w:r w:rsidRPr="00D31B44">
                    <w:rPr>
                      <w:rFonts w:eastAsia="宋体"/>
                    </w:rPr>
                    <w:t xml:space="preserve"> optimized controller and </w:t>
                  </w:r>
                  <w:r>
                    <w:rPr>
                      <w:rFonts w:eastAsia="宋体"/>
                    </w:rPr>
                    <w:t>the</w:t>
                  </w:r>
                  <w:r w:rsidRPr="00D31B44">
                    <w:rPr>
                      <w:rFonts w:eastAsia="宋体"/>
                    </w:rPr>
                    <w:t xml:space="preserve"> controller with random parameters.</w:t>
                  </w:r>
                </w:p>
              </w:txbxContent>
            </v:textbox>
            <w10:wrap type="topAndBottom" anchorx="margin" anchory="margin"/>
          </v:shape>
        </w:pict>
      </w:r>
      <w:r w:rsidR="0071159D" w:rsidRPr="001F46F3">
        <w:t>B</w:t>
      </w:r>
      <w:r w:rsidR="00CD5936" w:rsidRPr="001F46F3">
        <w:t>. The Desig</w:t>
      </w:r>
      <w:r w:rsidR="00F57737" w:rsidRPr="001F46F3">
        <w:t>n</w:t>
      </w:r>
      <w:r w:rsidR="00CD5936" w:rsidRPr="001F46F3">
        <w:t xml:space="preserve"> of </w:t>
      </w:r>
      <w:r w:rsidR="00483091" w:rsidRPr="001F46F3">
        <w:t>P</w:t>
      </w:r>
      <w:r w:rsidR="00CD5936" w:rsidRPr="001F46F3">
        <w:t xml:space="preserve">riority </w:t>
      </w:r>
      <w:r w:rsidR="00483091" w:rsidRPr="001F46F3">
        <w:t>V</w:t>
      </w:r>
      <w:r w:rsidR="00CD5936" w:rsidRPr="001F46F3">
        <w:t xml:space="preserve">alue </w:t>
      </w:r>
      <w:r w:rsidR="005206AA" w:rsidRPr="001F46F3">
        <w:t>Equation</w:t>
      </w:r>
      <w:r w:rsidR="00CD5936" w:rsidRPr="001F46F3">
        <w:t xml:space="preserve"> in BS</w:t>
      </w:r>
    </w:p>
    <w:p w14:paraId="21662A6E" w14:textId="04462CEE" w:rsidR="00CD5936" w:rsidRPr="001F46F3" w:rsidRDefault="00CD5936" w:rsidP="00BC5B86">
      <w:pPr>
        <w:ind w:firstLineChars="100" w:firstLine="200"/>
        <w:rPr>
          <w:color w:val="000000" w:themeColor="text1"/>
          <w:lang w:eastAsia="zh-CN"/>
        </w:rPr>
      </w:pPr>
      <w:r w:rsidRPr="001F46F3">
        <w:rPr>
          <w:color w:val="000000" w:themeColor="text1"/>
          <w:lang w:eastAsia="zh-CN"/>
        </w:rPr>
        <w:t xml:space="preserve">In our </w:t>
      </w:r>
      <w:r w:rsidRPr="001F46F3">
        <w:rPr>
          <w:rFonts w:hint="eastAsia"/>
          <w:color w:val="000000" w:themeColor="text1"/>
          <w:lang w:eastAsia="zh-CN"/>
        </w:rPr>
        <w:t>paper</w:t>
      </w:r>
      <w:r w:rsidRPr="001F46F3">
        <w:rPr>
          <w:color w:val="000000" w:themeColor="text1"/>
          <w:lang w:eastAsia="zh-CN"/>
        </w:rPr>
        <w:t xml:space="preserve">, the </w:t>
      </w:r>
      <w:r w:rsidRPr="001F46F3">
        <w:rPr>
          <w:rFonts w:eastAsia="宋体"/>
          <w:color w:val="000000" w:themeColor="text1"/>
        </w:rPr>
        <w:t xml:space="preserve">priority value </w:t>
      </w:r>
      <w:r w:rsidRPr="001F46F3">
        <w:rPr>
          <w:color w:val="000000" w:themeColor="text1"/>
          <w:lang w:eastAsia="zh-CN"/>
        </w:rPr>
        <w:t>formula is given as follows:</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326"/>
      </w:tblGrid>
      <w:tr w:rsidR="001F46F3" w:rsidRPr="001F46F3" w14:paraId="25CF16D7" w14:textId="77777777" w:rsidTr="00EF6E22">
        <w:trPr>
          <w:trHeight w:val="268"/>
          <w:jc w:val="center"/>
        </w:trPr>
        <w:tc>
          <w:tcPr>
            <w:tcW w:w="4531" w:type="dxa"/>
          </w:tcPr>
          <w:p w14:paraId="18BED452" w14:textId="2F6FC577" w:rsidR="00C167FD" w:rsidRPr="001F46F3" w:rsidRDefault="00000000" w:rsidP="00BC5B86">
            <w:pPr>
              <w:ind w:firstLine="0"/>
              <w:rPr>
                <w:rFonts w:eastAsiaTheme="minorEastAsia"/>
                <w:color w:val="000000" w:themeColor="text1"/>
                <w:szCs w:val="18"/>
              </w:rPr>
            </w:pPr>
            <m:oMathPara>
              <m:oMath>
                <m:sSubSup>
                  <m:sSubSupPr>
                    <m:ctrlPr>
                      <w:rPr>
                        <w:rFonts w:ascii="Cambria Math" w:eastAsia="宋体" w:hAnsi="Cambria Math"/>
                        <w:i/>
                        <w:iCs/>
                        <w:color w:val="000000" w:themeColor="text1"/>
                        <w:szCs w:val="18"/>
                      </w:rPr>
                    </m:ctrlPr>
                  </m:sSubSupPr>
                  <m:e>
                    <m:r>
                      <w:rPr>
                        <w:rFonts w:ascii="Cambria Math" w:eastAsia="宋体" w:hAnsi="Cambria Math"/>
                        <w:color w:val="000000" w:themeColor="text1"/>
                        <w:szCs w:val="18"/>
                      </w:rPr>
                      <m:t xml:space="preserve"> S</m:t>
                    </m:r>
                  </m:e>
                  <m:sub>
                    <m:r>
                      <w:rPr>
                        <w:rFonts w:ascii="Cambria Math" w:eastAsia="宋体" w:hAnsi="Cambria Math"/>
                        <w:color w:val="000000" w:themeColor="text1"/>
                        <w:szCs w:val="18"/>
                        <w:vertAlign w:val="subscript"/>
                      </w:rPr>
                      <m:t>i</m:t>
                    </m:r>
                  </m:sub>
                  <m:sup>
                    <m:r>
                      <w:rPr>
                        <w:rFonts w:ascii="Cambria Math" w:eastAsia="宋体" w:hAnsi="Cambria Math"/>
                        <w:color w:val="000000" w:themeColor="text1"/>
                        <w:szCs w:val="18"/>
                      </w:rPr>
                      <m:t xml:space="preserve"> </m:t>
                    </m:r>
                  </m:sup>
                </m:sSubSup>
                <m:r>
                  <m:rPr>
                    <m:sty m:val="p"/>
                  </m:rPr>
                  <w:rPr>
                    <w:rFonts w:ascii="Cambria Math" w:eastAsia="宋体" w:hAnsi="Cambria Math"/>
                    <w:color w:val="000000" w:themeColor="text1"/>
                    <w:szCs w:val="18"/>
                    <w:vertAlign w:val="subscript"/>
                  </w:rPr>
                  <m:t>=</m:t>
                </m:r>
                <m:sSup>
                  <m:sSupPr>
                    <m:ctrlPr>
                      <w:rPr>
                        <w:rFonts w:ascii="Cambria Math" w:eastAsia="宋体" w:hAnsi="Cambria Math"/>
                        <w:i/>
                        <w:color w:val="000000" w:themeColor="text1"/>
                        <w:szCs w:val="18"/>
                      </w:rPr>
                    </m:ctrlPr>
                  </m:sSupPr>
                  <m:e>
                    <m:d>
                      <m:dPr>
                        <m:ctrlPr>
                          <w:rPr>
                            <w:rFonts w:ascii="Cambria Math" w:eastAsia="宋体" w:hAnsi="Cambria Math"/>
                            <w:i/>
                            <w:color w:val="000000" w:themeColor="text1"/>
                            <w:szCs w:val="18"/>
                          </w:rPr>
                        </m:ctrlPr>
                      </m:dPr>
                      <m:e>
                        <m:f>
                          <m:fPr>
                            <m:ctrlPr>
                              <w:rPr>
                                <w:rFonts w:ascii="Cambria Math" w:eastAsia="宋体" w:hAnsi="Cambria Math"/>
                                <w:i/>
                                <w:color w:val="000000" w:themeColor="text1"/>
                                <w:szCs w:val="18"/>
                              </w:rPr>
                            </m:ctrlPr>
                          </m:fPr>
                          <m:num>
                            <m:sSub>
                              <m:sSubPr>
                                <m:ctrlPr>
                                  <w:rPr>
                                    <w:rFonts w:ascii="Cambria Math" w:eastAsia="宋体" w:hAnsi="Cambria Math"/>
                                    <w:color w:val="000000" w:themeColor="text1"/>
                                    <w:szCs w:val="18"/>
                                  </w:rPr>
                                </m:ctrlPr>
                              </m:sSubPr>
                              <m:e>
                                <m:r>
                                  <w:rPr>
                                    <w:rFonts w:ascii="Cambria Math" w:eastAsia="宋体" w:hAnsi="Cambria Math"/>
                                    <w:color w:val="000000" w:themeColor="text1"/>
                                    <w:szCs w:val="18"/>
                                  </w:rPr>
                                  <m:t>Γ</m:t>
                                </m:r>
                              </m:e>
                              <m:sub>
                                <m:r>
                                  <w:rPr>
                                    <w:rFonts w:ascii="Cambria Math" w:eastAsia="宋体" w:hAnsi="Cambria Math"/>
                                    <w:color w:val="000000" w:themeColor="text1"/>
                                    <w:szCs w:val="18"/>
                                  </w:rPr>
                                  <m:t>i</m:t>
                                </m:r>
                              </m:sub>
                            </m:sSub>
                          </m:num>
                          <m:den>
                            <m:sSub>
                              <m:sSubPr>
                                <m:ctrlPr>
                                  <w:rPr>
                                    <w:rFonts w:ascii="Cambria Math" w:eastAsia="宋体" w:hAnsi="Cambria Math"/>
                                    <w:i/>
                                    <w:color w:val="000000" w:themeColor="text1"/>
                                    <w:szCs w:val="18"/>
                                  </w:rPr>
                                </m:ctrlPr>
                              </m:sSubPr>
                              <m:e>
                                <m:r>
                                  <w:rPr>
                                    <w:rFonts w:ascii="Cambria Math" w:eastAsia="宋体" w:hAnsi="Cambria Math"/>
                                    <w:color w:val="000000" w:themeColor="text1"/>
                                    <w:szCs w:val="18"/>
                                  </w:rPr>
                                  <m:t>G</m:t>
                                </m:r>
                              </m:e>
                              <m:sub>
                                <m:r>
                                  <w:rPr>
                                    <w:rFonts w:ascii="Cambria Math" w:eastAsia="宋体" w:hAnsi="Cambria Math"/>
                                    <w:color w:val="000000" w:themeColor="text1"/>
                                    <w:szCs w:val="18"/>
                                  </w:rPr>
                                  <m:t>i</m:t>
                                </m:r>
                              </m:sub>
                            </m:sSub>
                          </m:den>
                        </m:f>
                      </m:e>
                    </m:d>
                  </m:e>
                  <m:sup>
                    <m:r>
                      <w:rPr>
                        <w:rFonts w:ascii="Cambria Math" w:eastAsia="宋体" w:hAnsi="Cambria Math"/>
                        <w:color w:val="000000" w:themeColor="text1"/>
                        <w:szCs w:val="18"/>
                      </w:rPr>
                      <m:t>α</m:t>
                    </m:r>
                  </m:sup>
                </m:sSup>
                <m:d>
                  <m:dPr>
                    <m:ctrlPr>
                      <w:rPr>
                        <w:rFonts w:ascii="Cambria Math" w:eastAsia="宋体" w:hAnsi="Cambria Math"/>
                        <w:i/>
                        <w:color w:val="000000" w:themeColor="text1"/>
                        <w:szCs w:val="18"/>
                      </w:rPr>
                    </m:ctrlPr>
                  </m:dPr>
                  <m:e>
                    <m:sSup>
                      <m:sSupPr>
                        <m:ctrlPr>
                          <w:rPr>
                            <w:rFonts w:ascii="Cambria Math" w:eastAsia="宋体" w:hAnsi="Cambria Math"/>
                            <w:i/>
                            <w:color w:val="000000" w:themeColor="text1"/>
                            <w:szCs w:val="18"/>
                          </w:rPr>
                        </m:ctrlPr>
                      </m:sSupPr>
                      <m:e>
                        <m:sSub>
                          <m:sSubPr>
                            <m:ctrlPr>
                              <w:rPr>
                                <w:rFonts w:ascii="Cambria Math" w:eastAsia="宋体" w:hAnsi="Cambria Math"/>
                                <w:i/>
                                <w:color w:val="000000" w:themeColor="text1"/>
                                <w:szCs w:val="18"/>
                              </w:rPr>
                            </m:ctrlPr>
                          </m:sSubPr>
                          <m:e>
                            <m:r>
                              <w:rPr>
                                <w:rFonts w:ascii="Cambria Math" w:eastAsia="宋体" w:hAnsi="Cambria Math"/>
                                <w:color w:val="000000" w:themeColor="text1"/>
                                <w:szCs w:val="18"/>
                              </w:rPr>
                              <m:t>B</m:t>
                            </m:r>
                          </m:e>
                          <m:sub>
                            <m:r>
                              <w:rPr>
                                <w:rFonts w:ascii="Cambria Math" w:eastAsia="宋体" w:hAnsi="Cambria Math"/>
                                <w:color w:val="000000" w:themeColor="text1"/>
                                <w:szCs w:val="18"/>
                              </w:rPr>
                              <m:t>i</m:t>
                            </m:r>
                          </m:sub>
                        </m:sSub>
                      </m:e>
                      <m:sup>
                        <m:r>
                          <w:rPr>
                            <w:rFonts w:ascii="Cambria Math" w:eastAsia="宋体" w:hAnsi="Cambria Math"/>
                            <w:color w:val="000000" w:themeColor="text1"/>
                            <w:szCs w:val="18"/>
                          </w:rPr>
                          <m:t>β</m:t>
                        </m:r>
                      </m:sup>
                    </m:sSup>
                    <m:r>
                      <w:rPr>
                        <w:rFonts w:ascii="Cambria Math" w:eastAsia="宋体" w:hAnsi="Cambria Math"/>
                        <w:color w:val="000000" w:themeColor="text1"/>
                        <w:szCs w:val="18"/>
                      </w:rPr>
                      <m:t>+γ</m:t>
                    </m:r>
                    <m:sSub>
                      <m:sSubPr>
                        <m:ctrlPr>
                          <w:rPr>
                            <w:rFonts w:ascii="Cambria Math" w:eastAsia="宋体" w:hAnsi="Cambria Math"/>
                            <w:i/>
                            <w:color w:val="000000" w:themeColor="text1"/>
                            <w:szCs w:val="18"/>
                          </w:rPr>
                        </m:ctrlPr>
                      </m:sSubPr>
                      <m:e>
                        <m:r>
                          <w:rPr>
                            <w:rFonts w:ascii="Cambria Math" w:eastAsia="宋体" w:hAnsi="Cambria Math"/>
                            <w:color w:val="000000" w:themeColor="text1"/>
                            <w:szCs w:val="18"/>
                          </w:rPr>
                          <m:t>L</m:t>
                        </m:r>
                      </m:e>
                      <m:sub>
                        <m:r>
                          <w:rPr>
                            <w:rFonts w:ascii="Cambria Math" w:eastAsia="宋体" w:hAnsi="Cambria Math"/>
                            <w:color w:val="000000" w:themeColor="text1"/>
                            <w:szCs w:val="18"/>
                          </w:rPr>
                          <m:t>i</m:t>
                        </m:r>
                      </m:sub>
                    </m:sSub>
                  </m:e>
                </m:d>
              </m:oMath>
            </m:oMathPara>
          </w:p>
        </w:tc>
        <w:tc>
          <w:tcPr>
            <w:tcW w:w="326" w:type="dxa"/>
          </w:tcPr>
          <w:p w14:paraId="6BE40635" w14:textId="370E5B16" w:rsidR="00C167FD" w:rsidRPr="001F46F3" w:rsidRDefault="00C167FD" w:rsidP="00BC5B86">
            <w:pPr>
              <w:tabs>
                <w:tab w:val="center" w:pos="3631"/>
                <w:tab w:val="center" w:pos="7264"/>
              </w:tabs>
              <w:spacing w:beforeLines="50" w:before="120"/>
              <w:ind w:firstLine="0"/>
              <w:jc w:val="right"/>
              <w:rPr>
                <w:rFonts w:ascii="Times New Roman" w:eastAsiaTheme="minorEastAsia" w:hAnsi="Times New Roman" w:cs="Times New Roman"/>
                <w:color w:val="000000" w:themeColor="text1"/>
                <w:szCs w:val="18"/>
              </w:rPr>
            </w:pPr>
            <w:r w:rsidRPr="001F46F3">
              <w:rPr>
                <w:rFonts w:ascii="Times New Roman" w:eastAsiaTheme="minorEastAsia" w:hAnsi="Times New Roman" w:cs="Times New Roman"/>
                <w:color w:val="000000" w:themeColor="text1"/>
                <w:sz w:val="20"/>
                <w:szCs w:val="16"/>
              </w:rPr>
              <w:t>(</w:t>
            </w:r>
            <w:r w:rsidR="009E62AF" w:rsidRPr="001F46F3">
              <w:rPr>
                <w:rFonts w:ascii="Times New Roman" w:eastAsiaTheme="minorEastAsia" w:hAnsi="Times New Roman" w:cs="Times New Roman"/>
                <w:color w:val="000000" w:themeColor="text1"/>
                <w:sz w:val="20"/>
                <w:szCs w:val="16"/>
              </w:rPr>
              <w:t>A</w:t>
            </w:r>
            <w:r w:rsidRPr="001F46F3">
              <w:rPr>
                <w:rFonts w:ascii="Times New Roman" w:eastAsiaTheme="minorEastAsia" w:hAnsi="Times New Roman" w:cs="Times New Roman"/>
                <w:color w:val="000000" w:themeColor="text1"/>
                <w:sz w:val="20"/>
                <w:szCs w:val="16"/>
              </w:rPr>
              <w:t>)</w:t>
            </w:r>
          </w:p>
        </w:tc>
      </w:tr>
    </w:tbl>
    <w:p w14:paraId="56480DBA" w14:textId="0CC036AC" w:rsidR="005206AA" w:rsidRPr="001F46F3" w:rsidRDefault="005206AA" w:rsidP="005206AA">
      <w:pPr>
        <w:ind w:firstLineChars="100" w:firstLine="200"/>
        <w:rPr>
          <w:color w:val="000000" w:themeColor="text1"/>
          <w:lang w:eastAsia="zh-CN"/>
        </w:rPr>
      </w:pPr>
      <w:bookmarkStart w:id="6" w:name="_Hlk142249987"/>
      <w:r w:rsidRPr="001F46F3">
        <w:rPr>
          <w:color w:val="000000" w:themeColor="text1"/>
          <w:lang w:eastAsia="zh-CN"/>
        </w:rPr>
        <w:t xml:space="preserve">To reduce the number of buses with odd-numbered trips, the parameter </w:t>
      </w:r>
      <m:oMath>
        <m:r>
          <w:rPr>
            <w:rFonts w:ascii="Cambria Math" w:eastAsia="宋体" w:hAnsi="Cambria Math"/>
            <w:color w:val="000000" w:themeColor="text1"/>
            <w:szCs w:val="18"/>
          </w:rPr>
          <m:t>γ</m:t>
        </m:r>
      </m:oMath>
      <w:r w:rsidRPr="001F46F3">
        <w:rPr>
          <w:color w:val="000000" w:themeColor="text1"/>
          <w:lang w:eastAsia="zh-CN"/>
        </w:rPr>
        <w:t xml:space="preserve"> (the coefficient of </w:t>
      </w:r>
      <m:oMath>
        <m:sSub>
          <m:sSubPr>
            <m:ctrlPr>
              <w:rPr>
                <w:rFonts w:ascii="Cambria Math" w:eastAsia="宋体" w:hAnsi="Cambria Math"/>
                <w:i/>
                <w:iCs/>
                <w:color w:val="000000" w:themeColor="text1"/>
                <w:szCs w:val="18"/>
              </w:rPr>
            </m:ctrlPr>
          </m:sSubPr>
          <m:e>
            <m:r>
              <w:rPr>
                <w:rFonts w:ascii="Cambria Math" w:eastAsia="宋体" w:hAnsi="Cambria Math"/>
                <w:color w:val="000000" w:themeColor="text1"/>
                <w:szCs w:val="18"/>
              </w:rPr>
              <m:t>L</m:t>
            </m:r>
          </m:e>
          <m:sub>
            <m:r>
              <w:rPr>
                <w:rFonts w:ascii="Cambria Math" w:eastAsia="宋体" w:hAnsi="Cambria Math"/>
                <w:color w:val="000000" w:themeColor="text1"/>
                <w:szCs w:val="18"/>
              </w:rPr>
              <m:t>i</m:t>
            </m:r>
          </m:sub>
        </m:sSub>
      </m:oMath>
      <w:r w:rsidRPr="001F46F3">
        <w:rPr>
          <w:color w:val="000000" w:themeColor="text1"/>
          <w:lang w:eastAsia="zh-CN"/>
        </w:rPr>
        <w:t xml:space="preserve">) should be large, to make the controller tend to select a bus with odd-numbered trips to cover the current departure time. As a result, the bus would have even-numbered trips after </w:t>
      </w:r>
      <w:r w:rsidRPr="001F46F3">
        <w:rPr>
          <w:rFonts w:hint="eastAsia"/>
          <w:color w:val="000000" w:themeColor="text1"/>
          <w:lang w:eastAsia="zh-CN"/>
        </w:rPr>
        <w:t>it</w:t>
      </w:r>
      <w:r w:rsidRPr="001F46F3">
        <w:rPr>
          <w:color w:val="000000" w:themeColor="text1"/>
          <w:lang w:eastAsia="zh-CN"/>
        </w:rPr>
        <w:t xml:space="preserve"> covering the time. </w:t>
      </w:r>
      <w:r w:rsidR="00184E65" w:rsidRPr="001F46F3">
        <w:rPr>
          <w:color w:val="000000" w:themeColor="text1"/>
          <w:lang w:eastAsia="zh-CN"/>
        </w:rPr>
        <w:t xml:space="preserve"> </w:t>
      </w:r>
    </w:p>
    <w:p w14:paraId="72BD10AB" w14:textId="79027098" w:rsidR="005206AA" w:rsidRPr="001F46F3" w:rsidRDefault="005206AA" w:rsidP="005206AA">
      <w:pPr>
        <w:ind w:firstLineChars="100" w:firstLine="200"/>
        <w:rPr>
          <w:color w:val="000000" w:themeColor="text1"/>
          <w:lang w:eastAsia="zh-CN"/>
        </w:rPr>
      </w:pPr>
      <w:r w:rsidRPr="001F46F3">
        <w:rPr>
          <w:color w:val="000000" w:themeColor="text1"/>
          <w:lang w:eastAsia="zh-CN"/>
        </w:rPr>
        <w:t>If the continuous rest time of a bus is too long, the utilization rate of the bus is low, thereby increasing the number</w:t>
      </w:r>
      <w:r w:rsidR="00605A46">
        <w:rPr>
          <w:color w:val="000000" w:themeColor="text1"/>
          <w:lang w:eastAsia="zh-CN"/>
        </w:rPr>
        <w:t xml:space="preserve"> </w:t>
      </w:r>
      <w:r w:rsidR="00605A46" w:rsidRPr="00F1761B">
        <w:rPr>
          <w:rFonts w:hint="eastAsia"/>
          <w:color w:val="000000" w:themeColor="text1"/>
          <w:lang w:eastAsia="zh-CN"/>
        </w:rPr>
        <w:t>of</w:t>
      </w:r>
      <w:r w:rsidRPr="001F46F3">
        <w:rPr>
          <w:color w:val="000000" w:themeColor="text1"/>
          <w:lang w:eastAsia="zh-CN"/>
        </w:rPr>
        <w:t xml:space="preserve"> buses used. To avoid this, the controller should select the buses with longer rest tim</w:t>
      </w:r>
      <w:r w:rsidRPr="001F46F3">
        <w:rPr>
          <w:rFonts w:hint="eastAsia"/>
          <w:color w:val="000000" w:themeColor="text1"/>
          <w:lang w:eastAsia="zh-CN"/>
        </w:rPr>
        <w:t>e</w:t>
      </w:r>
      <w:r w:rsidRPr="001F46F3">
        <w:rPr>
          <w:color w:val="000000" w:themeColor="text1"/>
          <w:lang w:eastAsia="zh-CN"/>
        </w:rPr>
        <w:t>. We observe that</w:t>
      </w:r>
      <w:r w:rsidRPr="001F46F3">
        <w:rPr>
          <w:rFonts w:hint="eastAsia"/>
          <w:color w:val="000000" w:themeColor="text1"/>
          <w:lang w:eastAsia="zh-CN"/>
        </w:rPr>
        <w:t xml:space="preserve"> the linear weighting of </w:t>
      </w:r>
      <m:oMath>
        <m:sSub>
          <m:sSubPr>
            <m:ctrlPr>
              <w:rPr>
                <w:rFonts w:ascii="Cambria Math" w:eastAsia="宋体" w:hAnsi="Cambria Math"/>
                <w:i/>
                <w:iCs/>
                <w:color w:val="000000" w:themeColor="text1"/>
                <w:szCs w:val="18"/>
              </w:rPr>
            </m:ctrlPr>
          </m:sSubPr>
          <m:e>
            <m:r>
              <w:rPr>
                <w:rFonts w:ascii="Cambria Math" w:eastAsia="宋体" w:hAnsi="Cambria Math"/>
                <w:color w:val="000000" w:themeColor="text1"/>
                <w:szCs w:val="18"/>
                <w:lang w:eastAsia="zh-CN"/>
              </w:rPr>
              <m:t>B</m:t>
            </m:r>
          </m:e>
          <m:sub>
            <m:r>
              <w:rPr>
                <w:rFonts w:ascii="Cambria Math" w:eastAsia="宋体" w:hAnsi="Cambria Math"/>
                <w:color w:val="000000" w:themeColor="text1"/>
                <w:szCs w:val="18"/>
                <w:lang w:eastAsia="zh-CN"/>
              </w:rPr>
              <m:t>i</m:t>
            </m:r>
          </m:sub>
        </m:sSub>
      </m:oMath>
      <w:r w:rsidRPr="001F46F3">
        <w:rPr>
          <w:rFonts w:hint="eastAsia"/>
          <w:i/>
          <w:iCs/>
          <w:color w:val="000000" w:themeColor="text1"/>
          <w:lang w:eastAsia="zh-CN"/>
        </w:rPr>
        <w:t xml:space="preserve"> </w:t>
      </w:r>
      <w:r w:rsidRPr="001F46F3">
        <w:rPr>
          <w:rFonts w:hint="eastAsia"/>
          <w:color w:val="000000" w:themeColor="text1"/>
          <w:lang w:eastAsia="zh-CN"/>
        </w:rPr>
        <w:t xml:space="preserve">(i.e., using the form of </w:t>
      </w:r>
      <m:oMath>
        <m:sSub>
          <m:sSubPr>
            <m:ctrlPr>
              <w:rPr>
                <w:rFonts w:ascii="Cambria Math" w:eastAsia="宋体" w:hAnsi="Cambria Math"/>
                <w:i/>
                <w:iCs/>
                <w:color w:val="000000" w:themeColor="text1"/>
                <w:szCs w:val="18"/>
              </w:rPr>
            </m:ctrlPr>
          </m:sSubPr>
          <m:e>
            <m:r>
              <w:rPr>
                <w:rFonts w:ascii="Cambria Math" w:eastAsia="宋体" w:hAnsi="Cambria Math"/>
                <w:color w:val="000000" w:themeColor="text1"/>
                <w:szCs w:val="18"/>
                <w:lang w:eastAsia="zh-CN"/>
              </w:rPr>
              <m:t>βB</m:t>
            </m:r>
          </m:e>
          <m:sub>
            <m:r>
              <w:rPr>
                <w:rFonts w:ascii="Cambria Math" w:eastAsia="宋体" w:hAnsi="Cambria Math"/>
                <w:color w:val="000000" w:themeColor="text1"/>
                <w:szCs w:val="18"/>
                <w:lang w:eastAsia="zh-CN"/>
              </w:rPr>
              <m:t>i</m:t>
            </m:r>
          </m:sub>
        </m:sSub>
      </m:oMath>
      <w:r w:rsidRPr="001F46F3">
        <w:rPr>
          <w:rFonts w:hint="eastAsia"/>
          <w:color w:val="000000" w:themeColor="text1"/>
          <w:lang w:eastAsia="zh-CN"/>
        </w:rPr>
        <w:t>)</w:t>
      </w:r>
      <w:r w:rsidRPr="001F46F3">
        <w:rPr>
          <w:color w:val="000000" w:themeColor="text1"/>
          <w:lang w:eastAsia="zh-CN"/>
        </w:rPr>
        <w:t xml:space="preserve">  has not enough impact on t</w:t>
      </w:r>
      <w:r w:rsidRPr="001F46F3">
        <w:rPr>
          <w:rFonts w:hint="eastAsia"/>
          <w:color w:val="000000" w:themeColor="text1"/>
          <w:lang w:eastAsia="zh-CN"/>
        </w:rPr>
        <w:t>he</w:t>
      </w:r>
      <w:r w:rsidRPr="001F46F3">
        <w:rPr>
          <w:color w:val="000000" w:themeColor="text1"/>
          <w:lang w:eastAsia="zh-CN"/>
        </w:rPr>
        <w:t xml:space="preserve"> selection of buses with long rest time, such that </w:t>
      </w:r>
      <w:r w:rsidRPr="001F46F3">
        <w:rPr>
          <w:rFonts w:hint="eastAsia"/>
          <w:color w:val="000000" w:themeColor="text1"/>
          <w:lang w:eastAsia="zh-CN"/>
        </w:rPr>
        <w:t xml:space="preserve">we </w:t>
      </w:r>
      <w:r w:rsidRPr="001F46F3">
        <w:rPr>
          <w:color w:val="000000" w:themeColor="text1"/>
          <w:lang w:eastAsia="zh-CN"/>
        </w:rPr>
        <w:t xml:space="preserve">use the </w:t>
      </w:r>
      <w:r w:rsidRPr="001F46F3">
        <w:rPr>
          <w:rFonts w:hint="eastAsia"/>
          <w:color w:val="000000" w:themeColor="text1"/>
          <w:lang w:eastAsia="zh-CN"/>
        </w:rPr>
        <w:t xml:space="preserve">exponential weighting. </w:t>
      </w:r>
      <w:r w:rsidRPr="001F46F3">
        <w:rPr>
          <w:color w:val="000000" w:themeColor="text1"/>
          <w:lang w:eastAsia="zh-CN"/>
        </w:rPr>
        <w:t>E</w:t>
      </w:r>
      <w:r w:rsidRPr="001F46F3">
        <w:rPr>
          <w:rFonts w:hint="eastAsia"/>
          <w:color w:val="000000" w:themeColor="text1"/>
          <w:lang w:eastAsia="zh-CN"/>
        </w:rPr>
        <w:t>xperiment</w:t>
      </w:r>
      <w:r w:rsidRPr="001F46F3">
        <w:rPr>
          <w:color w:val="000000" w:themeColor="text1"/>
          <w:lang w:eastAsia="zh-CN"/>
        </w:rPr>
        <w:t xml:space="preserve">s show that </w:t>
      </w:r>
      <m:oMath>
        <m:sSup>
          <m:sSupPr>
            <m:ctrlPr>
              <w:rPr>
                <w:rFonts w:ascii="Cambria Math" w:eastAsia="宋体" w:hAnsi="Cambria Math"/>
                <w:i/>
                <w:iCs/>
                <w:color w:val="000000" w:themeColor="text1"/>
                <w:szCs w:val="18"/>
              </w:rPr>
            </m:ctrlPr>
          </m:sSupPr>
          <m:e>
            <m:sSub>
              <m:sSubPr>
                <m:ctrlPr>
                  <w:rPr>
                    <w:rFonts w:ascii="Cambria Math" w:eastAsia="宋体" w:hAnsi="Cambria Math"/>
                    <w:i/>
                    <w:iCs/>
                    <w:color w:val="000000" w:themeColor="text1"/>
                    <w:szCs w:val="18"/>
                  </w:rPr>
                </m:ctrlPr>
              </m:sSubPr>
              <m:e>
                <m:r>
                  <w:rPr>
                    <w:rFonts w:ascii="Cambria Math" w:eastAsia="宋体" w:hAnsi="Cambria Math"/>
                    <w:color w:val="000000" w:themeColor="text1"/>
                    <w:szCs w:val="18"/>
                    <w:lang w:eastAsia="zh-CN"/>
                  </w:rPr>
                  <m:t>B</m:t>
                </m:r>
              </m:e>
              <m:sub>
                <m:r>
                  <w:rPr>
                    <w:rFonts w:ascii="Cambria Math" w:eastAsia="宋体" w:hAnsi="Cambria Math"/>
                    <w:color w:val="000000" w:themeColor="text1"/>
                    <w:szCs w:val="18"/>
                    <w:lang w:eastAsia="zh-CN"/>
                  </w:rPr>
                  <m:t>i</m:t>
                </m:r>
              </m:sub>
            </m:sSub>
          </m:e>
          <m:sup>
            <m:r>
              <w:rPr>
                <w:rFonts w:ascii="Cambria Math" w:eastAsia="宋体" w:hAnsi="Cambria Math"/>
                <w:color w:val="000000" w:themeColor="text1"/>
                <w:szCs w:val="18"/>
                <w:lang w:eastAsia="zh-CN"/>
              </w:rPr>
              <m:t>β</m:t>
            </m:r>
          </m:sup>
        </m:sSup>
      </m:oMath>
      <w:r w:rsidRPr="001F46F3">
        <w:rPr>
          <w:rFonts w:hint="eastAsia"/>
          <w:color w:val="000000" w:themeColor="text1"/>
          <w:lang w:eastAsia="zh-CN"/>
        </w:rPr>
        <w:t xml:space="preserve"> and </w:t>
      </w:r>
      <m:oMath>
        <m:r>
          <w:rPr>
            <w:rFonts w:ascii="Cambria Math" w:eastAsia="宋体" w:hAnsi="Cambria Math"/>
            <w:color w:val="000000" w:themeColor="text1"/>
            <w:szCs w:val="18"/>
            <w:lang w:eastAsia="zh-CN"/>
          </w:rPr>
          <m:t>γ</m:t>
        </m:r>
        <m:sSub>
          <m:sSubPr>
            <m:ctrlPr>
              <w:rPr>
                <w:rFonts w:ascii="Cambria Math" w:eastAsia="宋体" w:hAnsi="Cambria Math"/>
                <w:i/>
                <w:iCs/>
                <w:color w:val="000000" w:themeColor="text1"/>
                <w:szCs w:val="18"/>
              </w:rPr>
            </m:ctrlPr>
          </m:sSubPr>
          <m:e>
            <m:r>
              <w:rPr>
                <w:rFonts w:ascii="Cambria Math" w:eastAsia="宋体" w:hAnsi="Cambria Math"/>
                <w:color w:val="000000" w:themeColor="text1"/>
                <w:szCs w:val="18"/>
                <w:lang w:eastAsia="zh-CN"/>
              </w:rPr>
              <m:t>L</m:t>
            </m:r>
          </m:e>
          <m:sub>
            <m:r>
              <w:rPr>
                <w:rFonts w:ascii="Cambria Math" w:eastAsia="宋体" w:hAnsi="Cambria Math"/>
                <w:color w:val="000000" w:themeColor="text1"/>
                <w:szCs w:val="18"/>
                <w:lang w:eastAsia="zh-CN"/>
              </w:rPr>
              <m:t>i</m:t>
            </m:r>
          </m:sub>
        </m:sSub>
      </m:oMath>
      <w:r w:rsidRPr="001F46F3">
        <w:rPr>
          <w:rFonts w:hint="eastAsia"/>
          <w:color w:val="000000" w:themeColor="text1"/>
          <w:lang w:eastAsia="zh-CN"/>
        </w:rPr>
        <w:t xml:space="preserve"> </w:t>
      </w:r>
      <w:r w:rsidRPr="001F46F3">
        <w:rPr>
          <w:color w:val="000000" w:themeColor="text1"/>
          <w:lang w:eastAsia="zh-CN"/>
        </w:rPr>
        <w:t xml:space="preserve">have similar magnitude, </w:t>
      </w:r>
      <w:r w:rsidRPr="001F46F3">
        <w:rPr>
          <w:rFonts w:hint="eastAsia"/>
          <w:color w:val="000000" w:themeColor="text1"/>
          <w:lang w:eastAsia="zh-CN"/>
        </w:rPr>
        <w:t>so we add the</w:t>
      </w:r>
      <w:r w:rsidRPr="001F46F3">
        <w:rPr>
          <w:color w:val="000000" w:themeColor="text1"/>
          <w:lang w:eastAsia="zh-CN"/>
        </w:rPr>
        <w:t>m</w:t>
      </w:r>
      <w:r w:rsidRPr="001F46F3">
        <w:rPr>
          <w:rFonts w:hint="eastAsia"/>
          <w:color w:val="000000" w:themeColor="text1"/>
          <w:lang w:eastAsia="zh-CN"/>
        </w:rPr>
        <w:t xml:space="preserve"> </w:t>
      </w:r>
      <w:r w:rsidRPr="001F46F3">
        <w:rPr>
          <w:color w:val="000000" w:themeColor="text1"/>
          <w:lang w:eastAsia="zh-CN"/>
        </w:rPr>
        <w:t xml:space="preserve">together. </w:t>
      </w:r>
    </w:p>
    <w:p w14:paraId="4BD13783" w14:textId="060453B0" w:rsidR="005206AA" w:rsidRPr="001F46F3" w:rsidRDefault="005206AA" w:rsidP="005206AA">
      <w:pPr>
        <w:ind w:firstLineChars="100" w:firstLine="200"/>
        <w:rPr>
          <w:color w:val="000000" w:themeColor="text1"/>
        </w:rPr>
      </w:pPr>
      <w:r w:rsidRPr="001F46F3">
        <w:rPr>
          <w:color w:val="000000" w:themeColor="text1"/>
          <w:lang w:eastAsia="zh-CN"/>
        </w:rPr>
        <w:t xml:space="preserve">Short type buses with 2 or 4 trips have </w:t>
      </w:r>
      <w:r w:rsidR="00605A46">
        <w:rPr>
          <w:color w:val="000000" w:themeColor="text1"/>
          <w:lang w:eastAsia="zh-CN"/>
        </w:rPr>
        <w:t xml:space="preserve">a </w:t>
      </w:r>
      <w:r w:rsidRPr="001F46F3">
        <w:rPr>
          <w:color w:val="000000" w:themeColor="text1"/>
          <w:lang w:eastAsia="zh-CN"/>
        </w:rPr>
        <w:t xml:space="preserve">low vehicle utilization rate, </w:t>
      </w:r>
      <w:r w:rsidR="00605A46">
        <w:rPr>
          <w:color w:val="000000" w:themeColor="text1"/>
          <w:lang w:eastAsia="zh-CN"/>
        </w:rPr>
        <w:t>increasing</w:t>
      </w:r>
      <w:r w:rsidRPr="001F46F3">
        <w:rPr>
          <w:color w:val="000000" w:themeColor="text1"/>
          <w:lang w:eastAsia="zh-CN"/>
        </w:rPr>
        <w:t xml:space="preserve"> the number of buses used. </w:t>
      </w:r>
      <w:r w:rsidRPr="001F46F3">
        <w:rPr>
          <w:rFonts w:eastAsia="宋体"/>
          <w:color w:val="000000" w:themeColor="text1"/>
        </w:rPr>
        <w:t>The ratio of the number of remaining trips</w:t>
      </w:r>
      <w:r w:rsidRPr="001F46F3">
        <w:rPr>
          <w:rFonts w:eastAsia="宋体"/>
          <w:i/>
          <w:color w:val="000000" w:themeColor="text1"/>
        </w:rPr>
        <w:t xml:space="preserve"> </w:t>
      </w:r>
      <m:oMath>
        <m:sSub>
          <m:sSubPr>
            <m:ctrlPr>
              <w:rPr>
                <w:rFonts w:ascii="Cambria Math" w:eastAsia="宋体" w:hAnsi="Cambria Math"/>
                <w:i/>
                <w:color w:val="000000" w:themeColor="text1"/>
              </w:rPr>
            </m:ctrlPr>
          </m:sSubPr>
          <m:e>
            <m:r>
              <w:rPr>
                <w:rFonts w:ascii="Cambria Math" w:eastAsia="宋体" w:hAnsi="Cambria Math"/>
                <w:color w:val="000000" w:themeColor="text1"/>
              </w:rPr>
              <m:t>Γ</m:t>
            </m:r>
          </m:e>
          <m:sub>
            <m:r>
              <w:rPr>
                <w:rFonts w:ascii="Cambria Math" w:eastAsia="宋体" w:hAnsi="Cambria Math"/>
                <w:color w:val="000000" w:themeColor="text1"/>
              </w:rPr>
              <m:t>i</m:t>
            </m:r>
          </m:sub>
        </m:sSub>
      </m:oMath>
      <w:r w:rsidRPr="001F46F3">
        <w:rPr>
          <w:rFonts w:eastAsia="宋体"/>
          <w:color w:val="000000" w:themeColor="text1"/>
        </w:rPr>
        <w:t xml:space="preserve"> to the remaining working time </w:t>
      </w:r>
      <m:oMath>
        <m:sSub>
          <m:sSubPr>
            <m:ctrlPr>
              <w:rPr>
                <w:rFonts w:ascii="Cambria Math" w:eastAsia="宋体" w:hAnsi="Cambria Math"/>
                <w:i/>
                <w:color w:val="000000" w:themeColor="text1"/>
              </w:rPr>
            </m:ctrlPr>
          </m:sSubPr>
          <m:e>
            <m:r>
              <w:rPr>
                <w:rFonts w:ascii="Cambria Math" w:eastAsia="宋体" w:hAnsi="Cambria Math"/>
                <w:color w:val="000000" w:themeColor="text1"/>
              </w:rPr>
              <m:t>G</m:t>
            </m:r>
          </m:e>
          <m:sub>
            <m:r>
              <w:rPr>
                <w:rFonts w:ascii="Cambria Math" w:eastAsia="宋体" w:hAnsi="Cambria Math"/>
                <w:color w:val="000000" w:themeColor="text1"/>
              </w:rPr>
              <m:t>i</m:t>
            </m:r>
          </m:sub>
        </m:sSub>
      </m:oMath>
      <w:r w:rsidRPr="001F46F3">
        <w:rPr>
          <w:rFonts w:eastAsia="宋体" w:hint="eastAsia"/>
          <w:color w:val="000000" w:themeColor="text1"/>
          <w:lang w:eastAsia="zh-CN"/>
        </w:rPr>
        <w:t>,</w:t>
      </w:r>
      <w:r w:rsidRPr="001F46F3">
        <w:rPr>
          <w:rFonts w:eastAsia="宋体"/>
          <w:color w:val="000000" w:themeColor="text1"/>
          <w:lang w:eastAsia="zh-CN"/>
        </w:rPr>
        <w:t xml:space="preserve"> namely </w:t>
      </w:r>
      <m:oMath>
        <m:sSub>
          <m:sSubPr>
            <m:ctrlPr>
              <w:rPr>
                <w:rFonts w:ascii="Cambria Math" w:eastAsia="宋体" w:hAnsi="Cambria Math"/>
                <w:i/>
                <w:color w:val="000000" w:themeColor="text1"/>
                <w:szCs w:val="18"/>
              </w:rPr>
            </m:ctrlPr>
          </m:sSubPr>
          <m:e>
            <m:r>
              <w:rPr>
                <w:rFonts w:ascii="Cambria Math" w:eastAsia="宋体" w:hAnsi="Cambria Math"/>
                <w:color w:val="000000" w:themeColor="text1"/>
                <w:szCs w:val="18"/>
              </w:rPr>
              <m:t>Γ</m:t>
            </m:r>
          </m:e>
          <m:sub>
            <m:r>
              <w:rPr>
                <w:rFonts w:ascii="Cambria Math" w:eastAsia="宋体" w:hAnsi="Cambria Math"/>
                <w:color w:val="000000" w:themeColor="text1"/>
                <w:szCs w:val="18"/>
              </w:rPr>
              <m:t>i</m:t>
            </m:r>
          </m:sub>
        </m:sSub>
        <m:r>
          <w:rPr>
            <w:rFonts w:ascii="Cambria Math" w:eastAsia="宋体" w:hAnsi="Cambria Math"/>
            <w:color w:val="000000" w:themeColor="text1"/>
            <w:szCs w:val="18"/>
          </w:rPr>
          <m:t>/</m:t>
        </m:r>
        <m:sSub>
          <m:sSubPr>
            <m:ctrlPr>
              <w:rPr>
                <w:rFonts w:ascii="Cambria Math" w:eastAsia="宋体" w:hAnsi="Cambria Math"/>
                <w:i/>
                <w:color w:val="000000" w:themeColor="text1"/>
                <w:szCs w:val="18"/>
              </w:rPr>
            </m:ctrlPr>
          </m:sSubPr>
          <m:e>
            <m:r>
              <w:rPr>
                <w:rFonts w:ascii="Cambria Math" w:eastAsia="宋体" w:hAnsi="Cambria Math"/>
                <w:color w:val="000000" w:themeColor="text1"/>
                <w:szCs w:val="18"/>
              </w:rPr>
              <m:t>G</m:t>
            </m:r>
          </m:e>
          <m:sub>
            <m:r>
              <w:rPr>
                <w:rFonts w:ascii="Cambria Math" w:eastAsia="宋体" w:hAnsi="Cambria Math"/>
                <w:color w:val="000000" w:themeColor="text1"/>
                <w:szCs w:val="18"/>
              </w:rPr>
              <m:t xml:space="preserve">i </m:t>
            </m:r>
          </m:sub>
        </m:sSub>
      </m:oMath>
      <w:r w:rsidRPr="001F46F3">
        <w:rPr>
          <w:rFonts w:eastAsia="宋体" w:hint="eastAsia"/>
          <w:color w:val="000000" w:themeColor="text1"/>
          <w:lang w:eastAsia="zh-CN"/>
        </w:rPr>
        <w:t>,</w:t>
      </w:r>
      <w:r w:rsidRPr="001F46F3">
        <w:rPr>
          <w:rFonts w:eastAsia="宋体"/>
          <w:color w:val="000000" w:themeColor="text1"/>
          <w:lang w:eastAsia="zh-CN"/>
        </w:rPr>
        <w:t xml:space="preserve"> </w:t>
      </w:r>
      <w:r w:rsidRPr="001F46F3">
        <w:rPr>
          <w:rFonts w:eastAsia="宋体"/>
          <w:color w:val="000000" w:themeColor="text1"/>
        </w:rPr>
        <w:t xml:space="preserve">indicates the number of trips that need to be completed in unit working time. This ratio value reflects the urgent degree to finish the remaining trips of </w:t>
      </w:r>
      <m:oMath>
        <m:sSub>
          <m:sSubPr>
            <m:ctrlPr>
              <w:rPr>
                <w:rFonts w:ascii="Cambria Math" w:eastAsia="宋体" w:hAnsi="Cambria Math"/>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i</m:t>
            </m:r>
          </m:sub>
        </m:sSub>
      </m:oMath>
      <w:r w:rsidRPr="001F46F3">
        <w:rPr>
          <w:rFonts w:eastAsia="宋体"/>
          <w:color w:val="000000" w:themeColor="text1"/>
        </w:rPr>
        <w:t xml:space="preserve">. The higher this ratio value is, the earlier bus </w:t>
      </w:r>
      <m:oMath>
        <m:sSub>
          <m:sSubPr>
            <m:ctrlPr>
              <w:rPr>
                <w:rFonts w:ascii="Cambria Math" w:eastAsia="宋体" w:hAnsi="Cambria Math"/>
                <w:color w:val="000000" w:themeColor="text1"/>
              </w:rPr>
            </m:ctrlPr>
          </m:sSubPr>
          <m:e>
            <m:r>
              <w:rPr>
                <w:rFonts w:ascii="Cambria Math" w:eastAsia="宋体" w:hAnsi="Cambria Math"/>
                <w:color w:val="000000" w:themeColor="text1"/>
              </w:rPr>
              <m:t>v</m:t>
            </m:r>
          </m:e>
          <m:sub>
            <m:r>
              <w:rPr>
                <w:rFonts w:ascii="Cambria Math" w:eastAsia="宋体" w:hAnsi="Cambria Math"/>
                <w:color w:val="000000" w:themeColor="text1"/>
              </w:rPr>
              <m:t>i</m:t>
            </m:r>
          </m:sub>
        </m:sSub>
        <m:r>
          <w:rPr>
            <w:rFonts w:ascii="Cambria Math" w:eastAsia="宋体" w:hAnsi="Cambria Math"/>
            <w:color w:val="000000" w:themeColor="text1"/>
          </w:rPr>
          <m:t xml:space="preserve"> </m:t>
        </m:r>
      </m:oMath>
      <w:r w:rsidRPr="001F46F3">
        <w:rPr>
          <w:rFonts w:eastAsia="宋体"/>
          <w:color w:val="000000" w:themeColor="text1"/>
        </w:rPr>
        <w:t>should depart.</w:t>
      </w:r>
      <w:r w:rsidRPr="001F46F3">
        <w:rPr>
          <w:color w:val="000000" w:themeColor="text1"/>
          <w:lang w:eastAsia="zh-CN"/>
        </w:rPr>
        <w:t xml:space="preserve"> </w:t>
      </w:r>
      <w:r w:rsidR="00605A46">
        <w:rPr>
          <w:color w:val="000000" w:themeColor="text1"/>
          <w:lang w:eastAsia="zh-CN"/>
        </w:rPr>
        <w:t xml:space="preserve">To enhance </w:t>
      </w:r>
      <w:r w:rsidRPr="001F46F3">
        <w:rPr>
          <w:color w:val="000000" w:themeColor="text1"/>
          <w:lang w:eastAsia="zh-CN"/>
        </w:rPr>
        <w:t>the influence of this ration on the selection of buses, we use exponential weighting for this ratio. We find that this ratio has a significant impact on the results of</w:t>
      </w:r>
      <w:r w:rsidRPr="001F46F3">
        <w:rPr>
          <w:rFonts w:hint="eastAsia"/>
          <w:color w:val="000000" w:themeColor="text1"/>
          <w:lang w:eastAsia="zh-CN"/>
        </w:rPr>
        <w:t xml:space="preserve"> almost all instances, so we multiply </w:t>
      </w:r>
      <w:r w:rsidRPr="001F46F3">
        <w:rPr>
          <w:color w:val="000000" w:themeColor="text1"/>
          <w:lang w:eastAsia="zh-CN"/>
        </w:rPr>
        <w:t xml:space="preserve">it </w:t>
      </w:r>
      <w:r w:rsidRPr="001F46F3">
        <w:rPr>
          <w:rFonts w:hint="eastAsia"/>
          <w:color w:val="000000" w:themeColor="text1"/>
          <w:lang w:eastAsia="zh-CN"/>
        </w:rPr>
        <w:t>with the</w:t>
      </w:r>
      <w:r w:rsidR="00CA4820" w:rsidRPr="001F46F3">
        <w:rPr>
          <w:rFonts w:eastAsiaTheme="minorEastAsia" w:hint="eastAsia"/>
          <w:color w:val="000000" w:themeColor="text1"/>
          <w:lang w:eastAsia="zh-CN"/>
        </w:rPr>
        <w:t xml:space="preserve"> </w:t>
      </w:r>
      <w:r w:rsidR="00CA4820" w:rsidRPr="001F46F3">
        <w:rPr>
          <w:rFonts w:eastAsiaTheme="minorEastAsia"/>
          <w:color w:val="000000" w:themeColor="text1"/>
          <w:lang w:eastAsia="zh-CN"/>
        </w:rPr>
        <w:t xml:space="preserve">term </w:t>
      </w:r>
      <m:oMath>
        <m:d>
          <m:dPr>
            <m:ctrlPr>
              <w:rPr>
                <w:rFonts w:ascii="Cambria Math" w:eastAsia="宋体" w:hAnsi="Cambria Math"/>
                <w:color w:val="000000" w:themeColor="text1"/>
                <w:szCs w:val="18"/>
              </w:rPr>
            </m:ctrlPr>
          </m:dPr>
          <m:e>
            <m:sSup>
              <m:sSupPr>
                <m:ctrlPr>
                  <w:rPr>
                    <w:rFonts w:ascii="Cambria Math" w:eastAsia="宋体" w:hAnsi="Cambria Math"/>
                    <w:i/>
                    <w:color w:val="000000" w:themeColor="text1"/>
                    <w:szCs w:val="18"/>
                  </w:rPr>
                </m:ctrlPr>
              </m:sSupPr>
              <m:e>
                <m:sSub>
                  <m:sSubPr>
                    <m:ctrlPr>
                      <w:rPr>
                        <w:rFonts w:ascii="Cambria Math" w:eastAsia="宋体" w:hAnsi="Cambria Math"/>
                        <w:i/>
                        <w:color w:val="000000" w:themeColor="text1"/>
                        <w:szCs w:val="18"/>
                      </w:rPr>
                    </m:ctrlPr>
                  </m:sSubPr>
                  <m:e>
                    <m:r>
                      <w:rPr>
                        <w:rFonts w:ascii="Cambria Math" w:eastAsia="宋体" w:hAnsi="Cambria Math"/>
                        <w:color w:val="000000" w:themeColor="text1"/>
                        <w:szCs w:val="18"/>
                      </w:rPr>
                      <m:t>B</m:t>
                    </m:r>
                  </m:e>
                  <m:sub>
                    <m:r>
                      <w:rPr>
                        <w:rFonts w:ascii="Cambria Math" w:eastAsia="宋体" w:hAnsi="Cambria Math"/>
                        <w:color w:val="000000" w:themeColor="text1"/>
                        <w:szCs w:val="18"/>
                      </w:rPr>
                      <m:t>i</m:t>
                    </m:r>
                  </m:sub>
                </m:sSub>
              </m:e>
              <m:sup>
                <m:r>
                  <w:rPr>
                    <w:rFonts w:ascii="Cambria Math" w:eastAsia="宋体" w:hAnsi="Cambria Math"/>
                    <w:color w:val="000000" w:themeColor="text1"/>
                    <w:szCs w:val="18"/>
                  </w:rPr>
                  <m:t>β</m:t>
                </m:r>
              </m:sup>
            </m:sSup>
            <m:r>
              <w:rPr>
                <w:rFonts w:ascii="Cambria Math" w:eastAsia="宋体" w:hAnsi="Cambria Math"/>
                <w:color w:val="000000" w:themeColor="text1"/>
                <w:szCs w:val="18"/>
              </w:rPr>
              <m:t>+γ</m:t>
            </m:r>
            <m:sSub>
              <m:sSubPr>
                <m:ctrlPr>
                  <w:rPr>
                    <w:rFonts w:ascii="Cambria Math" w:eastAsia="宋体" w:hAnsi="Cambria Math"/>
                    <w:i/>
                    <w:color w:val="000000" w:themeColor="text1"/>
                    <w:szCs w:val="18"/>
                  </w:rPr>
                </m:ctrlPr>
              </m:sSubPr>
              <m:e>
                <m:r>
                  <w:rPr>
                    <w:rFonts w:ascii="Cambria Math" w:eastAsia="宋体" w:hAnsi="Cambria Math"/>
                    <w:color w:val="000000" w:themeColor="text1"/>
                    <w:szCs w:val="18"/>
                  </w:rPr>
                  <m:t>L</m:t>
                </m:r>
              </m:e>
              <m:sub>
                <m:r>
                  <w:rPr>
                    <w:rFonts w:ascii="Cambria Math" w:eastAsia="宋体" w:hAnsi="Cambria Math"/>
                    <w:color w:val="000000" w:themeColor="text1"/>
                    <w:szCs w:val="18"/>
                  </w:rPr>
                  <m:t>i</m:t>
                </m:r>
              </m:sub>
            </m:sSub>
          </m:e>
        </m:d>
      </m:oMath>
      <w:r w:rsidRPr="001F46F3">
        <w:rPr>
          <w:rFonts w:hint="eastAsia"/>
          <w:color w:val="000000" w:themeColor="text1"/>
          <w:lang w:eastAsia="zh-CN"/>
        </w:rPr>
        <w:t>.</w:t>
      </w:r>
      <w:bookmarkEnd w:id="6"/>
      <w:r w:rsidR="00260BA1" w:rsidRPr="001F46F3">
        <w:rPr>
          <w:color w:val="000000" w:themeColor="text1"/>
          <w:lang w:eastAsia="zh-CN"/>
        </w:rPr>
        <w:t xml:space="preserve"> </w:t>
      </w:r>
    </w:p>
    <w:p w14:paraId="78577DE4" w14:textId="239EDBF7" w:rsidR="00552708" w:rsidRPr="001F46F3" w:rsidRDefault="0071159D" w:rsidP="005206AA">
      <w:pPr>
        <w:pStyle w:val="TRPC-11title"/>
      </w:pPr>
      <w:r w:rsidRPr="001F46F3">
        <w:t>C</w:t>
      </w:r>
      <w:r w:rsidR="00552708" w:rsidRPr="001F46F3">
        <w:t xml:space="preserve">. The </w:t>
      </w:r>
      <w:bookmarkStart w:id="7" w:name="_Hlk139992293"/>
      <w:r w:rsidR="00552708" w:rsidRPr="001F46F3">
        <w:t>Distribution of the Number of Trips</w:t>
      </w:r>
      <w:bookmarkEnd w:id="7"/>
    </w:p>
    <w:p w14:paraId="2CAE80F3" w14:textId="11822BE9" w:rsidR="009E62AF" w:rsidRPr="001F46F3" w:rsidRDefault="00C94911" w:rsidP="009E62AF">
      <w:pPr>
        <w:rPr>
          <w:color w:val="000000" w:themeColor="text1"/>
          <w:lang w:eastAsia="zh-CN"/>
        </w:rPr>
      </w:pPr>
      <w:bookmarkStart w:id="8" w:name="_Hlk142962467"/>
      <w:r w:rsidRPr="001F46F3">
        <w:rPr>
          <w:color w:val="000000" w:themeColor="text1"/>
          <w:lang w:eastAsia="zh-CN"/>
        </w:rPr>
        <w:lastRenderedPageBreak/>
        <w:t xml:space="preserve">For each problem instance, the distribution of the number of trips in the best scheduling </w:t>
      </w:r>
      <w:r w:rsidR="00484CF2" w:rsidRPr="001F46F3">
        <w:rPr>
          <w:color w:val="000000" w:themeColor="text1"/>
          <w:lang w:eastAsia="zh-CN"/>
        </w:rPr>
        <w:t>solutions (</w:t>
      </w:r>
      <w:r w:rsidRPr="001F46F3">
        <w:rPr>
          <w:color w:val="000000" w:themeColor="text1"/>
          <w:lang w:eastAsia="zh-CN"/>
        </w:rPr>
        <w:t>schemes</w:t>
      </w:r>
      <w:r w:rsidR="00484CF2" w:rsidRPr="001F46F3">
        <w:rPr>
          <w:color w:val="000000" w:themeColor="text1"/>
          <w:lang w:eastAsia="zh-CN"/>
        </w:rPr>
        <w:t>)</w:t>
      </w:r>
      <w:r w:rsidRPr="001F46F3">
        <w:rPr>
          <w:color w:val="000000" w:themeColor="text1"/>
          <w:lang w:eastAsia="zh-CN"/>
        </w:rPr>
        <w:t xml:space="preserve"> generated by CBSA, ALNS, and manual method is shown in Fig. </w:t>
      </w:r>
      <w:r w:rsidR="00DB7F40" w:rsidRPr="001F46F3">
        <w:rPr>
          <w:color w:val="000000" w:themeColor="text1"/>
          <w:lang w:eastAsia="zh-CN"/>
        </w:rPr>
        <w:t>B</w:t>
      </w:r>
      <w:r w:rsidRPr="001F46F3">
        <w:rPr>
          <w:color w:val="000000" w:themeColor="text1"/>
          <w:lang w:eastAsia="zh-CN"/>
        </w:rPr>
        <w:t>, respectively. Take line 4 for example</w:t>
      </w:r>
      <w:r w:rsidRPr="001F46F3">
        <w:rPr>
          <w:rFonts w:hint="eastAsia"/>
          <w:color w:val="000000" w:themeColor="text1"/>
          <w:lang w:eastAsia="zh-CN"/>
        </w:rPr>
        <w:t>,</w:t>
      </w:r>
      <w:r w:rsidRPr="001F46F3">
        <w:rPr>
          <w:color w:val="000000" w:themeColor="text1"/>
          <w:lang w:eastAsia="zh-CN"/>
        </w:rPr>
        <w:t xml:space="preserve"> the first, sixth, and ninth bars in Fig. </w:t>
      </w:r>
      <w:r w:rsidR="00DB7F40" w:rsidRPr="001F46F3">
        <w:rPr>
          <w:color w:val="000000" w:themeColor="text1"/>
          <w:lang w:eastAsia="zh-CN"/>
        </w:rPr>
        <w:t>B</w:t>
      </w:r>
      <w:r w:rsidRPr="001F46F3">
        <w:rPr>
          <w:color w:val="000000" w:themeColor="text1"/>
          <w:lang w:eastAsia="zh-CN"/>
        </w:rPr>
        <w:t xml:space="preserve"> (a) indicate that the solution of CBSA has 19 </w:t>
      </w:r>
      <w:r w:rsidR="00000000">
        <w:rPr>
          <w:noProof/>
        </w:rPr>
        <w:pict w14:anchorId="1F710C69">
          <v:shape id="_x0000_s2092" type="#_x0000_t202" style="position:absolute;left:0;text-align:left;margin-left:0;margin-top:0;width:517.95pt;height:344.2pt;z-index:251675648;visibility:visible;mso-position-horizontal:center;mso-position-horizontal-relative:margin;mso-position-vertical:top;mso-position-vertical-relative:margin;v-text-anchor:top" o:allowoverlap="f" stroked="f">
            <v:textbox style="mso-next-textbox:#_x0000_s2092" inset="0,0,0,0">
              <w:txbxContent>
                <w:p w14:paraId="5DA2B352" w14:textId="319D4143" w:rsidR="00FB3D2D" w:rsidRDefault="00DA0CCB" w:rsidP="00FB3D2D">
                  <w:pPr>
                    <w:spacing w:afterLines="50" w:after="120"/>
                    <w:ind w:firstLine="0"/>
                    <w:jc w:val="left"/>
                    <w:rPr>
                      <w:noProof/>
                    </w:rPr>
                  </w:pPr>
                  <w:r>
                    <w:object w:dxaOrig="17412" w:dyaOrig="4842" w14:anchorId="564CD31D">
                      <v:shape id="_x0000_i1039" type="#_x0000_t75" style="width:517.35pt;height:2in">
                        <v:imagedata r:id="rId21" o:title=""/>
                      </v:shape>
                      <o:OLEObject Type="Embed" ProgID="Visio.Drawing.15" ShapeID="_x0000_i1039" DrawAspect="Content" ObjectID="_1770571159" r:id="rId22"/>
                    </w:objec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90"/>
                  </w:tblGrid>
                  <w:tr w:rsidR="00FB3D2D" w14:paraId="13D34D4B" w14:textId="77777777" w:rsidTr="00D96E02">
                    <w:trPr>
                      <w:trHeight w:val="253"/>
                    </w:trPr>
                    <w:tc>
                      <w:tcPr>
                        <w:tcW w:w="5495" w:type="dxa"/>
                      </w:tcPr>
                      <w:p w14:paraId="45C63904" w14:textId="77777777" w:rsidR="00FB3D2D" w:rsidRPr="00201BF9" w:rsidRDefault="00FB3D2D" w:rsidP="00EC341F">
                        <w:pPr>
                          <w:ind w:firstLineChars="802" w:firstLine="1604"/>
                          <w:jc w:val="left"/>
                          <w:rPr>
                            <w:rFonts w:ascii="Times New Roman" w:hAnsi="Times New Roman" w:cs="Times New Roman"/>
                            <w:noProof/>
                            <w:sz w:val="20"/>
                            <w:szCs w:val="20"/>
                          </w:rPr>
                        </w:pPr>
                        <w:r w:rsidRPr="00201BF9">
                          <w:rPr>
                            <w:rFonts w:ascii="Times New Roman" w:eastAsiaTheme="minorEastAsia" w:hAnsi="Times New Roman" w:cs="Times New Roman"/>
                            <w:color w:val="000000"/>
                            <w:sz w:val="20"/>
                            <w:szCs w:val="20"/>
                            <w:lang w:val="zh-CN"/>
                          </w:rPr>
                          <w:t>(a)  Parameter</w:t>
                        </w:r>
                        <m:oMath>
                          <m:r>
                            <w:rPr>
                              <w:rFonts w:ascii="Cambria Math" w:eastAsiaTheme="minorEastAsia" w:hAnsi="Cambria Math" w:cs="Times New Roman"/>
                              <w:color w:val="000000"/>
                              <w:sz w:val="20"/>
                              <w:szCs w:val="20"/>
                              <w:lang w:val="zh-CN"/>
                            </w:rPr>
                            <m:t xml:space="preserve"> α</m:t>
                          </m:r>
                        </m:oMath>
                      </w:p>
                    </w:tc>
                    <w:tc>
                      <w:tcPr>
                        <w:tcW w:w="3790" w:type="dxa"/>
                      </w:tcPr>
                      <w:p w14:paraId="60861B54" w14:textId="77777777" w:rsidR="00FB3D2D" w:rsidRDefault="00FB3D2D" w:rsidP="00EC341F">
                        <w:pPr>
                          <w:ind w:firstLineChars="952" w:firstLine="1904"/>
                          <w:jc w:val="left"/>
                          <w:rPr>
                            <w:noProof/>
                          </w:rPr>
                        </w:pPr>
                        <w:r w:rsidRPr="00201BF9">
                          <w:rPr>
                            <w:rFonts w:ascii="Times New Roman" w:eastAsiaTheme="minorEastAsia" w:hAnsi="Times New Roman" w:cs="Times New Roman"/>
                            <w:color w:val="000000"/>
                            <w:sz w:val="20"/>
                            <w:szCs w:val="20"/>
                            <w:lang w:val="zh-CN"/>
                          </w:rPr>
                          <w:t>(</w:t>
                        </w:r>
                        <w:r>
                          <w:rPr>
                            <w:rFonts w:ascii="Times New Roman" w:eastAsiaTheme="minorEastAsia" w:hAnsi="Times New Roman" w:cs="Times New Roman"/>
                            <w:color w:val="000000"/>
                            <w:sz w:val="20"/>
                            <w:szCs w:val="20"/>
                            <w:lang w:val="zh-CN"/>
                          </w:rPr>
                          <w:t>b</w:t>
                        </w:r>
                        <w:r w:rsidRPr="00201BF9">
                          <w:rPr>
                            <w:rFonts w:ascii="Times New Roman" w:eastAsiaTheme="minorEastAsia" w:hAnsi="Times New Roman" w:cs="Times New Roman"/>
                            <w:color w:val="000000"/>
                            <w:sz w:val="20"/>
                            <w:szCs w:val="20"/>
                            <w:lang w:val="zh-CN"/>
                          </w:rPr>
                          <w:t>)  Parameter</w:t>
                        </w:r>
                        <m:oMath>
                          <m:r>
                            <w:rPr>
                              <w:rFonts w:ascii="Cambria Math" w:eastAsiaTheme="minorEastAsia" w:hAnsi="Cambria Math" w:cs="Times New Roman"/>
                              <w:color w:val="000000"/>
                              <w:sz w:val="20"/>
                              <w:szCs w:val="20"/>
                              <w:lang w:val="zh-CN"/>
                            </w:rPr>
                            <m:t xml:space="preserve"> β</m:t>
                          </m:r>
                        </m:oMath>
                      </w:p>
                    </w:tc>
                  </w:tr>
                </w:tbl>
                <w:p w14:paraId="2C48FFAD" w14:textId="047F2C45" w:rsidR="00FB3D2D" w:rsidRDefault="00DA0CCB" w:rsidP="00FB3D2D">
                  <w:pPr>
                    <w:spacing w:afterLines="50" w:after="120"/>
                    <w:ind w:firstLine="0"/>
                    <w:jc w:val="left"/>
                    <w:rPr>
                      <w:rFonts w:eastAsia="宋体"/>
                      <w:b/>
                      <w:color w:val="000000" w:themeColor="text1"/>
                      <w:highlight w:val="yellow"/>
                    </w:rPr>
                  </w:pPr>
                  <w:r>
                    <w:object w:dxaOrig="17580" w:dyaOrig="4842" w14:anchorId="42DF965F">
                      <v:shape id="_x0000_i1041" type="#_x0000_t75" style="width:518pt;height:142.65pt">
                        <v:imagedata r:id="rId23" o:title=""/>
                      </v:shape>
                      <o:OLEObject Type="Embed" ProgID="Visio.Drawing.15" ShapeID="_x0000_i1041" DrawAspect="Content" ObjectID="_1770571160" r:id="rId24"/>
                    </w:objec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90"/>
                  </w:tblGrid>
                  <w:tr w:rsidR="00FB3D2D" w14:paraId="40051FA0" w14:textId="77777777" w:rsidTr="00D96E02">
                    <w:trPr>
                      <w:trHeight w:val="253"/>
                    </w:trPr>
                    <w:tc>
                      <w:tcPr>
                        <w:tcW w:w="5495" w:type="dxa"/>
                      </w:tcPr>
                      <w:p w14:paraId="078569FD" w14:textId="77777777" w:rsidR="00FB3D2D" w:rsidRPr="00201BF9" w:rsidRDefault="00FB3D2D" w:rsidP="00EC341F">
                        <w:pPr>
                          <w:ind w:firstLineChars="802" w:firstLine="1604"/>
                          <w:jc w:val="left"/>
                          <w:rPr>
                            <w:rFonts w:ascii="Times New Roman" w:hAnsi="Times New Roman" w:cs="Times New Roman"/>
                            <w:noProof/>
                            <w:sz w:val="20"/>
                            <w:szCs w:val="20"/>
                          </w:rPr>
                        </w:pPr>
                        <w:r w:rsidRPr="00201BF9">
                          <w:rPr>
                            <w:rFonts w:ascii="Times New Roman" w:eastAsiaTheme="minorEastAsia" w:hAnsi="Times New Roman" w:cs="Times New Roman"/>
                            <w:color w:val="000000"/>
                            <w:sz w:val="20"/>
                            <w:szCs w:val="20"/>
                            <w:lang w:val="zh-CN"/>
                          </w:rPr>
                          <w:t>(</w:t>
                        </w:r>
                        <w:r>
                          <w:rPr>
                            <w:rFonts w:ascii="Times New Roman" w:eastAsiaTheme="minorEastAsia" w:hAnsi="Times New Roman" w:cs="Times New Roman"/>
                            <w:color w:val="000000"/>
                            <w:sz w:val="20"/>
                            <w:szCs w:val="20"/>
                            <w:lang w:val="zh-CN"/>
                          </w:rPr>
                          <w:t>c</w:t>
                        </w:r>
                        <w:r w:rsidRPr="00201BF9">
                          <w:rPr>
                            <w:rFonts w:ascii="Times New Roman" w:eastAsiaTheme="minorEastAsia" w:hAnsi="Times New Roman" w:cs="Times New Roman"/>
                            <w:color w:val="000000"/>
                            <w:sz w:val="20"/>
                            <w:szCs w:val="20"/>
                            <w:lang w:val="zh-CN"/>
                          </w:rPr>
                          <w:t>)  Parameter</w:t>
                        </w:r>
                        <m:oMath>
                          <m:r>
                            <w:rPr>
                              <w:rFonts w:ascii="Cambria Math" w:eastAsiaTheme="minorEastAsia" w:hAnsi="Cambria Math" w:cs="Times New Roman"/>
                              <w:color w:val="000000"/>
                              <w:sz w:val="20"/>
                              <w:szCs w:val="20"/>
                              <w:lang w:val="zh-CN"/>
                            </w:rPr>
                            <m:t xml:space="preserve"> γ</m:t>
                          </m:r>
                        </m:oMath>
                      </w:p>
                    </w:tc>
                    <w:tc>
                      <w:tcPr>
                        <w:tcW w:w="3790" w:type="dxa"/>
                      </w:tcPr>
                      <w:p w14:paraId="243FD618" w14:textId="77777777" w:rsidR="00FB3D2D" w:rsidRDefault="00FB3D2D" w:rsidP="00EC341F">
                        <w:pPr>
                          <w:ind w:firstLineChars="952" w:firstLine="1904"/>
                          <w:jc w:val="left"/>
                          <w:rPr>
                            <w:noProof/>
                          </w:rPr>
                        </w:pPr>
                        <w:r w:rsidRPr="00201BF9">
                          <w:rPr>
                            <w:rFonts w:ascii="Times New Roman" w:eastAsiaTheme="minorEastAsia" w:hAnsi="Times New Roman" w:cs="Times New Roman"/>
                            <w:color w:val="000000"/>
                            <w:sz w:val="20"/>
                            <w:szCs w:val="20"/>
                            <w:lang w:val="zh-CN"/>
                          </w:rPr>
                          <w:t>(</w:t>
                        </w:r>
                        <w:r>
                          <w:rPr>
                            <w:rFonts w:ascii="Times New Roman" w:eastAsiaTheme="minorEastAsia" w:hAnsi="Times New Roman" w:cs="Times New Roman"/>
                            <w:color w:val="000000"/>
                            <w:sz w:val="20"/>
                            <w:szCs w:val="20"/>
                            <w:lang w:val="zh-CN"/>
                          </w:rPr>
                          <w:t>d</w:t>
                        </w:r>
                        <w:r w:rsidRPr="00201BF9">
                          <w:rPr>
                            <w:rFonts w:ascii="Times New Roman" w:eastAsiaTheme="minorEastAsia" w:hAnsi="Times New Roman" w:cs="Times New Roman"/>
                            <w:color w:val="000000"/>
                            <w:sz w:val="20"/>
                            <w:szCs w:val="20"/>
                            <w:lang w:val="zh-CN"/>
                          </w:rPr>
                          <w:t>)  Parameter</w:t>
                        </w:r>
                        <m:oMath>
                          <m:r>
                            <w:rPr>
                              <w:rFonts w:ascii="Cambria Math" w:eastAsiaTheme="minorEastAsia" w:hAnsi="Cambria Math" w:cs="Times New Roman"/>
                              <w:color w:val="000000"/>
                              <w:sz w:val="20"/>
                              <w:szCs w:val="20"/>
                              <w:lang w:val="zh-CN"/>
                            </w:rPr>
                            <m:t xml:space="preserve"> δ</m:t>
                          </m:r>
                        </m:oMath>
                      </w:p>
                    </w:tc>
                  </w:tr>
                </w:tbl>
                <w:p w14:paraId="1A48C4DD" w14:textId="77777777" w:rsidR="00FB3D2D" w:rsidRPr="00B5166A" w:rsidRDefault="00FB3D2D" w:rsidP="00FB3D2D">
                  <w:pPr>
                    <w:autoSpaceDE w:val="0"/>
                    <w:autoSpaceDN w:val="0"/>
                    <w:adjustRightInd w:val="0"/>
                    <w:spacing w:afterLines="50" w:after="120"/>
                    <w:ind w:firstLine="0"/>
                    <w:jc w:val="left"/>
                    <w:rPr>
                      <w:rFonts w:eastAsia="宋体"/>
                      <w:color w:val="000000" w:themeColor="text1"/>
                    </w:rPr>
                  </w:pPr>
                  <w:bookmarkStart w:id="9" w:name="OLE_LINK3"/>
                  <w:r w:rsidRPr="005046F2">
                    <w:rPr>
                      <w:rFonts w:eastAsia="宋体"/>
                      <w:b/>
                      <w:color w:val="000000" w:themeColor="text1"/>
                    </w:rPr>
                    <w:t xml:space="preserve">Fig. </w:t>
                  </w:r>
                  <w:r>
                    <w:rPr>
                      <w:rFonts w:eastAsia="宋体"/>
                      <w:b/>
                      <w:color w:val="000000" w:themeColor="text1"/>
                      <w:lang w:eastAsia="zh-CN"/>
                    </w:rPr>
                    <w:t>D</w:t>
                  </w:r>
                  <w:r w:rsidRPr="005046F2">
                    <w:rPr>
                      <w:rFonts w:eastAsia="宋体"/>
                      <w:b/>
                      <w:color w:val="000000" w:themeColor="text1"/>
                    </w:rPr>
                    <w:t>.</w:t>
                  </w:r>
                  <w:r w:rsidRPr="005A081E">
                    <w:rPr>
                      <w:rFonts w:eastAsia="宋体"/>
                      <w:bCs/>
                      <w:color w:val="000000" w:themeColor="text1"/>
                    </w:rPr>
                    <w:t xml:space="preserve"> </w:t>
                  </w:r>
                  <w:r w:rsidRPr="00EA29BA">
                    <w:rPr>
                      <w:rFonts w:eastAsia="宋体"/>
                      <w:color w:val="000000" w:themeColor="text1"/>
                    </w:rPr>
                    <w:t xml:space="preserve">Changes of parameters’ values along with population evolution of PSO. </w:t>
                  </w:r>
                  <w:bookmarkEnd w:id="9"/>
                </w:p>
              </w:txbxContent>
            </v:textbox>
            <w10:wrap type="topAndBottom" anchorx="margin" anchory="margin"/>
          </v:shape>
        </w:pict>
      </w:r>
      <w:r w:rsidRPr="001F46F3">
        <w:rPr>
          <w:color w:val="000000" w:themeColor="text1"/>
          <w:lang w:eastAsia="zh-CN"/>
        </w:rPr>
        <w:t>buses with 10 trips, 5 buses with 6 trips, and 1 bus with 4 trips, respectively. For line 4, a bus with not less than 8 trips is considered a long type bus, thus CBSA generates 19 long type buses, each of which has 10 trips. The solution of ALNS has 20 long type buses, but only 12 of them contain 10 trips. The manual scheduling scheme has only 15 long type buses. Fig</w:t>
      </w:r>
      <w:r w:rsidR="00DB7F40" w:rsidRPr="001F46F3">
        <w:rPr>
          <w:color w:val="000000" w:themeColor="text1"/>
          <w:lang w:eastAsia="zh-CN"/>
        </w:rPr>
        <w:t>.</w:t>
      </w:r>
      <w:r w:rsidRPr="001F46F3">
        <w:rPr>
          <w:color w:val="000000" w:themeColor="text1"/>
          <w:lang w:eastAsia="zh-CN"/>
        </w:rPr>
        <w:t xml:space="preserve"> </w:t>
      </w:r>
      <w:r w:rsidR="00DB7F40" w:rsidRPr="001F46F3">
        <w:rPr>
          <w:color w:val="000000" w:themeColor="text1"/>
          <w:lang w:eastAsia="zh-CN"/>
        </w:rPr>
        <w:t>B</w:t>
      </w:r>
      <w:r w:rsidRPr="001F46F3">
        <w:rPr>
          <w:color w:val="000000" w:themeColor="text1"/>
          <w:lang w:eastAsia="zh-CN"/>
        </w:rPr>
        <w:t xml:space="preserve"> shows that the solutions generated by CBSA have more buses </w:t>
      </w:r>
      <w:r w:rsidRPr="001F46F3">
        <w:rPr>
          <w:rFonts w:hint="eastAsia"/>
          <w:color w:val="000000" w:themeColor="text1"/>
          <w:lang w:eastAsia="zh-CN"/>
        </w:rPr>
        <w:t>with</w:t>
      </w:r>
      <w:r w:rsidRPr="001F46F3">
        <w:rPr>
          <w:color w:val="000000" w:themeColor="text1"/>
          <w:lang w:eastAsia="zh-CN"/>
        </w:rPr>
        <w:t xml:space="preserve"> a large number of trips than those of ALNS and manual method, such that CBSA generates a scheduling solution with a smaller number of buses.</w:t>
      </w:r>
      <w:bookmarkEnd w:id="8"/>
    </w:p>
    <w:p w14:paraId="3E64FE39" w14:textId="6AC403C0" w:rsidR="00552708" w:rsidRPr="001F46F3" w:rsidRDefault="0071159D" w:rsidP="009E62AF">
      <w:pPr>
        <w:pStyle w:val="TRPC-11title"/>
      </w:pPr>
      <w:r w:rsidRPr="001F46F3">
        <w:t>D</w:t>
      </w:r>
      <w:r w:rsidR="00552708" w:rsidRPr="001F46F3">
        <w:t xml:space="preserve">. The </w:t>
      </w:r>
      <w:r w:rsidR="00552708" w:rsidRPr="001F46F3">
        <w:rPr>
          <w:rFonts w:hint="eastAsia"/>
        </w:rPr>
        <w:t>E</w:t>
      </w:r>
      <w:r w:rsidR="00552708" w:rsidRPr="001F46F3">
        <w:t xml:space="preserve">ffect of </w:t>
      </w:r>
      <w:r w:rsidR="00552708" w:rsidRPr="001F46F3">
        <w:rPr>
          <w:rFonts w:hint="eastAsia"/>
        </w:rPr>
        <w:t>O</w:t>
      </w:r>
      <w:r w:rsidR="00552708" w:rsidRPr="001F46F3">
        <w:t xml:space="preserve">ptimizing </w:t>
      </w:r>
      <w:r w:rsidR="00552708" w:rsidRPr="001F46F3">
        <w:rPr>
          <w:rFonts w:hint="eastAsia"/>
        </w:rPr>
        <w:t>C</w:t>
      </w:r>
      <w:r w:rsidR="00552708" w:rsidRPr="001F46F3">
        <w:t xml:space="preserve">ontroller’s </w:t>
      </w:r>
      <w:r w:rsidR="00552708" w:rsidRPr="001F46F3">
        <w:rPr>
          <w:rFonts w:hint="eastAsia"/>
        </w:rPr>
        <w:t>P</w:t>
      </w:r>
      <w:r w:rsidR="00552708" w:rsidRPr="001F46F3">
        <w:t>arameters</w:t>
      </w:r>
    </w:p>
    <w:p w14:paraId="18127D5A" w14:textId="5DDF4A57" w:rsidR="00DB4042" w:rsidRPr="001F46F3" w:rsidRDefault="00552708" w:rsidP="00535DBF">
      <w:pPr>
        <w:ind w:firstLine="181"/>
        <w:rPr>
          <w:rFonts w:eastAsia="宋体"/>
          <w:color w:val="000000" w:themeColor="text1"/>
        </w:rPr>
      </w:pPr>
      <w:bookmarkStart w:id="10" w:name="_Hlk111469097"/>
      <w:r w:rsidRPr="001F46F3">
        <w:rPr>
          <w:color w:val="000000" w:themeColor="text1"/>
        </w:rPr>
        <w:t xml:space="preserve">The controller in </w:t>
      </w:r>
      <w:r w:rsidR="002A11EB" w:rsidRPr="001F46F3">
        <w:rPr>
          <w:color w:val="000000" w:themeColor="text1"/>
        </w:rPr>
        <w:t>CBSA</w:t>
      </w:r>
      <w:r w:rsidRPr="001F46F3">
        <w:rPr>
          <w:color w:val="000000" w:themeColor="text1"/>
        </w:rPr>
        <w:t xml:space="preserve"> is optimized by PSO. To observe the effect of such optimization, we take bus line 60 as an example to show scheduling results generated by a controller with random parameters.</w:t>
      </w:r>
      <w:bookmarkEnd w:id="10"/>
      <w:r w:rsidRPr="001F46F3">
        <w:rPr>
          <w:color w:val="000000" w:themeColor="text1"/>
        </w:rPr>
        <w:t xml:space="preserve"> In the controller, its parameters, </w:t>
      </w:r>
      <m:oMath>
        <m:r>
          <w:rPr>
            <w:rFonts w:ascii="Cambria Math" w:eastAsia="宋体" w:hAnsi="Cambria Math"/>
            <w:color w:val="000000" w:themeColor="text1"/>
          </w:rPr>
          <m:t>α,β,γ,</m:t>
        </m:r>
        <m:r>
          <m:rPr>
            <m:sty m:val="p"/>
          </m:rPr>
          <w:rPr>
            <w:rFonts w:ascii="Cambria Math" w:eastAsia="宋体" w:hAnsi="Cambria Math"/>
            <w:color w:val="000000" w:themeColor="text1"/>
          </w:rPr>
          <m:t>and</m:t>
        </m:r>
        <m:r>
          <w:rPr>
            <w:rFonts w:ascii="Cambria Math" w:eastAsia="宋体" w:hAnsi="Cambria Math"/>
            <w:color w:val="000000" w:themeColor="text1"/>
          </w:rPr>
          <m:t xml:space="preserve"> δ</m:t>
        </m:r>
      </m:oMath>
      <w:r w:rsidRPr="001F46F3">
        <w:rPr>
          <w:color w:val="000000" w:themeColor="text1"/>
        </w:rPr>
        <w:t xml:space="preserve">, are given randomly. The scheduling scheme generated by the controller is shown in Fig. </w:t>
      </w:r>
      <w:r w:rsidR="006A00FC" w:rsidRPr="001F46F3">
        <w:rPr>
          <w:color w:val="000000" w:themeColor="text1"/>
        </w:rPr>
        <w:t>C</w:t>
      </w:r>
      <w:r w:rsidRPr="001F46F3">
        <w:rPr>
          <w:color w:val="000000" w:themeColor="text1"/>
        </w:rPr>
        <w:t xml:space="preserve"> (b). As the controller still performs online scheduling as </w:t>
      </w:r>
      <w:r w:rsidR="002A11EB" w:rsidRPr="001F46F3">
        <w:rPr>
          <w:color w:val="000000" w:themeColor="text1"/>
        </w:rPr>
        <w:t>CBSA</w:t>
      </w:r>
      <w:r w:rsidRPr="001F46F3">
        <w:rPr>
          <w:color w:val="000000" w:themeColor="text1"/>
        </w:rPr>
        <w:t xml:space="preserve"> does, the scheduling scheme </w:t>
      </w:r>
      <w:r w:rsidR="00885151">
        <w:rPr>
          <w:color w:val="000000" w:themeColor="text1"/>
        </w:rPr>
        <w:t>can</w:t>
      </w:r>
      <w:r w:rsidRPr="001F46F3">
        <w:rPr>
          <w:color w:val="000000" w:themeColor="text1"/>
        </w:rPr>
        <w:t xml:space="preserve"> cover all </w:t>
      </w:r>
      <w:r w:rsidR="00FB347C" w:rsidRPr="001F46F3">
        <w:rPr>
          <w:color w:val="000000" w:themeColor="text1"/>
        </w:rPr>
        <w:t>departure time</w:t>
      </w:r>
      <w:r w:rsidRPr="001F46F3">
        <w:rPr>
          <w:color w:val="000000" w:themeColor="text1"/>
        </w:rPr>
        <w:t xml:space="preserve">s in the timetable. Compared with the scheduling scheme (shown in </w:t>
      </w:r>
      <w:bookmarkStart w:id="11" w:name="OLE_LINK1"/>
      <w:r w:rsidRPr="001F46F3">
        <w:rPr>
          <w:color w:val="000000" w:themeColor="text1"/>
        </w:rPr>
        <w:t xml:space="preserve">Fig. </w:t>
      </w:r>
      <w:r w:rsidR="006A00FC" w:rsidRPr="001F46F3">
        <w:rPr>
          <w:color w:val="000000" w:themeColor="text1"/>
        </w:rPr>
        <w:t>C</w:t>
      </w:r>
      <w:r w:rsidRPr="001F46F3">
        <w:rPr>
          <w:color w:val="000000" w:themeColor="text1"/>
        </w:rPr>
        <w:t xml:space="preserve"> </w:t>
      </w:r>
      <w:r w:rsidRPr="001F46F3">
        <w:rPr>
          <w:rFonts w:eastAsia="宋体"/>
          <w:color w:val="000000" w:themeColor="text1"/>
          <w:lang w:eastAsia="zh-CN"/>
        </w:rPr>
        <w:t>(a)</w:t>
      </w:r>
      <w:bookmarkEnd w:id="11"/>
      <w:r w:rsidRPr="001F46F3">
        <w:rPr>
          <w:color w:val="000000" w:themeColor="text1"/>
        </w:rPr>
        <w:t xml:space="preserve">) generated by the optimized controller, the scheduling scheme generated by the controller with random parameters needs two more </w:t>
      </w:r>
      <w:r w:rsidR="002A11EB" w:rsidRPr="001F46F3">
        <w:rPr>
          <w:color w:val="000000" w:themeColor="text1"/>
        </w:rPr>
        <w:t>buses</w:t>
      </w:r>
      <w:r w:rsidRPr="001F46F3">
        <w:rPr>
          <w:color w:val="000000" w:themeColor="text1"/>
        </w:rPr>
        <w:t xml:space="preserve">. </w:t>
      </w:r>
      <w:r w:rsidR="002A11EB" w:rsidRPr="001F46F3">
        <w:rPr>
          <w:color w:val="000000" w:themeColor="text1"/>
        </w:rPr>
        <w:t>Buses</w:t>
      </w:r>
      <w:r w:rsidRPr="001F46F3">
        <w:rPr>
          <w:color w:val="000000" w:themeColor="text1"/>
        </w:rPr>
        <w:t xml:space="preserve"> 13 and 14 have only 2 trips and 1 trip</w:t>
      </w:r>
      <w:r w:rsidRPr="001F46F3">
        <w:rPr>
          <w:rFonts w:ascii="宋体" w:eastAsia="宋体" w:hAnsi="宋体" w:cs="宋体" w:hint="eastAsia"/>
          <w:color w:val="000000" w:themeColor="text1"/>
          <w:lang w:eastAsia="zh-CN"/>
        </w:rPr>
        <w:t>,</w:t>
      </w:r>
      <w:r w:rsidRPr="001F46F3">
        <w:rPr>
          <w:color w:val="000000" w:themeColor="text1"/>
        </w:rPr>
        <w:t xml:space="preserve"> respectively, such that their utilization rate is very low, which increases </w:t>
      </w:r>
      <w:r w:rsidR="00605A46">
        <w:rPr>
          <w:color w:val="000000" w:themeColor="text1"/>
        </w:rPr>
        <w:t xml:space="preserve">the </w:t>
      </w:r>
      <w:r w:rsidRPr="001F46F3">
        <w:rPr>
          <w:color w:val="000000" w:themeColor="text1"/>
        </w:rPr>
        <w:t xml:space="preserve">operation cost of the bus company. In addition, </w:t>
      </w:r>
      <w:r w:rsidR="002A11EB" w:rsidRPr="001F46F3">
        <w:rPr>
          <w:color w:val="000000" w:themeColor="text1"/>
        </w:rPr>
        <w:t>buses</w:t>
      </w:r>
      <w:r w:rsidRPr="001F46F3">
        <w:rPr>
          <w:color w:val="000000" w:themeColor="text1"/>
        </w:rPr>
        <w:t xml:space="preserve"> 11 and 14 have </w:t>
      </w:r>
      <w:r w:rsidR="00605A46">
        <w:rPr>
          <w:color w:val="000000" w:themeColor="text1"/>
        </w:rPr>
        <w:t xml:space="preserve">an </w:t>
      </w:r>
      <w:r w:rsidRPr="001F46F3">
        <w:rPr>
          <w:color w:val="000000" w:themeColor="text1"/>
        </w:rPr>
        <w:t xml:space="preserve">odd number of trips, which is inconvenient for drivers to go home from the CPs. </w:t>
      </w:r>
      <w:r w:rsidRPr="001F46F3">
        <w:rPr>
          <w:rFonts w:eastAsia="宋体"/>
          <w:color w:val="000000" w:themeColor="text1"/>
        </w:rPr>
        <w:t xml:space="preserve">Therefore, the controller with random parameters has worse performance than the optimized controller. </w:t>
      </w:r>
    </w:p>
    <w:p w14:paraId="354BA921" w14:textId="6B28C42A" w:rsidR="0062107C" w:rsidRPr="001F46F3" w:rsidRDefault="0062107C" w:rsidP="00DB4042">
      <w:pPr>
        <w:autoSpaceDE w:val="0"/>
        <w:autoSpaceDN w:val="0"/>
        <w:adjustRightInd w:val="0"/>
        <w:spacing w:afterLines="50" w:after="120"/>
        <w:ind w:firstLineChars="100" w:firstLine="200"/>
        <w:rPr>
          <w:rFonts w:eastAsia="宋体"/>
          <w:color w:val="000000" w:themeColor="text1"/>
        </w:rPr>
      </w:pPr>
      <w:r w:rsidRPr="001F46F3">
        <w:rPr>
          <w:rFonts w:eastAsia="宋体"/>
          <w:color w:val="000000" w:themeColor="text1"/>
        </w:rPr>
        <w:t>To observe the optimization procedure of controller</w:t>
      </w:r>
      <w:r w:rsidRPr="001F46F3">
        <w:rPr>
          <w:rFonts w:eastAsia="宋体"/>
          <w:color w:val="000000" w:themeColor="text1"/>
          <w:lang w:eastAsia="zh-CN"/>
        </w:rPr>
        <w:t>’s</w:t>
      </w:r>
      <w:r w:rsidRPr="001F46F3">
        <w:rPr>
          <w:rFonts w:eastAsia="宋体"/>
          <w:color w:val="000000" w:themeColor="text1"/>
        </w:rPr>
        <w:t xml:space="preserve"> </w:t>
      </w:r>
      <w:r w:rsidRPr="001F46F3">
        <w:rPr>
          <w:rFonts w:eastAsia="宋体" w:hint="eastAsia"/>
          <w:color w:val="000000" w:themeColor="text1"/>
          <w:lang w:eastAsia="zh-CN"/>
        </w:rPr>
        <w:t>four</w:t>
      </w:r>
      <w:r w:rsidRPr="001F46F3">
        <w:rPr>
          <w:rFonts w:eastAsia="宋体"/>
          <w:color w:val="000000" w:themeColor="text1"/>
          <w:lang w:eastAsia="zh-CN"/>
        </w:rPr>
        <w:t xml:space="preserve"> </w:t>
      </w:r>
      <w:r w:rsidRPr="001F46F3">
        <w:rPr>
          <w:rFonts w:eastAsia="宋体"/>
          <w:color w:val="000000" w:themeColor="text1"/>
        </w:rPr>
        <w:t xml:space="preserve">parameters, we take the scheduling scheme of line 60 in </w:t>
      </w:r>
      <w:r w:rsidRPr="001F46F3">
        <w:rPr>
          <w:color w:val="000000" w:themeColor="text1"/>
        </w:rPr>
        <w:t xml:space="preserve">Fig. </w:t>
      </w:r>
      <w:r w:rsidR="00F90C44" w:rsidRPr="001F46F3">
        <w:rPr>
          <w:color w:val="000000" w:themeColor="text1"/>
        </w:rPr>
        <w:t>C</w:t>
      </w:r>
      <w:r w:rsidR="006A00FC" w:rsidRPr="001F46F3">
        <w:rPr>
          <w:color w:val="000000" w:themeColor="text1"/>
        </w:rPr>
        <w:t xml:space="preserve"> </w:t>
      </w:r>
      <w:r w:rsidRPr="001F46F3">
        <w:rPr>
          <w:rFonts w:eastAsia="宋体"/>
          <w:color w:val="000000" w:themeColor="text1"/>
          <w:lang w:eastAsia="zh-CN"/>
        </w:rPr>
        <w:t>(a)</w:t>
      </w:r>
      <w:r w:rsidRPr="001F46F3">
        <w:rPr>
          <w:rFonts w:eastAsia="宋体"/>
          <w:color w:val="000000" w:themeColor="text1"/>
        </w:rPr>
        <w:t xml:space="preserve"> as an example. For the scheme in </w:t>
      </w:r>
      <w:r w:rsidRPr="001F46F3">
        <w:rPr>
          <w:color w:val="000000" w:themeColor="text1"/>
        </w:rPr>
        <w:t xml:space="preserve">Fig. </w:t>
      </w:r>
      <w:r w:rsidR="00F90C44" w:rsidRPr="001F46F3">
        <w:rPr>
          <w:color w:val="000000" w:themeColor="text1"/>
        </w:rPr>
        <w:t>C</w:t>
      </w:r>
      <w:r w:rsidRPr="001F46F3">
        <w:rPr>
          <w:color w:val="000000" w:themeColor="text1"/>
        </w:rPr>
        <w:t xml:space="preserve"> </w:t>
      </w:r>
      <w:r w:rsidRPr="001F46F3">
        <w:rPr>
          <w:rFonts w:eastAsia="宋体"/>
          <w:color w:val="000000" w:themeColor="text1"/>
          <w:lang w:eastAsia="zh-CN"/>
        </w:rPr>
        <w:t>(a)</w:t>
      </w:r>
      <w:r w:rsidRPr="001F46F3">
        <w:rPr>
          <w:rFonts w:eastAsia="宋体"/>
          <w:color w:val="000000" w:themeColor="text1"/>
        </w:rPr>
        <w:t xml:space="preserve">, the value of </w:t>
      </w:r>
      <w:r w:rsidR="00AB3C0D">
        <w:rPr>
          <w:rFonts w:eastAsia="宋体"/>
          <w:color w:val="000000" w:themeColor="text1"/>
        </w:rPr>
        <w:t xml:space="preserve">the </w:t>
      </w:r>
      <w:r w:rsidRPr="001F46F3">
        <w:rPr>
          <w:rFonts w:eastAsia="宋体"/>
          <w:color w:val="000000" w:themeColor="text1"/>
        </w:rPr>
        <w:t xml:space="preserve">four controller’s parameters </w:t>
      </w:r>
      <m:oMath>
        <m:r>
          <w:rPr>
            <w:rFonts w:ascii="Cambria Math" w:eastAsia="宋体" w:hAnsi="Cambria Math"/>
            <w:color w:val="000000" w:themeColor="text1"/>
          </w:rPr>
          <m:t>α,β,γ,</m:t>
        </m:r>
        <m:r>
          <m:rPr>
            <m:sty m:val="p"/>
          </m:rPr>
          <w:rPr>
            <w:rFonts w:ascii="Cambria Math" w:eastAsia="宋体" w:hAnsi="Cambria Math"/>
            <w:color w:val="000000" w:themeColor="text1"/>
          </w:rPr>
          <m:t>and</m:t>
        </m:r>
        <m:r>
          <w:rPr>
            <w:rFonts w:ascii="Cambria Math" w:eastAsia="宋体" w:hAnsi="Cambria Math"/>
            <w:color w:val="000000" w:themeColor="text1"/>
          </w:rPr>
          <m:t xml:space="preserve"> δ</m:t>
        </m:r>
      </m:oMath>
      <w:r w:rsidRPr="001F46F3">
        <w:rPr>
          <w:rFonts w:eastAsia="宋体"/>
          <w:color w:val="000000" w:themeColor="text1"/>
        </w:rPr>
        <w:t xml:space="preserve"> are 3.30, 3.85, 1387 and 47, respectively. The changes </w:t>
      </w:r>
      <w:r w:rsidR="00AB3C0D">
        <w:rPr>
          <w:rFonts w:eastAsia="宋体" w:hint="eastAsia"/>
          <w:color w:val="000000" w:themeColor="text1"/>
          <w:lang w:eastAsia="zh-CN"/>
        </w:rPr>
        <w:t>of</w:t>
      </w:r>
      <w:r w:rsidR="00AB3C0D">
        <w:rPr>
          <w:rFonts w:eastAsia="宋体"/>
          <w:color w:val="000000" w:themeColor="text1"/>
        </w:rPr>
        <w:t xml:space="preserve"> </w:t>
      </w:r>
      <w:r w:rsidRPr="001F46F3">
        <w:rPr>
          <w:rFonts w:eastAsia="宋体"/>
          <w:color w:val="000000" w:themeColor="text1"/>
        </w:rPr>
        <w:t xml:space="preserve">parameters’ values along with the population evolution of PSO are shown in Fig. </w:t>
      </w:r>
      <w:r w:rsidR="00F90C44" w:rsidRPr="001F46F3">
        <w:rPr>
          <w:rFonts w:eastAsia="宋体"/>
          <w:color w:val="000000" w:themeColor="text1"/>
        </w:rPr>
        <w:t>D</w:t>
      </w:r>
      <w:r w:rsidRPr="001F46F3">
        <w:rPr>
          <w:rFonts w:eastAsia="宋体"/>
          <w:color w:val="000000" w:themeColor="text1"/>
        </w:rPr>
        <w:t xml:space="preserve">. The population of PSO involves 100 particles, each of which consists of the four parameters. In Fig. </w:t>
      </w:r>
      <w:r w:rsidR="00F90C44" w:rsidRPr="001F46F3">
        <w:rPr>
          <w:rFonts w:eastAsia="宋体"/>
          <w:color w:val="000000" w:themeColor="text1"/>
        </w:rPr>
        <w:t>D</w:t>
      </w:r>
      <w:r w:rsidRPr="001F46F3">
        <w:rPr>
          <w:rFonts w:eastAsia="宋体"/>
          <w:color w:val="000000" w:themeColor="text1"/>
        </w:rPr>
        <w:t xml:space="preserve">, each blue dot represents the parameter values involved in the </w:t>
      </w:r>
      <w:r w:rsidRPr="001F46F3">
        <w:rPr>
          <w:rFonts w:eastAsia="宋体"/>
          <w:i/>
          <w:iCs/>
          <w:color w:val="000000" w:themeColor="text1"/>
        </w:rPr>
        <w:t>g-best</w:t>
      </w:r>
      <w:r w:rsidRPr="001F46F3">
        <w:rPr>
          <w:rFonts w:eastAsia="宋体"/>
          <w:color w:val="000000" w:themeColor="text1"/>
        </w:rPr>
        <w:t xml:space="preserve">, i.e., excellent parameter values. Each yellow dot represents the parameter values involved in other particles in the population. Fig. </w:t>
      </w:r>
      <w:r w:rsidR="00F90C44" w:rsidRPr="001F46F3">
        <w:rPr>
          <w:rFonts w:eastAsia="宋体"/>
          <w:color w:val="000000" w:themeColor="text1"/>
        </w:rPr>
        <w:t>D</w:t>
      </w:r>
      <w:r w:rsidRPr="001F46F3">
        <w:rPr>
          <w:rFonts w:eastAsia="宋体"/>
          <w:color w:val="000000" w:themeColor="text1"/>
        </w:rPr>
        <w:t xml:space="preserve"> shows that along with the increase </w:t>
      </w:r>
      <w:r w:rsidR="00AB3C0D">
        <w:rPr>
          <w:rFonts w:eastAsia="宋体"/>
          <w:color w:val="000000" w:themeColor="text1"/>
        </w:rPr>
        <w:t xml:space="preserve">in </w:t>
      </w:r>
      <w:r w:rsidRPr="001F46F3">
        <w:rPr>
          <w:rFonts w:eastAsia="宋体"/>
          <w:color w:val="000000" w:themeColor="text1"/>
        </w:rPr>
        <w:t xml:space="preserve">the number of generations, each parameter gradually converges to the corresponding parameter value in the </w:t>
      </w:r>
      <w:r w:rsidRPr="001F46F3">
        <w:rPr>
          <w:rFonts w:eastAsia="宋体"/>
          <w:i/>
          <w:iCs/>
          <w:color w:val="000000" w:themeColor="text1"/>
        </w:rPr>
        <w:t>g-best</w:t>
      </w:r>
      <w:r w:rsidRPr="001F46F3">
        <w:rPr>
          <w:rFonts w:eastAsia="宋体"/>
          <w:color w:val="000000" w:themeColor="text1"/>
        </w:rPr>
        <w:t xml:space="preserve">. </w:t>
      </w:r>
      <w:bookmarkStart w:id="12" w:name="_Hlk111470120"/>
      <w:r w:rsidRPr="001F46F3">
        <w:rPr>
          <w:rFonts w:eastAsia="宋体"/>
          <w:color w:val="000000" w:themeColor="text1"/>
        </w:rPr>
        <w:t xml:space="preserve">For each parameter, most of particles in the population involve the parameter values in the </w:t>
      </w:r>
      <w:r w:rsidRPr="001F46F3">
        <w:rPr>
          <w:rFonts w:eastAsia="宋体"/>
          <w:i/>
          <w:iCs/>
          <w:color w:val="000000" w:themeColor="text1"/>
        </w:rPr>
        <w:t>g-best</w:t>
      </w:r>
      <w:r w:rsidRPr="001F46F3">
        <w:rPr>
          <w:rFonts w:eastAsia="宋体"/>
          <w:color w:val="000000" w:themeColor="text1"/>
        </w:rPr>
        <w:t xml:space="preserve"> after 30 generations. </w:t>
      </w:r>
      <w:bookmarkEnd w:id="12"/>
      <w:r w:rsidRPr="001F46F3">
        <w:rPr>
          <w:rFonts w:eastAsia="宋体"/>
          <w:color w:val="000000" w:themeColor="text1"/>
        </w:rPr>
        <w:t xml:space="preserve">Take parameter </w:t>
      </w:r>
      <m:oMath>
        <m:r>
          <w:rPr>
            <w:rFonts w:ascii="Cambria Math" w:eastAsia="宋体" w:hAnsi="Cambria Math"/>
            <w:color w:val="000000" w:themeColor="text1"/>
          </w:rPr>
          <m:t>δ</m:t>
        </m:r>
      </m:oMath>
      <w:r w:rsidRPr="001F46F3">
        <w:rPr>
          <w:rFonts w:eastAsia="宋体"/>
          <w:color w:val="000000" w:themeColor="text1"/>
        </w:rPr>
        <w:t xml:space="preserve"> for example, after 30 generations, </w:t>
      </w:r>
      <w:r w:rsidRPr="001F46F3">
        <w:rPr>
          <w:rFonts w:eastAsia="宋体" w:hint="eastAsia"/>
          <w:color w:val="000000" w:themeColor="text1"/>
          <w:lang w:eastAsia="zh-CN"/>
        </w:rPr>
        <w:t>the</w:t>
      </w:r>
      <w:r w:rsidRPr="001F46F3">
        <w:rPr>
          <w:rFonts w:eastAsia="宋体"/>
          <w:color w:val="000000" w:themeColor="text1"/>
        </w:rPr>
        <w:t xml:space="preserve"> parameter values of a large number of particles are in the range of [35, 50], while the </w:t>
      </w:r>
      <w:r w:rsidR="00840A0E" w:rsidRPr="001F46F3">
        <w:rPr>
          <w:rFonts w:eastAsia="宋体"/>
          <w:color w:val="000000" w:themeColor="text1"/>
        </w:rPr>
        <w:t>best</w:t>
      </w:r>
      <w:r w:rsidRPr="001F46F3">
        <w:rPr>
          <w:rFonts w:eastAsia="宋体"/>
          <w:color w:val="000000" w:themeColor="text1"/>
        </w:rPr>
        <w:t xml:space="preserve"> parameter values (blue dots) are in the range of [40, 48]. </w:t>
      </w:r>
    </w:p>
    <w:p w14:paraId="6CDCA081" w14:textId="795F562B" w:rsidR="00E7373D" w:rsidRPr="001F46F3" w:rsidRDefault="0071159D" w:rsidP="00DB4042">
      <w:pPr>
        <w:pStyle w:val="TRPC-11title"/>
      </w:pPr>
      <w:r w:rsidRPr="001F46F3">
        <w:t>E</w:t>
      </w:r>
      <w:r w:rsidR="00E7373D" w:rsidRPr="001F46F3">
        <w:t xml:space="preserve">. </w:t>
      </w:r>
      <w:bookmarkStart w:id="13" w:name="_Hlk138426440"/>
      <w:r w:rsidR="00E7373D" w:rsidRPr="001F46F3">
        <w:t xml:space="preserve">CBSA </w:t>
      </w:r>
      <w:r w:rsidR="00CF2C1D" w:rsidRPr="001F46F3">
        <w:t>Schedules</w:t>
      </w:r>
      <w:r w:rsidR="00E7373D" w:rsidRPr="001F46F3">
        <w:t xml:space="preserve"> Bus</w:t>
      </w:r>
      <w:r w:rsidR="00CF2C1D" w:rsidRPr="001F46F3">
        <w:t>es</w:t>
      </w:r>
      <w:r w:rsidR="00E7373D" w:rsidRPr="001F46F3">
        <w:t xml:space="preserve"> under </w:t>
      </w:r>
      <w:r w:rsidR="00E7373D" w:rsidRPr="001F46F3">
        <w:rPr>
          <w:rFonts w:hint="eastAsia"/>
        </w:rPr>
        <w:t>T</w:t>
      </w:r>
      <w:r w:rsidR="00E7373D" w:rsidRPr="001F46F3">
        <w:t xml:space="preserve">raffic </w:t>
      </w:r>
      <w:r w:rsidR="00E7373D" w:rsidRPr="001F46F3">
        <w:rPr>
          <w:rFonts w:hint="eastAsia"/>
        </w:rPr>
        <w:t>C</w:t>
      </w:r>
      <w:r w:rsidR="00E7373D" w:rsidRPr="001F46F3">
        <w:t>ongestion</w:t>
      </w:r>
      <w:bookmarkEnd w:id="13"/>
    </w:p>
    <w:p w14:paraId="7180624C" w14:textId="77777777" w:rsidR="00FC78CE" w:rsidRPr="001F46F3" w:rsidRDefault="00E7373D" w:rsidP="00FB3D2D">
      <w:pPr>
        <w:autoSpaceDE w:val="0"/>
        <w:autoSpaceDN w:val="0"/>
        <w:adjustRightInd w:val="0"/>
        <w:ind w:firstLineChars="100" w:firstLine="200"/>
        <w:rPr>
          <w:color w:val="000000" w:themeColor="text1"/>
          <w:lang w:eastAsia="zh-CN"/>
        </w:rPr>
        <w:sectPr w:rsidR="00FC78CE" w:rsidRPr="001F46F3" w:rsidSect="001E12FD">
          <w:type w:val="continuous"/>
          <w:pgSz w:w="12240" w:h="15840" w:code="1"/>
          <w:pgMar w:top="1008" w:right="936" w:bottom="1008" w:left="936" w:header="432" w:footer="432" w:gutter="0"/>
          <w:cols w:num="2" w:space="288"/>
        </w:sectPr>
      </w:pPr>
      <w:r w:rsidRPr="001F46F3">
        <w:rPr>
          <w:color w:val="000000" w:themeColor="text1"/>
          <w:lang w:eastAsia="zh-CN"/>
        </w:rPr>
        <w:lastRenderedPageBreak/>
        <w:t xml:space="preserve">In practical bus operation, a bus scheduling scheme may become invalid when traffic congestion occurs. Differing from existing approaches that generate a scheduling scheme in advance and then schedule buses according to it, CBSA can dispatch buses online to effectively handle traffic congestion. </w:t>
      </w:r>
    </w:p>
    <w:p w14:paraId="2BB548CE" w14:textId="77777777" w:rsidR="00F27F52" w:rsidRPr="001F46F3" w:rsidRDefault="00000000" w:rsidP="00FC78CE">
      <w:pPr>
        <w:autoSpaceDE w:val="0"/>
        <w:autoSpaceDN w:val="0"/>
        <w:adjustRightInd w:val="0"/>
        <w:ind w:firstLineChars="100" w:firstLine="200"/>
        <w:rPr>
          <w:color w:val="000000" w:themeColor="text1"/>
          <w:lang w:eastAsia="zh-CN"/>
        </w:rPr>
        <w:sectPr w:rsidR="00F27F52" w:rsidRPr="001F46F3" w:rsidSect="001E12FD">
          <w:type w:val="continuous"/>
          <w:pgSz w:w="12240" w:h="15840" w:code="1"/>
          <w:pgMar w:top="1008" w:right="936" w:bottom="1008" w:left="936" w:header="432" w:footer="432" w:gutter="0"/>
          <w:cols w:num="2" w:space="288"/>
        </w:sectPr>
      </w:pPr>
      <w:r>
        <w:rPr>
          <w:rFonts w:eastAsia="宋体"/>
          <w:i/>
          <w:iCs/>
          <w:noProof/>
          <w:color w:val="000000" w:themeColor="text1"/>
        </w:rPr>
        <w:pict w14:anchorId="39641CA0">
          <v:shape id="_x0000_s2094" type="#_x0000_t202" style="position:absolute;left:0;text-align:left;margin-left:0;margin-top:0;width:516pt;height:650.5pt;z-index:251676672;mso-position-horizontal:center;mso-position-horizontal-relative:margin;mso-position-vertical:top;mso-position-vertical-relative:margin" o:allowoverlap="f" filled="f" stroked="f">
            <v:textbox style="mso-next-textbox:#_x0000_s2094">
              <w:txbxContent>
                <w:p w14:paraId="703DD8CE" w14:textId="77777777" w:rsidR="00677EBC" w:rsidRDefault="00677EBC" w:rsidP="00677EBC">
                  <w:pPr>
                    <w:ind w:firstLine="0"/>
                    <w:rPr>
                      <w:rFonts w:eastAsiaTheme="minorEastAsia"/>
                      <w:lang w:eastAsia="zh-CN"/>
                    </w:rPr>
                  </w:pPr>
                  <w:r>
                    <w:rPr>
                      <w:i/>
                      <w:iCs/>
                    </w:rPr>
                    <w:object w:dxaOrig="23613" w:dyaOrig="8847" w14:anchorId="75F5C2C4">
                      <v:shape id="_x0000_i1043" type="#_x0000_t75" style="width:496pt;height:187.35pt">
                        <v:imagedata r:id="rId25" o:title=""/>
                      </v:shape>
                      <o:OLEObject Type="Embed" ProgID="Visio.Drawing.15" ShapeID="_x0000_i1043" DrawAspect="Content" ObjectID="_1770571161" r:id="rId26"/>
                    </w:object>
                  </w:r>
                </w:p>
                <w:p w14:paraId="0FB33D91" w14:textId="77777777" w:rsidR="00677EBC" w:rsidRPr="00224E02" w:rsidRDefault="00677EBC" w:rsidP="00677EBC">
                  <w:pPr>
                    <w:tabs>
                      <w:tab w:val="center" w:pos="3631"/>
                      <w:tab w:val="center" w:pos="7264"/>
                    </w:tabs>
                    <w:spacing w:before="120" w:afterLines="100" w:after="240"/>
                    <w:ind w:firstLine="0"/>
                    <w:jc w:val="left"/>
                    <w:rPr>
                      <w:rFonts w:eastAsia="宋体"/>
                      <w:color w:val="000000" w:themeColor="text1"/>
                      <w:kern w:val="2"/>
                      <w:lang w:eastAsia="zh-CN"/>
                    </w:rPr>
                  </w:pPr>
                  <w:r>
                    <w:rPr>
                      <w:rFonts w:eastAsia="宋体"/>
                      <w:b/>
                      <w:bCs/>
                      <w:color w:val="000000" w:themeColor="text1"/>
                      <w:szCs w:val="21"/>
                    </w:rPr>
                    <w:t>Fig. E</w:t>
                  </w:r>
                  <w:r w:rsidRPr="00854AB8">
                    <w:rPr>
                      <w:rFonts w:eastAsia="宋体"/>
                      <w:b/>
                      <w:bCs/>
                      <w:color w:val="000000" w:themeColor="text1"/>
                      <w:szCs w:val="21"/>
                    </w:rPr>
                    <w:t xml:space="preserve">. </w:t>
                  </w:r>
                  <w:r w:rsidRPr="00854AB8">
                    <w:rPr>
                      <w:rFonts w:eastAsia="宋体"/>
                      <w:color w:val="000000" w:themeColor="text1"/>
                      <w:szCs w:val="21"/>
                    </w:rPr>
                    <w:t xml:space="preserve">A </w:t>
                  </w:r>
                  <w:r>
                    <w:rPr>
                      <w:rFonts w:eastAsia="宋体"/>
                      <w:color w:val="000000" w:themeColor="text1"/>
                      <w:szCs w:val="21"/>
                    </w:rPr>
                    <w:t>bus</w:t>
                  </w:r>
                  <w:r w:rsidRPr="00854AB8">
                    <w:rPr>
                      <w:rFonts w:eastAsia="宋体"/>
                      <w:color w:val="000000" w:themeColor="text1"/>
                      <w:szCs w:val="21"/>
                    </w:rPr>
                    <w:t xml:space="preserve"> scheduling scheme generated by </w:t>
                  </w:r>
                  <w:r>
                    <w:rPr>
                      <w:rFonts w:eastAsia="宋体"/>
                      <w:color w:val="000000" w:themeColor="text1"/>
                      <w:szCs w:val="21"/>
                    </w:rPr>
                    <w:t xml:space="preserve">CBSA for bus line 60. </w:t>
                  </w:r>
                </w:p>
                <w:p w14:paraId="6A4D9859" w14:textId="77777777" w:rsidR="00677EBC" w:rsidRDefault="00677EBC" w:rsidP="00677EBC">
                  <w:pPr>
                    <w:ind w:firstLine="0"/>
                    <w:rPr>
                      <w:rFonts w:eastAsiaTheme="minorEastAsia"/>
                      <w:lang w:eastAsia="zh-CN"/>
                    </w:rPr>
                  </w:pPr>
                  <w:r>
                    <w:rPr>
                      <w:rFonts w:eastAsiaTheme="minorEastAsia"/>
                      <w:noProof/>
                      <w:lang w:eastAsia="zh-CN"/>
                    </w:rPr>
                    <w:drawing>
                      <wp:inline distT="0" distB="0" distL="0" distR="0" wp14:anchorId="6C17CD9D" wp14:editId="6837F5D2">
                        <wp:extent cx="6307612" cy="2362200"/>
                        <wp:effectExtent l="0" t="0" r="0" b="0"/>
                        <wp:docPr id="2025152890" name="图片 202515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a:extLst>
                                    <a:ext uri="{28A0092B-C50C-407E-A947-70E740481C1C}">
                                      <a14:useLocalDpi xmlns:a14="http://schemas.microsoft.com/office/drawing/2010/main" val="0"/>
                                    </a:ext>
                                  </a:extLst>
                                </a:blip>
                                <a:stretch>
                                  <a:fillRect/>
                                </a:stretch>
                              </pic:blipFill>
                              <pic:spPr>
                                <a:xfrm>
                                  <a:off x="0" y="0"/>
                                  <a:ext cx="6375707" cy="2387701"/>
                                </a:xfrm>
                                <a:prstGeom prst="rect">
                                  <a:avLst/>
                                </a:prstGeom>
                              </pic:spPr>
                            </pic:pic>
                          </a:graphicData>
                        </a:graphic>
                      </wp:inline>
                    </w:drawing>
                  </w:r>
                </w:p>
                <w:p w14:paraId="3DDA82C5" w14:textId="77777777" w:rsidR="00677EBC" w:rsidRPr="00AF003B" w:rsidRDefault="00677EBC" w:rsidP="00677EBC">
                  <w:pPr>
                    <w:tabs>
                      <w:tab w:val="center" w:pos="3631"/>
                      <w:tab w:val="center" w:pos="7264"/>
                    </w:tabs>
                    <w:spacing w:beforeLines="50" w:before="120" w:afterLines="100" w:after="240"/>
                    <w:ind w:firstLine="0"/>
                    <w:rPr>
                      <w:rFonts w:eastAsia="宋体"/>
                      <w:color w:val="000000" w:themeColor="text1"/>
                      <w:kern w:val="2"/>
                      <w:lang w:eastAsia="zh-CN"/>
                    </w:rPr>
                  </w:pPr>
                  <w:r>
                    <w:rPr>
                      <w:rFonts w:eastAsia="宋体"/>
                      <w:b/>
                      <w:bCs/>
                      <w:color w:val="000000" w:themeColor="text1"/>
                      <w:szCs w:val="21"/>
                    </w:rPr>
                    <w:t>Fig. F</w:t>
                  </w:r>
                  <w:r w:rsidRPr="00AF003B">
                    <w:rPr>
                      <w:rFonts w:eastAsia="宋体"/>
                      <w:b/>
                      <w:bCs/>
                      <w:color w:val="000000" w:themeColor="text1"/>
                      <w:szCs w:val="21"/>
                    </w:rPr>
                    <w:t xml:space="preserve">. </w:t>
                  </w:r>
                  <w:r w:rsidRPr="00AF003B">
                    <w:rPr>
                      <w:rFonts w:eastAsia="宋体"/>
                      <w:color w:val="000000" w:themeColor="text1"/>
                      <w:szCs w:val="21"/>
                    </w:rPr>
                    <w:t xml:space="preserve">Online schedule </w:t>
                  </w:r>
                  <w:r>
                    <w:rPr>
                      <w:rFonts w:eastAsia="宋体"/>
                      <w:color w:val="000000" w:themeColor="text1"/>
                      <w:szCs w:val="21"/>
                    </w:rPr>
                    <w:t>bus</w:t>
                  </w:r>
                  <w:r w:rsidRPr="00AF003B">
                    <w:rPr>
                      <w:rFonts w:eastAsia="宋体"/>
                      <w:color w:val="000000" w:themeColor="text1"/>
                      <w:szCs w:val="21"/>
                    </w:rPr>
                    <w:t xml:space="preserve">es via </w:t>
                  </w:r>
                  <w:r>
                    <w:rPr>
                      <w:rFonts w:eastAsia="宋体"/>
                      <w:color w:val="000000" w:themeColor="text1"/>
                      <w:szCs w:val="21"/>
                    </w:rPr>
                    <w:t xml:space="preserve">CBSA </w:t>
                  </w:r>
                  <w:r w:rsidRPr="00AF003B">
                    <w:rPr>
                      <w:rFonts w:eastAsia="宋体"/>
                      <w:color w:val="000000" w:themeColor="text1"/>
                      <w:szCs w:val="21"/>
                    </w:rPr>
                    <w:t>under traffic congestion.</w:t>
                  </w:r>
                </w:p>
                <w:p w14:paraId="02D7A3C0" w14:textId="77777777" w:rsidR="00677EBC" w:rsidRDefault="00677EBC" w:rsidP="00677EBC">
                  <w:pPr>
                    <w:ind w:firstLine="0"/>
                    <w:rPr>
                      <w:rFonts w:eastAsiaTheme="minorEastAsia"/>
                      <w:lang w:eastAsia="zh-CN"/>
                    </w:rPr>
                  </w:pPr>
                  <w:r>
                    <w:rPr>
                      <w:rFonts w:eastAsiaTheme="minorEastAsia"/>
                      <w:noProof/>
                      <w:lang w:eastAsia="zh-CN"/>
                    </w:rPr>
                    <w:drawing>
                      <wp:inline distT="0" distB="0" distL="0" distR="0" wp14:anchorId="45DE67CF" wp14:editId="004146F8">
                        <wp:extent cx="6324600" cy="2368565"/>
                        <wp:effectExtent l="0" t="0" r="0" b="0"/>
                        <wp:docPr id="1968604278" name="图片 196860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8">
                                  <a:extLst>
                                    <a:ext uri="{28A0092B-C50C-407E-A947-70E740481C1C}">
                                      <a14:useLocalDpi xmlns:a14="http://schemas.microsoft.com/office/drawing/2010/main" val="0"/>
                                    </a:ext>
                                  </a:extLst>
                                </a:blip>
                                <a:stretch>
                                  <a:fillRect/>
                                </a:stretch>
                              </pic:blipFill>
                              <pic:spPr>
                                <a:xfrm>
                                  <a:off x="0" y="0"/>
                                  <a:ext cx="6353145" cy="2379255"/>
                                </a:xfrm>
                                <a:prstGeom prst="rect">
                                  <a:avLst/>
                                </a:prstGeom>
                              </pic:spPr>
                            </pic:pic>
                          </a:graphicData>
                        </a:graphic>
                      </wp:inline>
                    </w:drawing>
                  </w:r>
                </w:p>
                <w:p w14:paraId="25B1AA9C" w14:textId="77777777" w:rsidR="00677EBC" w:rsidRPr="00320B7E" w:rsidRDefault="00677EBC" w:rsidP="00677EBC">
                  <w:pPr>
                    <w:spacing w:beforeLines="50" w:before="120" w:afterLines="50" w:after="120"/>
                    <w:ind w:firstLine="0"/>
                    <w:rPr>
                      <w:rFonts w:eastAsia="宋体"/>
                      <w:color w:val="000000" w:themeColor="text1"/>
                      <w:szCs w:val="21"/>
                    </w:rPr>
                  </w:pPr>
                  <w:r>
                    <w:rPr>
                      <w:rFonts w:eastAsia="宋体"/>
                      <w:b/>
                      <w:bCs/>
                      <w:color w:val="000000" w:themeColor="text1"/>
                      <w:szCs w:val="21"/>
                    </w:rPr>
                    <w:t>Fig. G</w:t>
                  </w:r>
                  <w:r w:rsidRPr="00360D1B">
                    <w:rPr>
                      <w:rFonts w:eastAsia="宋体"/>
                      <w:b/>
                      <w:bCs/>
                      <w:color w:val="000000" w:themeColor="text1"/>
                      <w:szCs w:val="21"/>
                    </w:rPr>
                    <w:t>.</w:t>
                  </w:r>
                  <w:r w:rsidRPr="00360D1B">
                    <w:rPr>
                      <w:rFonts w:eastAsia="宋体"/>
                      <w:color w:val="000000" w:themeColor="text1"/>
                      <w:szCs w:val="21"/>
                    </w:rPr>
                    <w:t xml:space="preserve"> Online schedule </w:t>
                  </w:r>
                  <w:r>
                    <w:rPr>
                      <w:rFonts w:eastAsia="宋体"/>
                      <w:color w:val="000000" w:themeColor="text1"/>
                      <w:szCs w:val="21"/>
                    </w:rPr>
                    <w:t>bus</w:t>
                  </w:r>
                  <w:r w:rsidRPr="00360D1B">
                    <w:rPr>
                      <w:rFonts w:eastAsia="宋体"/>
                      <w:color w:val="000000" w:themeColor="text1"/>
                      <w:szCs w:val="21"/>
                    </w:rPr>
                    <w:t xml:space="preserve">es via </w:t>
                  </w:r>
                  <w:r>
                    <w:rPr>
                      <w:rFonts w:eastAsia="宋体"/>
                      <w:color w:val="000000" w:themeColor="text1"/>
                      <w:szCs w:val="21"/>
                    </w:rPr>
                    <w:t xml:space="preserve">CBSA </w:t>
                  </w:r>
                  <w:r w:rsidRPr="00360D1B">
                    <w:rPr>
                      <w:rFonts w:eastAsia="宋体"/>
                      <w:color w:val="000000" w:themeColor="text1"/>
                      <w:szCs w:val="21"/>
                    </w:rPr>
                    <w:t>under the second traffic congestion</w:t>
                  </w:r>
                  <w:r>
                    <w:rPr>
                      <w:rFonts w:eastAsia="宋体"/>
                      <w:color w:val="000000" w:themeColor="text1"/>
                      <w:szCs w:val="21"/>
                    </w:rPr>
                    <w:t>.</w:t>
                  </w:r>
                </w:p>
                <w:p w14:paraId="2BEADC72" w14:textId="77777777" w:rsidR="00677EBC" w:rsidRDefault="00677EBC" w:rsidP="00677EBC">
                  <w:pPr>
                    <w:ind w:firstLine="0"/>
                  </w:pPr>
                </w:p>
              </w:txbxContent>
            </v:textbox>
            <w10:wrap type="topAndBottom" anchorx="margin" anchory="margin"/>
          </v:shape>
        </w:pict>
      </w:r>
    </w:p>
    <w:p w14:paraId="64B6C8C5" w14:textId="77777777" w:rsidR="00F27F52" w:rsidRPr="00AB3C0D" w:rsidRDefault="00F27F52" w:rsidP="00AB3C0D">
      <w:pPr>
        <w:autoSpaceDE w:val="0"/>
        <w:autoSpaceDN w:val="0"/>
        <w:adjustRightInd w:val="0"/>
        <w:ind w:firstLine="0"/>
        <w:rPr>
          <w:rFonts w:eastAsiaTheme="minorEastAsia"/>
          <w:color w:val="000000" w:themeColor="text1"/>
          <w:lang w:eastAsia="zh-CN"/>
        </w:rPr>
        <w:sectPr w:rsidR="00F27F52" w:rsidRPr="00AB3C0D" w:rsidSect="001E12FD">
          <w:type w:val="continuous"/>
          <w:pgSz w:w="12240" w:h="15840" w:code="1"/>
          <w:pgMar w:top="1008" w:right="936" w:bottom="1008" w:left="936" w:header="432" w:footer="432" w:gutter="0"/>
          <w:cols w:num="2" w:space="288"/>
        </w:sectPr>
      </w:pPr>
    </w:p>
    <w:p w14:paraId="141356E5" w14:textId="2AB66772" w:rsidR="00FB3D2D" w:rsidRPr="001F46F3" w:rsidRDefault="00E7373D" w:rsidP="00FC78CE">
      <w:pPr>
        <w:autoSpaceDE w:val="0"/>
        <w:autoSpaceDN w:val="0"/>
        <w:adjustRightInd w:val="0"/>
        <w:ind w:firstLineChars="100" w:firstLine="200"/>
        <w:rPr>
          <w:color w:val="000000" w:themeColor="text1"/>
          <w:lang w:eastAsia="zh-CN"/>
        </w:rPr>
      </w:pPr>
      <w:r w:rsidRPr="001F46F3">
        <w:rPr>
          <w:color w:val="000000" w:themeColor="text1"/>
          <w:lang w:eastAsia="zh-CN"/>
        </w:rPr>
        <w:t xml:space="preserve">We take bus line 60 as an example to show the scheduling performance of CBSA under traffic congestion. Assume that traffic congestion occurs from 8 am to 10 am, which increases the travel time of each trip starting in this period by 30 minutes. In Section V-A, an optimized controller of CBSA is </w:t>
      </w:r>
      <w:r w:rsidR="00000000">
        <w:rPr>
          <w:color w:val="000000" w:themeColor="text1"/>
        </w:rPr>
        <w:pict w14:anchorId="39829D75">
          <v:shape id="_x0000_s2110" type="#_x0000_t202" style="position:absolute;left:0;text-align:left;margin-left:0;margin-top:0;width:366.5pt;height:175pt;z-index:251678720;visibility:visible;mso-wrap-style:square;mso-position-horizontal:center;mso-position-horizontal-relative:margin;mso-position-vertical:top;mso-position-vertical-relative:margin;v-text-anchor:top" stroked="f">
            <v:textbox style="mso-next-textbox:#_x0000_s2110" inset="0,0,0,0">
              <w:txbxContent>
                <w:tbl>
                  <w:tblPr>
                    <w:tblStyle w:val="afd"/>
                    <w:tblW w:w="0" w:type="auto"/>
                    <w:jc w:val="center"/>
                    <w:tblCellMar>
                      <w:left w:w="0" w:type="dxa"/>
                      <w:right w:w="0" w:type="dxa"/>
                    </w:tblCellMar>
                    <w:tblLook w:val="04A0" w:firstRow="1" w:lastRow="0" w:firstColumn="1" w:lastColumn="0" w:noHBand="0" w:noVBand="1"/>
                  </w:tblPr>
                  <w:tblGrid>
                    <w:gridCol w:w="3189"/>
                    <w:gridCol w:w="1226"/>
                    <w:gridCol w:w="1302"/>
                    <w:gridCol w:w="1305"/>
                  </w:tblGrid>
                  <w:tr w:rsidR="0073251F" w:rsidRPr="002D4FB8" w14:paraId="1072038B" w14:textId="77777777" w:rsidTr="00550737">
                    <w:trPr>
                      <w:trHeight w:val="234"/>
                      <w:jc w:val="center"/>
                    </w:trPr>
                    <w:tc>
                      <w:tcPr>
                        <w:tcW w:w="7022" w:type="dxa"/>
                        <w:gridSpan w:val="4"/>
                        <w:tcBorders>
                          <w:top w:val="nil"/>
                          <w:left w:val="nil"/>
                          <w:bottom w:val="double" w:sz="4" w:space="0" w:color="auto"/>
                          <w:right w:val="nil"/>
                        </w:tcBorders>
                      </w:tcPr>
                      <w:p w14:paraId="49EA665B" w14:textId="77777777" w:rsidR="0073251F" w:rsidRPr="0040500C" w:rsidRDefault="0073251F" w:rsidP="00A76735">
                        <w:pPr>
                          <w:widowControl w:val="0"/>
                          <w:pBdr>
                            <w:top w:val="nil"/>
                            <w:left w:val="nil"/>
                            <w:bottom w:val="nil"/>
                            <w:right w:val="nil"/>
                            <w:between w:val="nil"/>
                          </w:pBdr>
                          <w:ind w:firstLine="0"/>
                          <w:jc w:val="center"/>
                          <w:rPr>
                            <w:rFonts w:ascii="Times New Roman" w:hAnsi="Times New Roman" w:cs="Times New Roman"/>
                          </w:rPr>
                        </w:pPr>
                        <w:r w:rsidRPr="00550737">
                          <w:rPr>
                            <w:rFonts w:ascii="Times New Roman" w:hAnsi="Times New Roman" w:cs="Times New Roman"/>
                            <w:sz w:val="20"/>
                          </w:rPr>
                          <w:t xml:space="preserve">TABLE </w:t>
                        </w:r>
                        <w:r w:rsidRPr="00550737">
                          <w:rPr>
                            <w:rFonts w:ascii="Times New Roman" w:eastAsiaTheme="minorEastAsia" w:hAnsi="Times New Roman" w:cs="Times New Roman"/>
                            <w:sz w:val="20"/>
                          </w:rPr>
                          <w:t>A</w:t>
                        </w:r>
                      </w:p>
                      <w:p w14:paraId="40657CD0" w14:textId="385777D2" w:rsidR="0073251F" w:rsidRPr="00E873DE" w:rsidRDefault="00FA770E" w:rsidP="00A76735">
                        <w:pPr>
                          <w:widowControl w:val="0"/>
                          <w:ind w:firstLine="0"/>
                          <w:jc w:val="center"/>
                          <w:rPr>
                            <w:rFonts w:ascii="Times New Roman" w:eastAsiaTheme="minorEastAsia" w:hAnsi="Times New Roman" w:cs="Times New Roman"/>
                            <w:i/>
                            <w:iCs/>
                            <w:sz w:val="16"/>
                            <w:szCs w:val="18"/>
                          </w:rPr>
                        </w:pPr>
                        <w:r>
                          <w:rPr>
                            <w:rFonts w:ascii="Times New Roman" w:hAnsi="Times New Roman" w:cs="Times New Roman"/>
                            <w:sz w:val="20"/>
                          </w:rPr>
                          <w:t>B</w:t>
                        </w:r>
                        <w:r w:rsidRPr="00FA770E">
                          <w:rPr>
                            <w:rFonts w:ascii="Times New Roman" w:hAnsi="Times New Roman" w:cs="Times New Roman"/>
                            <w:sz w:val="16"/>
                            <w:szCs w:val="20"/>
                          </w:rPr>
                          <w:t>US</w:t>
                        </w:r>
                        <w:r w:rsidR="0073251F" w:rsidRPr="00550737">
                          <w:rPr>
                            <w:rFonts w:ascii="Times New Roman" w:hAnsi="Times New Roman" w:cs="Times New Roman"/>
                            <w:sz w:val="20"/>
                          </w:rPr>
                          <w:t xml:space="preserve"> I</w:t>
                        </w:r>
                        <w:r w:rsidR="0073251F" w:rsidRPr="00550737">
                          <w:rPr>
                            <w:rFonts w:ascii="Times New Roman" w:hAnsi="Times New Roman" w:cs="Times New Roman"/>
                            <w:sz w:val="16"/>
                          </w:rPr>
                          <w:t>NFORMATION</w:t>
                        </w:r>
                        <w:r w:rsidR="0073251F" w:rsidRPr="00550737">
                          <w:rPr>
                            <w:rFonts w:ascii="Times New Roman" w:hAnsi="Times New Roman" w:cs="Times New Roman"/>
                            <w:sz w:val="20"/>
                          </w:rPr>
                          <w:t xml:space="preserve"> </w:t>
                        </w:r>
                        <w:r w:rsidR="0073251F" w:rsidRPr="00550737">
                          <w:rPr>
                            <w:rFonts w:ascii="Times New Roman" w:hAnsi="Times New Roman" w:cs="Times New Roman"/>
                            <w:sz w:val="16"/>
                          </w:rPr>
                          <w:t>AT</w:t>
                        </w:r>
                        <w:r w:rsidR="0073251F" w:rsidRPr="00550737">
                          <w:rPr>
                            <w:rFonts w:ascii="Times New Roman" w:hAnsi="Times New Roman" w:cs="Times New Roman"/>
                            <w:sz w:val="20"/>
                          </w:rPr>
                          <w:t xml:space="preserve"> T</w:t>
                        </w:r>
                        <w:r w:rsidR="0073251F" w:rsidRPr="00550737">
                          <w:rPr>
                            <w:rFonts w:ascii="Times New Roman" w:hAnsi="Times New Roman" w:cs="Times New Roman"/>
                            <w:sz w:val="16"/>
                          </w:rPr>
                          <w:t>HE</w:t>
                        </w:r>
                        <w:r w:rsidR="0073251F" w:rsidRPr="00550737">
                          <w:rPr>
                            <w:rFonts w:ascii="Times New Roman" w:hAnsi="Times New Roman" w:cs="Times New Roman"/>
                            <w:sz w:val="20"/>
                          </w:rPr>
                          <w:t xml:space="preserve"> 101-th </w:t>
                        </w:r>
                        <w:r w:rsidR="00566161">
                          <w:rPr>
                            <w:rFonts w:ascii="Times New Roman" w:hAnsi="Times New Roman" w:cs="Times New Roman"/>
                            <w:sz w:val="20"/>
                          </w:rPr>
                          <w:t>D</w:t>
                        </w:r>
                        <w:r w:rsidR="00566161" w:rsidRPr="00566161">
                          <w:rPr>
                            <w:rFonts w:ascii="Times New Roman" w:hAnsi="Times New Roman" w:cs="Times New Roman"/>
                            <w:sz w:val="16"/>
                            <w:szCs w:val="20"/>
                          </w:rPr>
                          <w:t>EPARTURE</w:t>
                        </w:r>
                        <w:r w:rsidR="00566161">
                          <w:rPr>
                            <w:rFonts w:ascii="Times New Roman" w:hAnsi="Times New Roman" w:cs="Times New Roman"/>
                            <w:sz w:val="20"/>
                          </w:rPr>
                          <w:t xml:space="preserve"> T</w:t>
                        </w:r>
                        <w:r w:rsidR="00566161" w:rsidRPr="00566161">
                          <w:rPr>
                            <w:rFonts w:ascii="Times New Roman" w:hAnsi="Times New Roman" w:cs="Times New Roman"/>
                            <w:sz w:val="16"/>
                            <w:szCs w:val="20"/>
                          </w:rPr>
                          <w:t>IME</w:t>
                        </w:r>
                        <w:r w:rsidR="0073251F" w:rsidRPr="00550737">
                          <w:rPr>
                            <w:rFonts w:ascii="Times New Roman" w:hAnsi="Times New Roman" w:cs="Times New Roman"/>
                            <w:sz w:val="20"/>
                          </w:rPr>
                          <w:t xml:space="preserve"> (</w:t>
                        </w:r>
                        <w:r w:rsidR="0073251F" w:rsidRPr="00550737">
                          <w:rPr>
                            <w:rFonts w:ascii="Times New Roman" w:eastAsia="宋体" w:hAnsi="Times New Roman" w:cs="Times New Roman"/>
                            <w:sz w:val="20"/>
                          </w:rPr>
                          <w:t>18:30 PM</w:t>
                        </w:r>
                        <w:r w:rsidR="00212FB9">
                          <w:rPr>
                            <w:rFonts w:ascii="Times New Roman" w:eastAsia="宋体" w:hAnsi="Times New Roman" w:cs="Times New Roman"/>
                            <w:sz w:val="20"/>
                          </w:rPr>
                          <w:t xml:space="preserve">) </w:t>
                        </w:r>
                        <w:r w:rsidR="00212FB9">
                          <w:rPr>
                            <w:rFonts w:ascii="Times New Roman" w:hAnsi="Times New Roman" w:cs="Times New Roman"/>
                            <w:sz w:val="16"/>
                          </w:rPr>
                          <w:t>OF</w:t>
                        </w:r>
                        <w:r w:rsidR="00212FB9">
                          <w:rPr>
                            <w:rFonts w:ascii="Times New Roman" w:eastAsia="宋体" w:hAnsi="Times New Roman" w:cs="Times New Roman"/>
                            <w:sz w:val="20"/>
                          </w:rPr>
                          <w:t xml:space="preserve"> </w:t>
                        </w:r>
                        <w:r w:rsidR="00212FB9">
                          <w:rPr>
                            <w:rFonts w:ascii="Times New Roman" w:hAnsi="Times New Roman" w:cs="Times New Roman"/>
                            <w:sz w:val="20"/>
                          </w:rPr>
                          <w:t>B</w:t>
                        </w:r>
                        <w:r w:rsidR="00212FB9">
                          <w:rPr>
                            <w:rFonts w:ascii="Times New Roman" w:hAnsi="Times New Roman" w:cs="Times New Roman"/>
                            <w:sz w:val="16"/>
                          </w:rPr>
                          <w:t>US</w:t>
                        </w:r>
                        <w:r w:rsidR="00212FB9">
                          <w:rPr>
                            <w:rFonts w:ascii="Times New Roman" w:eastAsia="宋体" w:hAnsi="Times New Roman" w:cs="Times New Roman"/>
                            <w:sz w:val="20"/>
                          </w:rPr>
                          <w:t xml:space="preserve"> </w:t>
                        </w:r>
                        <w:r w:rsidR="00212FB9">
                          <w:rPr>
                            <w:rFonts w:ascii="Times New Roman" w:hAnsi="Times New Roman" w:cs="Times New Roman"/>
                            <w:sz w:val="20"/>
                          </w:rPr>
                          <w:t>L</w:t>
                        </w:r>
                        <w:r w:rsidR="00212FB9">
                          <w:rPr>
                            <w:rFonts w:ascii="Times New Roman" w:hAnsi="Times New Roman" w:cs="Times New Roman"/>
                            <w:sz w:val="16"/>
                          </w:rPr>
                          <w:t xml:space="preserve">INE </w:t>
                        </w:r>
                        <w:r w:rsidR="00212FB9">
                          <w:rPr>
                            <w:rFonts w:ascii="Times New Roman" w:eastAsia="宋体" w:hAnsi="Times New Roman" w:cs="Times New Roman"/>
                            <w:sz w:val="20"/>
                          </w:rPr>
                          <w:t>60</w:t>
                        </w:r>
                      </w:p>
                    </w:tc>
                  </w:tr>
                  <w:tr w:rsidR="0073251F" w:rsidRPr="002D4FB8" w14:paraId="069127E3" w14:textId="77777777" w:rsidTr="00550737">
                    <w:trPr>
                      <w:trHeight w:val="50"/>
                      <w:jc w:val="center"/>
                    </w:trPr>
                    <w:tc>
                      <w:tcPr>
                        <w:tcW w:w="3189" w:type="dxa"/>
                        <w:tcBorders>
                          <w:top w:val="double" w:sz="4" w:space="0" w:color="auto"/>
                          <w:left w:val="nil"/>
                          <w:bottom w:val="nil"/>
                          <w:right w:val="nil"/>
                        </w:tcBorders>
                      </w:tcPr>
                      <w:p w14:paraId="00FEA605" w14:textId="24F652A6" w:rsidR="0073251F" w:rsidRPr="00550737" w:rsidRDefault="00FA770E" w:rsidP="00A95C77">
                        <w:pPr>
                          <w:pStyle w:val="TRPC-11title"/>
                          <w:spacing w:beforeLines="50" w:afterLines="50" w:after="120" w:line="80" w:lineRule="exact"/>
                          <w:rPr>
                            <w:rFonts w:ascii="Times New Roman" w:eastAsiaTheme="minorEastAsia" w:hAnsi="Times New Roman" w:cs="Times New Roman"/>
                            <w:i w:val="0"/>
                            <w:iCs w:val="0"/>
                            <w:sz w:val="18"/>
                            <w:szCs w:val="18"/>
                          </w:rPr>
                        </w:pPr>
                        <w:r>
                          <w:rPr>
                            <w:rFonts w:ascii="Times New Roman" w:eastAsiaTheme="minorEastAsia" w:hAnsi="Times New Roman" w:cs="Times New Roman"/>
                            <w:i w:val="0"/>
                            <w:iCs w:val="0"/>
                            <w:sz w:val="18"/>
                            <w:szCs w:val="18"/>
                          </w:rPr>
                          <w:t>Bus</w:t>
                        </w:r>
                        <w:r w:rsidR="0073251F" w:rsidRPr="00550737">
                          <w:rPr>
                            <w:rFonts w:ascii="Times New Roman" w:eastAsiaTheme="minorEastAsia" w:hAnsi="Times New Roman" w:cs="Times New Roman"/>
                            <w:i w:val="0"/>
                            <w:iCs w:val="0"/>
                            <w:sz w:val="18"/>
                            <w:szCs w:val="18"/>
                          </w:rPr>
                          <w:t xml:space="preserve"> number, </w:t>
                        </w:r>
                        <w:r w:rsidR="0073251F" w:rsidRPr="00550737">
                          <w:rPr>
                            <w:rFonts w:ascii="Times New Roman" w:eastAsia="宋体" w:hAnsi="Times New Roman" w:cs="Times New Roman"/>
                            <w:sz w:val="18"/>
                            <w:szCs w:val="18"/>
                          </w:rPr>
                          <w:t>V</w:t>
                        </w:r>
                      </w:p>
                    </w:tc>
                    <w:tc>
                      <w:tcPr>
                        <w:tcW w:w="1226" w:type="dxa"/>
                        <w:tcBorders>
                          <w:top w:val="double" w:sz="4" w:space="0" w:color="auto"/>
                          <w:left w:val="nil"/>
                          <w:bottom w:val="nil"/>
                          <w:right w:val="nil"/>
                        </w:tcBorders>
                        <w:vAlign w:val="center"/>
                      </w:tcPr>
                      <w:p w14:paraId="4433BBF9"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1</w:t>
                        </w:r>
                      </w:p>
                    </w:tc>
                    <w:tc>
                      <w:tcPr>
                        <w:tcW w:w="1302" w:type="dxa"/>
                        <w:tcBorders>
                          <w:top w:val="double" w:sz="4" w:space="0" w:color="auto"/>
                          <w:left w:val="nil"/>
                          <w:bottom w:val="nil"/>
                          <w:right w:val="nil"/>
                        </w:tcBorders>
                      </w:tcPr>
                      <w:p w14:paraId="0FBF151B"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8</w:t>
                        </w:r>
                      </w:p>
                    </w:tc>
                    <w:tc>
                      <w:tcPr>
                        <w:tcW w:w="1305" w:type="dxa"/>
                        <w:tcBorders>
                          <w:top w:val="double" w:sz="4" w:space="0" w:color="auto"/>
                          <w:left w:val="nil"/>
                          <w:bottom w:val="nil"/>
                          <w:right w:val="nil"/>
                        </w:tcBorders>
                      </w:tcPr>
                      <w:p w14:paraId="30995CFD"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10</w:t>
                        </w:r>
                      </w:p>
                    </w:tc>
                  </w:tr>
                  <w:tr w:rsidR="0073251F" w:rsidRPr="002D4FB8" w14:paraId="1364B895" w14:textId="77777777" w:rsidTr="00F82601">
                    <w:trPr>
                      <w:trHeight w:val="249"/>
                      <w:jc w:val="center"/>
                    </w:trPr>
                    <w:tc>
                      <w:tcPr>
                        <w:tcW w:w="3189" w:type="dxa"/>
                        <w:tcBorders>
                          <w:top w:val="nil"/>
                          <w:left w:val="nil"/>
                          <w:bottom w:val="nil"/>
                          <w:right w:val="nil"/>
                        </w:tcBorders>
                      </w:tcPr>
                      <w:p w14:paraId="09B3D801" w14:textId="1B0382C7" w:rsidR="0073251F" w:rsidRPr="00550737" w:rsidRDefault="00FA770E" w:rsidP="00A95C77">
                        <w:pPr>
                          <w:pStyle w:val="TRPC-11title"/>
                          <w:spacing w:beforeLines="50" w:afterLines="50" w:after="120" w:line="80" w:lineRule="exact"/>
                          <w:rPr>
                            <w:rFonts w:ascii="Times New Roman" w:eastAsiaTheme="minorEastAsia" w:hAnsi="Times New Roman" w:cs="Times New Roman"/>
                            <w:i w:val="0"/>
                            <w:iCs w:val="0"/>
                            <w:sz w:val="18"/>
                            <w:szCs w:val="18"/>
                          </w:rPr>
                        </w:pPr>
                        <w:r>
                          <w:rPr>
                            <w:rFonts w:ascii="Times New Roman" w:eastAsiaTheme="minorEastAsia" w:hAnsi="Times New Roman" w:cs="Times New Roman"/>
                            <w:i w:val="0"/>
                            <w:iCs w:val="0"/>
                            <w:sz w:val="18"/>
                            <w:szCs w:val="18"/>
                          </w:rPr>
                          <w:t>Bus</w:t>
                        </w:r>
                        <w:r w:rsidR="0073251F" w:rsidRPr="00550737">
                          <w:rPr>
                            <w:rFonts w:ascii="Times New Roman" w:eastAsiaTheme="minorEastAsia" w:hAnsi="Times New Roman" w:cs="Times New Roman"/>
                            <w:i w:val="0"/>
                            <w:iCs w:val="0"/>
                            <w:sz w:val="18"/>
                            <w:szCs w:val="18"/>
                          </w:rPr>
                          <w:t xml:space="preserve"> state</w:t>
                        </w:r>
                      </w:p>
                    </w:tc>
                    <w:tc>
                      <w:tcPr>
                        <w:tcW w:w="1226" w:type="dxa"/>
                        <w:tcBorders>
                          <w:top w:val="nil"/>
                          <w:left w:val="nil"/>
                          <w:bottom w:val="nil"/>
                          <w:right w:val="nil"/>
                        </w:tcBorders>
                        <w:vAlign w:val="center"/>
                      </w:tcPr>
                      <w:p w14:paraId="53725C1A" w14:textId="0E107A1A"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 xml:space="preserve">Working </w:t>
                        </w:r>
                      </w:p>
                    </w:tc>
                    <w:tc>
                      <w:tcPr>
                        <w:tcW w:w="1302" w:type="dxa"/>
                        <w:tcBorders>
                          <w:top w:val="nil"/>
                          <w:left w:val="nil"/>
                          <w:bottom w:val="nil"/>
                          <w:right w:val="nil"/>
                        </w:tcBorders>
                      </w:tcPr>
                      <w:p w14:paraId="6544450F" w14:textId="06B5EFC3"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Working</w:t>
                        </w:r>
                      </w:p>
                    </w:tc>
                    <w:tc>
                      <w:tcPr>
                        <w:tcW w:w="1305" w:type="dxa"/>
                        <w:tcBorders>
                          <w:top w:val="nil"/>
                          <w:left w:val="nil"/>
                          <w:bottom w:val="nil"/>
                          <w:right w:val="nil"/>
                        </w:tcBorders>
                      </w:tcPr>
                      <w:p w14:paraId="071A34B5" w14:textId="0746544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Working</w:t>
                        </w:r>
                      </w:p>
                    </w:tc>
                  </w:tr>
                  <w:tr w:rsidR="0073251F" w:rsidRPr="002D4FB8" w14:paraId="64739F04" w14:textId="77777777" w:rsidTr="00F82601">
                    <w:trPr>
                      <w:trHeight w:val="166"/>
                      <w:jc w:val="center"/>
                    </w:trPr>
                    <w:tc>
                      <w:tcPr>
                        <w:tcW w:w="3189" w:type="dxa"/>
                        <w:tcBorders>
                          <w:top w:val="nil"/>
                          <w:left w:val="nil"/>
                          <w:bottom w:val="nil"/>
                          <w:right w:val="nil"/>
                        </w:tcBorders>
                      </w:tcPr>
                      <w:p w14:paraId="1A09E1C8" w14:textId="160B6219" w:rsidR="0073251F" w:rsidRPr="00550737" w:rsidRDefault="00FA770E" w:rsidP="00A95C77">
                        <w:pPr>
                          <w:pStyle w:val="TRPC-11title"/>
                          <w:spacing w:beforeLines="50" w:afterLines="50" w:after="120" w:line="80" w:lineRule="exact"/>
                          <w:rPr>
                            <w:rFonts w:ascii="Times New Roman" w:eastAsiaTheme="minorEastAsia" w:hAnsi="Times New Roman" w:cs="Times New Roman"/>
                            <w:i w:val="0"/>
                            <w:iCs w:val="0"/>
                            <w:sz w:val="18"/>
                            <w:szCs w:val="18"/>
                          </w:rPr>
                        </w:pPr>
                        <w:r>
                          <w:rPr>
                            <w:rFonts w:ascii="Times New Roman" w:eastAsiaTheme="minorEastAsia" w:hAnsi="Times New Roman" w:cs="Times New Roman"/>
                            <w:i w:val="0"/>
                            <w:iCs w:val="0"/>
                            <w:sz w:val="18"/>
                            <w:szCs w:val="18"/>
                          </w:rPr>
                          <w:t>Bus</w:t>
                        </w:r>
                        <w:r w:rsidR="0073251F" w:rsidRPr="00550737">
                          <w:rPr>
                            <w:rFonts w:ascii="Times New Roman" w:eastAsiaTheme="minorEastAsia" w:hAnsi="Times New Roman" w:cs="Times New Roman"/>
                            <w:i w:val="0"/>
                            <w:iCs w:val="0"/>
                            <w:sz w:val="18"/>
                            <w:szCs w:val="18"/>
                          </w:rPr>
                          <w:t xml:space="preserve"> </w:t>
                        </w:r>
                        <w:r w:rsidR="006A328C">
                          <w:rPr>
                            <w:rFonts w:ascii="Times New Roman" w:eastAsiaTheme="minorEastAsia" w:hAnsi="Times New Roman" w:cs="Times New Roman"/>
                            <w:i w:val="0"/>
                            <w:iCs w:val="0"/>
                            <w:sz w:val="18"/>
                            <w:szCs w:val="18"/>
                          </w:rPr>
                          <w:t xml:space="preserve">duty </w:t>
                        </w:r>
                        <w:r w:rsidR="0073251F" w:rsidRPr="00550737">
                          <w:rPr>
                            <w:rFonts w:ascii="Times New Roman" w:eastAsiaTheme="minorEastAsia" w:hAnsi="Times New Roman" w:cs="Times New Roman"/>
                            <w:i w:val="0"/>
                            <w:iCs w:val="0"/>
                            <w:sz w:val="18"/>
                            <w:szCs w:val="18"/>
                          </w:rPr>
                          <w:t>type</w:t>
                        </w:r>
                      </w:p>
                    </w:tc>
                    <w:tc>
                      <w:tcPr>
                        <w:tcW w:w="1226" w:type="dxa"/>
                        <w:tcBorders>
                          <w:top w:val="nil"/>
                          <w:left w:val="nil"/>
                          <w:bottom w:val="nil"/>
                          <w:right w:val="nil"/>
                        </w:tcBorders>
                        <w:vAlign w:val="center"/>
                      </w:tcPr>
                      <w:p w14:paraId="08276B3C"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Long type</w:t>
                        </w:r>
                      </w:p>
                    </w:tc>
                    <w:tc>
                      <w:tcPr>
                        <w:tcW w:w="1302" w:type="dxa"/>
                        <w:tcBorders>
                          <w:top w:val="nil"/>
                          <w:left w:val="nil"/>
                          <w:bottom w:val="nil"/>
                          <w:right w:val="nil"/>
                        </w:tcBorders>
                      </w:tcPr>
                      <w:p w14:paraId="6B498B66"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Long type</w:t>
                        </w:r>
                      </w:p>
                    </w:tc>
                    <w:tc>
                      <w:tcPr>
                        <w:tcW w:w="1305" w:type="dxa"/>
                        <w:tcBorders>
                          <w:top w:val="nil"/>
                          <w:left w:val="nil"/>
                          <w:bottom w:val="nil"/>
                          <w:right w:val="nil"/>
                        </w:tcBorders>
                      </w:tcPr>
                      <w:p w14:paraId="7F75C781"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Peak type</w:t>
                        </w:r>
                      </w:p>
                    </w:tc>
                  </w:tr>
                  <w:tr w:rsidR="0073251F" w:rsidRPr="002D4FB8" w14:paraId="738ACF6B" w14:textId="77777777" w:rsidTr="00F82601">
                    <w:trPr>
                      <w:trHeight w:val="249"/>
                      <w:jc w:val="center"/>
                    </w:trPr>
                    <w:tc>
                      <w:tcPr>
                        <w:tcW w:w="3189" w:type="dxa"/>
                        <w:tcBorders>
                          <w:top w:val="nil"/>
                          <w:left w:val="nil"/>
                          <w:bottom w:val="nil"/>
                          <w:right w:val="nil"/>
                        </w:tcBorders>
                      </w:tcPr>
                      <w:p w14:paraId="42A83FBC" w14:textId="2AA86C86" w:rsidR="0073251F" w:rsidRPr="00550737" w:rsidRDefault="00FA770E" w:rsidP="00A95C77">
                        <w:pPr>
                          <w:pStyle w:val="TRPC-11title"/>
                          <w:spacing w:beforeLines="50" w:afterLines="50" w:after="120" w:line="80" w:lineRule="exact"/>
                          <w:rPr>
                            <w:rFonts w:ascii="Times New Roman" w:eastAsiaTheme="minorEastAsia" w:hAnsi="Times New Roman" w:cs="Times New Roman"/>
                            <w:i w:val="0"/>
                            <w:iCs w:val="0"/>
                            <w:sz w:val="18"/>
                            <w:szCs w:val="18"/>
                          </w:rPr>
                        </w:pPr>
                        <w:r>
                          <w:rPr>
                            <w:rFonts w:ascii="Times New Roman" w:eastAsiaTheme="minorEastAsia" w:hAnsi="Times New Roman" w:cs="Times New Roman"/>
                            <w:i w:val="0"/>
                            <w:iCs w:val="0"/>
                            <w:sz w:val="18"/>
                            <w:szCs w:val="18"/>
                          </w:rPr>
                          <w:t>Bus</w:t>
                        </w:r>
                        <w:r w:rsidR="0073251F" w:rsidRPr="00550737">
                          <w:rPr>
                            <w:rFonts w:ascii="Times New Roman" w:eastAsiaTheme="minorEastAsia" w:hAnsi="Times New Roman" w:cs="Times New Roman"/>
                            <w:i w:val="0"/>
                            <w:iCs w:val="0"/>
                            <w:sz w:val="18"/>
                            <w:szCs w:val="18"/>
                          </w:rPr>
                          <w:t xml:space="preserve"> work</w:t>
                        </w:r>
                        <w:r w:rsidR="004C0725">
                          <w:rPr>
                            <w:rFonts w:ascii="Times New Roman" w:eastAsiaTheme="minorEastAsia" w:hAnsi="Times New Roman" w:cs="Times New Roman"/>
                            <w:i w:val="0"/>
                            <w:iCs w:val="0"/>
                            <w:sz w:val="18"/>
                            <w:szCs w:val="18"/>
                          </w:rPr>
                          <w:t>ing</w:t>
                        </w:r>
                        <w:r w:rsidR="0073251F" w:rsidRPr="00550737">
                          <w:rPr>
                            <w:rFonts w:ascii="Times New Roman" w:eastAsiaTheme="minorEastAsia" w:hAnsi="Times New Roman" w:cs="Times New Roman"/>
                            <w:i w:val="0"/>
                            <w:iCs w:val="0"/>
                            <w:sz w:val="18"/>
                            <w:szCs w:val="18"/>
                          </w:rPr>
                          <w:t xml:space="preserve"> time, </w:t>
                        </w:r>
                        <w:r w:rsidR="0073251F" w:rsidRPr="00550737">
                          <w:rPr>
                            <w:rFonts w:ascii="Times New Roman" w:eastAsiaTheme="minorEastAsia" w:hAnsi="Times New Roman" w:cs="Times New Roman"/>
                            <w:sz w:val="18"/>
                            <w:szCs w:val="18"/>
                          </w:rPr>
                          <w:t>W</w:t>
                        </w:r>
                      </w:p>
                    </w:tc>
                    <w:tc>
                      <w:tcPr>
                        <w:tcW w:w="1226" w:type="dxa"/>
                        <w:tcBorders>
                          <w:top w:val="nil"/>
                          <w:left w:val="nil"/>
                          <w:bottom w:val="nil"/>
                          <w:right w:val="nil"/>
                        </w:tcBorders>
                        <w:vAlign w:val="center"/>
                      </w:tcPr>
                      <w:p w14:paraId="4BA1DC9F"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760 minutes</w:t>
                        </w:r>
                      </w:p>
                    </w:tc>
                    <w:tc>
                      <w:tcPr>
                        <w:tcW w:w="1302" w:type="dxa"/>
                        <w:tcBorders>
                          <w:top w:val="nil"/>
                          <w:left w:val="nil"/>
                          <w:bottom w:val="nil"/>
                          <w:right w:val="nil"/>
                        </w:tcBorders>
                      </w:tcPr>
                      <w:p w14:paraId="1B99AAFD"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696 minutes</w:t>
                        </w:r>
                      </w:p>
                    </w:tc>
                    <w:tc>
                      <w:tcPr>
                        <w:tcW w:w="1305" w:type="dxa"/>
                        <w:tcBorders>
                          <w:top w:val="nil"/>
                          <w:left w:val="nil"/>
                          <w:bottom w:val="nil"/>
                          <w:right w:val="nil"/>
                        </w:tcBorders>
                      </w:tcPr>
                      <w:p w14:paraId="71415C9C"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192 minutes</w:t>
                        </w:r>
                      </w:p>
                    </w:tc>
                  </w:tr>
                  <w:tr w:rsidR="0073251F" w:rsidRPr="002D4FB8" w14:paraId="0B122AC6" w14:textId="77777777" w:rsidTr="00F82601">
                    <w:trPr>
                      <w:trHeight w:val="249"/>
                      <w:jc w:val="center"/>
                    </w:trPr>
                    <w:tc>
                      <w:tcPr>
                        <w:tcW w:w="3189" w:type="dxa"/>
                        <w:tcBorders>
                          <w:top w:val="nil"/>
                          <w:left w:val="nil"/>
                          <w:bottom w:val="nil"/>
                          <w:right w:val="nil"/>
                        </w:tcBorders>
                      </w:tcPr>
                      <w:p w14:paraId="2F443ABA" w14:textId="02E92C03" w:rsidR="0073251F" w:rsidRPr="00550737" w:rsidRDefault="0073251F" w:rsidP="00A95C77">
                        <w:pPr>
                          <w:pStyle w:val="TRPC-11title"/>
                          <w:spacing w:beforeLines="50" w:afterLines="50" w:after="120" w:line="80" w:lineRule="exact"/>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Remaining work</w:t>
                        </w:r>
                        <w:r w:rsidR="004C0725">
                          <w:rPr>
                            <w:rFonts w:ascii="Times New Roman" w:eastAsiaTheme="minorEastAsia" w:hAnsi="Times New Roman" w:cs="Times New Roman"/>
                            <w:i w:val="0"/>
                            <w:iCs w:val="0"/>
                            <w:sz w:val="18"/>
                            <w:szCs w:val="18"/>
                          </w:rPr>
                          <w:t>ing</w:t>
                        </w:r>
                        <w:r w:rsidRPr="00550737">
                          <w:rPr>
                            <w:rFonts w:ascii="Times New Roman" w:eastAsiaTheme="minorEastAsia" w:hAnsi="Times New Roman" w:cs="Times New Roman"/>
                            <w:i w:val="0"/>
                            <w:iCs w:val="0"/>
                            <w:sz w:val="18"/>
                            <w:szCs w:val="18"/>
                          </w:rPr>
                          <w:t xml:space="preserve"> time, </w:t>
                        </w:r>
                        <w:r w:rsidRPr="00550737">
                          <w:rPr>
                            <w:rFonts w:ascii="Times New Roman" w:eastAsia="宋体" w:hAnsi="Times New Roman" w:cs="Times New Roman"/>
                            <w:sz w:val="18"/>
                            <w:szCs w:val="18"/>
                          </w:rPr>
                          <w:t>G</w:t>
                        </w:r>
                      </w:p>
                    </w:tc>
                    <w:tc>
                      <w:tcPr>
                        <w:tcW w:w="1226" w:type="dxa"/>
                        <w:tcBorders>
                          <w:top w:val="nil"/>
                          <w:left w:val="nil"/>
                          <w:bottom w:val="nil"/>
                          <w:right w:val="nil"/>
                        </w:tcBorders>
                        <w:vAlign w:val="center"/>
                      </w:tcPr>
                      <w:p w14:paraId="678DB8FA"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200 minutes</w:t>
                        </w:r>
                      </w:p>
                    </w:tc>
                    <w:tc>
                      <w:tcPr>
                        <w:tcW w:w="1302" w:type="dxa"/>
                        <w:tcBorders>
                          <w:top w:val="nil"/>
                          <w:left w:val="nil"/>
                          <w:bottom w:val="nil"/>
                          <w:right w:val="nil"/>
                        </w:tcBorders>
                      </w:tcPr>
                      <w:p w14:paraId="42FE2CA1"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264 minutes</w:t>
                        </w:r>
                      </w:p>
                    </w:tc>
                    <w:tc>
                      <w:tcPr>
                        <w:tcW w:w="1305" w:type="dxa"/>
                        <w:tcBorders>
                          <w:top w:val="nil"/>
                          <w:left w:val="nil"/>
                          <w:bottom w:val="nil"/>
                          <w:right w:val="nil"/>
                        </w:tcBorders>
                      </w:tcPr>
                      <w:p w14:paraId="2C030637"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288 minutes</w:t>
                        </w:r>
                      </w:p>
                    </w:tc>
                  </w:tr>
                  <w:tr w:rsidR="0073251F" w:rsidRPr="002D4FB8" w14:paraId="37147732" w14:textId="77777777" w:rsidTr="00F82601">
                    <w:trPr>
                      <w:trHeight w:val="166"/>
                      <w:jc w:val="center"/>
                    </w:trPr>
                    <w:tc>
                      <w:tcPr>
                        <w:tcW w:w="3189" w:type="dxa"/>
                        <w:tcBorders>
                          <w:top w:val="nil"/>
                          <w:left w:val="nil"/>
                          <w:bottom w:val="nil"/>
                          <w:right w:val="nil"/>
                        </w:tcBorders>
                      </w:tcPr>
                      <w:p w14:paraId="52FFA9A6" w14:textId="77777777" w:rsidR="0073251F" w:rsidRPr="00550737" w:rsidRDefault="0073251F" w:rsidP="00A95C77">
                        <w:pPr>
                          <w:pStyle w:val="TRPC-11title"/>
                          <w:spacing w:beforeLines="50" w:afterLines="50" w:after="120" w:line="80" w:lineRule="exact"/>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 xml:space="preserve">The number of completed trips, </w:t>
                        </w:r>
                        <w:r w:rsidRPr="00550737">
                          <w:rPr>
                            <w:rFonts w:ascii="Times New Roman" w:eastAsiaTheme="minorEastAsia" w:hAnsi="Times New Roman" w:cs="Times New Roman"/>
                            <w:sz w:val="18"/>
                            <w:szCs w:val="18"/>
                          </w:rPr>
                          <w:t>E</w:t>
                        </w:r>
                      </w:p>
                    </w:tc>
                    <w:tc>
                      <w:tcPr>
                        <w:tcW w:w="1226" w:type="dxa"/>
                        <w:tcBorders>
                          <w:top w:val="nil"/>
                          <w:left w:val="nil"/>
                          <w:bottom w:val="nil"/>
                          <w:right w:val="nil"/>
                        </w:tcBorders>
                        <w:vAlign w:val="center"/>
                      </w:tcPr>
                      <w:p w14:paraId="351C163A"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10</w:t>
                        </w:r>
                      </w:p>
                    </w:tc>
                    <w:tc>
                      <w:tcPr>
                        <w:tcW w:w="1302" w:type="dxa"/>
                        <w:tcBorders>
                          <w:top w:val="nil"/>
                          <w:left w:val="nil"/>
                          <w:bottom w:val="nil"/>
                          <w:right w:val="nil"/>
                        </w:tcBorders>
                      </w:tcPr>
                      <w:p w14:paraId="118D8F82"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hint="eastAsia"/>
                            <w:i w:val="0"/>
                            <w:iCs w:val="0"/>
                            <w:sz w:val="18"/>
                            <w:szCs w:val="18"/>
                          </w:rPr>
                          <w:t>9</w:t>
                        </w:r>
                      </w:p>
                    </w:tc>
                    <w:tc>
                      <w:tcPr>
                        <w:tcW w:w="1305" w:type="dxa"/>
                        <w:tcBorders>
                          <w:top w:val="nil"/>
                          <w:left w:val="nil"/>
                          <w:bottom w:val="nil"/>
                          <w:right w:val="nil"/>
                        </w:tcBorders>
                      </w:tcPr>
                      <w:p w14:paraId="7EC718EF"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hint="eastAsia"/>
                            <w:i w:val="0"/>
                            <w:iCs w:val="0"/>
                            <w:sz w:val="18"/>
                            <w:szCs w:val="18"/>
                          </w:rPr>
                          <w:t>3</w:t>
                        </w:r>
                      </w:p>
                    </w:tc>
                  </w:tr>
                  <w:tr w:rsidR="0073251F" w:rsidRPr="002D4FB8" w14:paraId="11509820" w14:textId="77777777" w:rsidTr="00F82601">
                    <w:trPr>
                      <w:trHeight w:val="166"/>
                      <w:jc w:val="center"/>
                    </w:trPr>
                    <w:tc>
                      <w:tcPr>
                        <w:tcW w:w="3189" w:type="dxa"/>
                        <w:tcBorders>
                          <w:top w:val="nil"/>
                          <w:left w:val="nil"/>
                          <w:bottom w:val="nil"/>
                          <w:right w:val="nil"/>
                        </w:tcBorders>
                      </w:tcPr>
                      <w:p w14:paraId="272D8212" w14:textId="77777777" w:rsidR="0073251F" w:rsidRPr="00550737" w:rsidRDefault="0073251F" w:rsidP="00A95C77">
                        <w:pPr>
                          <w:pStyle w:val="TRPC-11title"/>
                          <w:spacing w:beforeLines="50" w:afterLines="50" w:after="120" w:line="80" w:lineRule="exact"/>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 xml:space="preserve">The number of remaining trips, </w:t>
                        </w:r>
                        <w:r w:rsidRPr="00550737">
                          <w:rPr>
                            <w:rFonts w:ascii="Times New Roman" w:eastAsia="宋体" w:hAnsi="Times New Roman" w:cs="Times New Roman"/>
                            <w:sz w:val="18"/>
                            <w:szCs w:val="18"/>
                          </w:rPr>
                          <w:t>Γ</w:t>
                        </w:r>
                      </w:p>
                    </w:tc>
                    <w:tc>
                      <w:tcPr>
                        <w:tcW w:w="1226" w:type="dxa"/>
                        <w:tcBorders>
                          <w:top w:val="nil"/>
                          <w:left w:val="nil"/>
                          <w:bottom w:val="nil"/>
                          <w:right w:val="nil"/>
                        </w:tcBorders>
                        <w:vAlign w:val="center"/>
                      </w:tcPr>
                      <w:p w14:paraId="17E3BC44"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2</w:t>
                        </w:r>
                      </w:p>
                    </w:tc>
                    <w:tc>
                      <w:tcPr>
                        <w:tcW w:w="1302" w:type="dxa"/>
                        <w:tcBorders>
                          <w:top w:val="nil"/>
                          <w:left w:val="nil"/>
                          <w:bottom w:val="nil"/>
                          <w:right w:val="nil"/>
                        </w:tcBorders>
                      </w:tcPr>
                      <w:p w14:paraId="16BA3A5F"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hint="eastAsia"/>
                            <w:i w:val="0"/>
                            <w:iCs w:val="0"/>
                            <w:sz w:val="18"/>
                            <w:szCs w:val="18"/>
                          </w:rPr>
                          <w:t>3</w:t>
                        </w:r>
                      </w:p>
                    </w:tc>
                    <w:tc>
                      <w:tcPr>
                        <w:tcW w:w="1305" w:type="dxa"/>
                        <w:tcBorders>
                          <w:top w:val="nil"/>
                          <w:left w:val="nil"/>
                          <w:bottom w:val="nil"/>
                          <w:right w:val="nil"/>
                        </w:tcBorders>
                      </w:tcPr>
                      <w:p w14:paraId="015E14CC"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i w:val="0"/>
                            <w:iCs w:val="0"/>
                            <w:sz w:val="18"/>
                            <w:szCs w:val="18"/>
                          </w:rPr>
                          <w:t>3</w:t>
                        </w:r>
                      </w:p>
                    </w:tc>
                  </w:tr>
                  <w:tr w:rsidR="0073251F" w:rsidRPr="002D4FB8" w14:paraId="72CD7CCA" w14:textId="77777777" w:rsidTr="00F82601">
                    <w:trPr>
                      <w:trHeight w:val="166"/>
                      <w:jc w:val="center"/>
                    </w:trPr>
                    <w:tc>
                      <w:tcPr>
                        <w:tcW w:w="3189" w:type="dxa"/>
                        <w:tcBorders>
                          <w:top w:val="nil"/>
                          <w:left w:val="nil"/>
                          <w:bottom w:val="nil"/>
                          <w:right w:val="nil"/>
                        </w:tcBorders>
                      </w:tcPr>
                      <w:p w14:paraId="5BE8B813" w14:textId="77777777" w:rsidR="0073251F" w:rsidRPr="00550737" w:rsidRDefault="0073251F" w:rsidP="00A95C77">
                        <w:pPr>
                          <w:pStyle w:val="TRPC-11title"/>
                          <w:spacing w:beforeLines="50" w:afterLines="50" w:after="120" w:line="80" w:lineRule="exact"/>
                          <w:rPr>
                            <w:rFonts w:ascii="Times New Roman" w:eastAsiaTheme="minorEastAsia" w:hAnsi="Times New Roman" w:cs="Times New Roman"/>
                            <w:i w:val="0"/>
                            <w:iCs w:val="0"/>
                            <w:sz w:val="18"/>
                            <w:szCs w:val="18"/>
                          </w:rPr>
                        </w:pPr>
                        <w:r w:rsidRPr="00550737">
                          <w:rPr>
                            <w:rFonts w:ascii="Times New Roman" w:eastAsia="宋体" w:hAnsi="Times New Roman" w:cs="Times New Roman"/>
                            <w:i w:val="0"/>
                            <w:iCs w:val="0"/>
                            <w:sz w:val="18"/>
                            <w:szCs w:val="18"/>
                          </w:rPr>
                          <w:t xml:space="preserve">Continuous rest time since last trip, </w:t>
                        </w:r>
                        <w:r w:rsidRPr="00550737">
                          <w:rPr>
                            <w:rFonts w:ascii="Times New Roman" w:eastAsia="宋体" w:hAnsi="Times New Roman" w:cs="Times New Roman"/>
                            <w:sz w:val="18"/>
                            <w:szCs w:val="18"/>
                          </w:rPr>
                          <w:t>B</w:t>
                        </w:r>
                      </w:p>
                    </w:tc>
                    <w:tc>
                      <w:tcPr>
                        <w:tcW w:w="1226" w:type="dxa"/>
                        <w:tcBorders>
                          <w:top w:val="nil"/>
                          <w:left w:val="nil"/>
                          <w:bottom w:val="nil"/>
                          <w:right w:val="nil"/>
                        </w:tcBorders>
                        <w:vAlign w:val="center"/>
                      </w:tcPr>
                      <w:p w14:paraId="09EA9BF1"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28 minutes</w:t>
                        </w:r>
                      </w:p>
                    </w:tc>
                    <w:tc>
                      <w:tcPr>
                        <w:tcW w:w="1302" w:type="dxa"/>
                        <w:tcBorders>
                          <w:top w:val="nil"/>
                          <w:left w:val="nil"/>
                          <w:bottom w:val="nil"/>
                          <w:right w:val="nil"/>
                        </w:tcBorders>
                      </w:tcPr>
                      <w:p w14:paraId="086D1F0E"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hint="eastAsia"/>
                            <w:i w:val="0"/>
                            <w:iCs w:val="0"/>
                            <w:sz w:val="18"/>
                            <w:szCs w:val="18"/>
                          </w:rPr>
                          <w:t>4</w:t>
                        </w:r>
                        <w:r w:rsidRPr="00550737">
                          <w:rPr>
                            <w:rFonts w:ascii="Times New Roman" w:eastAsiaTheme="minorEastAsia" w:hAnsi="Times New Roman" w:cs="Times New Roman"/>
                            <w:i w:val="0"/>
                            <w:iCs w:val="0"/>
                            <w:sz w:val="18"/>
                            <w:szCs w:val="18"/>
                          </w:rPr>
                          <w:t xml:space="preserve"> minutes</w:t>
                        </w:r>
                      </w:p>
                    </w:tc>
                    <w:tc>
                      <w:tcPr>
                        <w:tcW w:w="1305" w:type="dxa"/>
                        <w:tcBorders>
                          <w:top w:val="nil"/>
                          <w:left w:val="nil"/>
                          <w:bottom w:val="nil"/>
                          <w:right w:val="nil"/>
                        </w:tcBorders>
                      </w:tcPr>
                      <w:p w14:paraId="5D4D1FE5" w14:textId="77777777" w:rsidR="0073251F" w:rsidRPr="00550737" w:rsidRDefault="0073251F"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Theme="minorEastAsia" w:hAnsi="Times New Roman" w:cs="Times New Roman" w:hint="eastAsia"/>
                            <w:i w:val="0"/>
                            <w:iCs w:val="0"/>
                            <w:sz w:val="18"/>
                            <w:szCs w:val="18"/>
                          </w:rPr>
                          <w:t>1</w:t>
                        </w:r>
                        <w:r w:rsidRPr="00550737">
                          <w:rPr>
                            <w:rFonts w:ascii="Times New Roman" w:eastAsiaTheme="minorEastAsia" w:hAnsi="Times New Roman" w:cs="Times New Roman"/>
                            <w:i w:val="0"/>
                            <w:iCs w:val="0"/>
                            <w:sz w:val="18"/>
                            <w:szCs w:val="18"/>
                          </w:rPr>
                          <w:t>6 minutes</w:t>
                        </w:r>
                      </w:p>
                    </w:tc>
                  </w:tr>
                  <w:tr w:rsidR="003D66C3" w:rsidRPr="002D4FB8" w14:paraId="0DC67F30" w14:textId="77777777" w:rsidTr="00EF6E22">
                    <w:trPr>
                      <w:trHeight w:val="166"/>
                      <w:jc w:val="center"/>
                    </w:trPr>
                    <w:tc>
                      <w:tcPr>
                        <w:tcW w:w="3189" w:type="dxa"/>
                        <w:tcBorders>
                          <w:top w:val="nil"/>
                          <w:left w:val="nil"/>
                          <w:bottom w:val="double" w:sz="4" w:space="0" w:color="auto"/>
                          <w:right w:val="nil"/>
                        </w:tcBorders>
                      </w:tcPr>
                      <w:p w14:paraId="5039411A" w14:textId="17699AC3" w:rsidR="003D66C3" w:rsidRPr="00550737" w:rsidRDefault="003D66C3" w:rsidP="00A95C77">
                        <w:pPr>
                          <w:pStyle w:val="TRPC-11title"/>
                          <w:spacing w:beforeLines="50" w:afterLines="50" w:after="120" w:line="80" w:lineRule="exact"/>
                          <w:rPr>
                            <w:rFonts w:ascii="Times New Roman" w:eastAsia="宋体" w:hAnsi="Times New Roman" w:cs="Times New Roman"/>
                            <w:i w:val="0"/>
                            <w:iCs w:val="0"/>
                            <w:sz w:val="18"/>
                            <w:szCs w:val="18"/>
                          </w:rPr>
                        </w:pPr>
                        <w:r w:rsidRPr="00550737">
                          <w:rPr>
                            <w:rFonts w:ascii="Times New Roman" w:eastAsia="宋体" w:hAnsi="Times New Roman" w:cs="Times New Roman"/>
                            <w:i w:val="0"/>
                            <w:iCs w:val="0"/>
                            <w:sz w:val="18"/>
                            <w:szCs w:val="18"/>
                          </w:rPr>
                          <w:t xml:space="preserve">Priority value, </w:t>
                        </w:r>
                        <w:r w:rsidRPr="00550737">
                          <w:rPr>
                            <w:rFonts w:ascii="Times New Roman" w:eastAsia="宋体" w:hAnsi="Times New Roman" w:cs="Times New Roman"/>
                            <w:sz w:val="18"/>
                            <w:szCs w:val="18"/>
                          </w:rPr>
                          <w:t>S</w:t>
                        </w:r>
                      </w:p>
                    </w:tc>
                    <w:tc>
                      <w:tcPr>
                        <w:tcW w:w="1226" w:type="dxa"/>
                        <w:tcBorders>
                          <w:top w:val="nil"/>
                          <w:left w:val="nil"/>
                          <w:bottom w:val="double" w:sz="4" w:space="0" w:color="auto"/>
                          <w:right w:val="nil"/>
                        </w:tcBorders>
                        <w:vAlign w:val="center"/>
                      </w:tcPr>
                      <w:p w14:paraId="3F8355B1" w14:textId="704401AB" w:rsidR="003D66C3" w:rsidRPr="00550737" w:rsidRDefault="003D66C3"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b/>
                            <w:bCs/>
                            <w:i w:val="0"/>
                            <w:iCs w:val="0"/>
                            <w:color w:val="000000"/>
                            <w:sz w:val="18"/>
                            <w:szCs w:val="16"/>
                          </w:rPr>
                          <w:t>0.09366</w:t>
                        </w:r>
                        <w:r w:rsidR="005362E0">
                          <w:rPr>
                            <w:rFonts w:ascii="Times New Roman" w:eastAsia="等线" w:hAnsi="Times New Roman" w:cs="Times New Roman"/>
                            <w:b/>
                            <w:bCs/>
                            <w:i w:val="0"/>
                            <w:iCs w:val="0"/>
                            <w:color w:val="000000"/>
                            <w:sz w:val="18"/>
                            <w:szCs w:val="16"/>
                          </w:rPr>
                          <w:t>1</w:t>
                        </w:r>
                      </w:p>
                    </w:tc>
                    <w:tc>
                      <w:tcPr>
                        <w:tcW w:w="1302" w:type="dxa"/>
                        <w:tcBorders>
                          <w:top w:val="nil"/>
                          <w:left w:val="nil"/>
                          <w:bottom w:val="double" w:sz="4" w:space="0" w:color="auto"/>
                          <w:right w:val="nil"/>
                        </w:tcBorders>
                        <w:vAlign w:val="center"/>
                      </w:tcPr>
                      <w:p w14:paraId="2C7B3993" w14:textId="46AB418D" w:rsidR="003D66C3" w:rsidRPr="00550737" w:rsidRDefault="003D66C3"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0.000079</w:t>
                        </w:r>
                      </w:p>
                    </w:tc>
                    <w:tc>
                      <w:tcPr>
                        <w:tcW w:w="1305" w:type="dxa"/>
                        <w:tcBorders>
                          <w:top w:val="nil"/>
                          <w:left w:val="nil"/>
                          <w:bottom w:val="double" w:sz="4" w:space="0" w:color="auto"/>
                          <w:right w:val="nil"/>
                        </w:tcBorders>
                        <w:vAlign w:val="center"/>
                      </w:tcPr>
                      <w:p w14:paraId="0E5C80D1" w14:textId="513FA20B" w:rsidR="003D66C3" w:rsidRPr="00550737" w:rsidRDefault="003D66C3" w:rsidP="00647E27">
                        <w:pPr>
                          <w:pStyle w:val="TRPC-11title"/>
                          <w:spacing w:beforeLines="50" w:afterLines="50" w:after="120" w:line="80" w:lineRule="exact"/>
                          <w:ind w:firstLineChars="100" w:firstLine="180"/>
                          <w:rPr>
                            <w:rFonts w:ascii="Times New Roman" w:eastAsiaTheme="minorEastAsia" w:hAnsi="Times New Roman" w:cs="Times New Roman"/>
                            <w:i w:val="0"/>
                            <w:iCs w:val="0"/>
                            <w:sz w:val="18"/>
                            <w:szCs w:val="18"/>
                          </w:rPr>
                        </w:pPr>
                        <w:r w:rsidRPr="00550737">
                          <w:rPr>
                            <w:rFonts w:ascii="Times New Roman" w:eastAsia="等线" w:hAnsi="Times New Roman" w:cs="Times New Roman"/>
                            <w:i w:val="0"/>
                            <w:iCs w:val="0"/>
                            <w:color w:val="000000"/>
                            <w:sz w:val="18"/>
                            <w:szCs w:val="16"/>
                          </w:rPr>
                          <w:t>0.012427</w:t>
                        </w:r>
                      </w:p>
                    </w:tc>
                  </w:tr>
                </w:tbl>
                <w:p w14:paraId="4D1A3EB2" w14:textId="77777777" w:rsidR="0073251F" w:rsidRPr="00AF003B" w:rsidRDefault="0073251F" w:rsidP="0073251F">
                  <w:pPr>
                    <w:tabs>
                      <w:tab w:val="center" w:pos="3631"/>
                      <w:tab w:val="center" w:pos="7264"/>
                    </w:tabs>
                    <w:spacing w:afterLines="50" w:after="120"/>
                    <w:ind w:firstLine="0"/>
                    <w:rPr>
                      <w:rFonts w:eastAsia="宋体"/>
                      <w:color w:val="000000" w:themeColor="text1"/>
                      <w:kern w:val="2"/>
                      <w:lang w:eastAsia="zh-CN"/>
                    </w:rPr>
                  </w:pPr>
                </w:p>
              </w:txbxContent>
            </v:textbox>
            <w10:wrap type="topAndBottom" anchorx="margin" anchory="margin"/>
          </v:shape>
        </w:pict>
      </w:r>
      <w:r w:rsidRPr="001F46F3">
        <w:rPr>
          <w:color w:val="000000" w:themeColor="text1"/>
          <w:lang w:eastAsia="zh-CN"/>
        </w:rPr>
        <w:t xml:space="preserve">obtained to schedule buses for bus line 60, and the scheduling scheme under normal traffic </w:t>
      </w:r>
      <w:r w:rsidR="00AB3C0D">
        <w:rPr>
          <w:color w:val="000000" w:themeColor="text1"/>
          <w:lang w:eastAsia="zh-CN"/>
        </w:rPr>
        <w:t>conditions</w:t>
      </w:r>
      <w:r w:rsidRPr="001F46F3">
        <w:rPr>
          <w:color w:val="000000" w:themeColor="text1"/>
          <w:lang w:eastAsia="zh-CN"/>
        </w:rPr>
        <w:t xml:space="preserve"> is shown in </w:t>
      </w:r>
      <w:r w:rsidR="00AF5D34" w:rsidRPr="001F46F3">
        <w:rPr>
          <w:color w:val="000000" w:themeColor="text1"/>
          <w:lang w:eastAsia="zh-CN"/>
        </w:rPr>
        <w:t xml:space="preserve">Fig. </w:t>
      </w:r>
      <w:r w:rsidR="00FB3D2D" w:rsidRPr="001F46F3">
        <w:rPr>
          <w:color w:val="000000" w:themeColor="text1"/>
          <w:lang w:eastAsia="zh-CN"/>
        </w:rPr>
        <w:t>E</w:t>
      </w:r>
      <w:r w:rsidRPr="001F46F3">
        <w:rPr>
          <w:color w:val="000000" w:themeColor="text1"/>
          <w:lang w:eastAsia="zh-CN"/>
        </w:rPr>
        <w:t xml:space="preserve">. </w:t>
      </w:r>
    </w:p>
    <w:p w14:paraId="4C17BF4F" w14:textId="41D6962F" w:rsidR="00E7373D" w:rsidRPr="001F46F3" w:rsidRDefault="00E7373D" w:rsidP="00FB3D2D">
      <w:pPr>
        <w:autoSpaceDE w:val="0"/>
        <w:autoSpaceDN w:val="0"/>
        <w:adjustRightInd w:val="0"/>
        <w:ind w:firstLineChars="100" w:firstLine="200"/>
        <w:rPr>
          <w:color w:val="000000" w:themeColor="text1"/>
          <w:lang w:eastAsia="zh-CN"/>
        </w:rPr>
      </w:pPr>
      <w:r w:rsidRPr="001F46F3">
        <w:rPr>
          <w:color w:val="000000" w:themeColor="text1"/>
          <w:lang w:eastAsia="zh-CN"/>
        </w:rPr>
        <w:t xml:space="preserve">When traffic congestion happens, the optimized controller is used to perform online scheduling, i.e., the controller makes decisions at each departure time in </w:t>
      </w:r>
      <m:oMath>
        <m:sSub>
          <m:sSubPr>
            <m:ctrlPr>
              <w:rPr>
                <w:rFonts w:ascii="Cambria Math" w:hAnsi="Cambria Math"/>
                <w:color w:val="000000" w:themeColor="text1"/>
                <w:lang w:eastAsia="zh-CN"/>
              </w:rPr>
            </m:ctrlPr>
          </m:sSubPr>
          <m:e>
            <m:r>
              <w:rPr>
                <w:rFonts w:ascii="Cambria Math" w:hAnsi="Cambria Math"/>
                <w:color w:val="000000" w:themeColor="text1"/>
                <w:lang w:eastAsia="zh-CN"/>
              </w:rPr>
              <m:t>T</m:t>
            </m:r>
          </m:e>
          <m:sub>
            <m:r>
              <w:rPr>
                <w:rFonts w:ascii="Cambria Math" w:hAnsi="Cambria Math"/>
                <w:color w:val="000000" w:themeColor="text1"/>
                <w:lang w:eastAsia="zh-CN"/>
              </w:rPr>
              <m:t>t</m:t>
            </m:r>
          </m:sub>
        </m:sSub>
        <m:r>
          <m:rPr>
            <m:sty m:val="p"/>
          </m:rPr>
          <w:rPr>
            <w:rFonts w:ascii="Cambria Math" w:hAnsi="Cambria Math"/>
            <w:color w:val="000000" w:themeColor="text1"/>
            <w:lang w:eastAsia="zh-CN"/>
          </w:rPr>
          <m:t>=</m:t>
        </m:r>
        <m:d>
          <m:dPr>
            <m:begChr m:val="{"/>
            <m:endChr m:val="}"/>
            <m:ctrlPr>
              <w:rPr>
                <w:rFonts w:ascii="Cambria Math" w:hAnsi="Cambria Math"/>
                <w:color w:val="000000" w:themeColor="text1"/>
                <w:lang w:eastAsia="zh-CN"/>
              </w:rPr>
            </m:ctrlPr>
          </m:dPr>
          <m:e>
            <m:r>
              <w:rPr>
                <w:rFonts w:ascii="Cambria Math" w:hAnsi="Cambria Math"/>
                <w:color w:val="000000" w:themeColor="text1"/>
                <w:lang w:eastAsia="zh-CN"/>
              </w:rPr>
              <m:t>y</m:t>
            </m:r>
            <m:r>
              <m:rPr>
                <m:sty m:val="p"/>
              </m:rPr>
              <w:rPr>
                <w:rFonts w:ascii="Cambria Math" w:hAnsi="Cambria Math"/>
                <w:color w:val="000000" w:themeColor="text1"/>
                <w:lang w:eastAsia="zh-CN"/>
              </w:rPr>
              <m:t>|</m:t>
            </m:r>
            <m:r>
              <w:rPr>
                <w:rFonts w:ascii="Cambria Math" w:hAnsi="Cambria Math"/>
                <w:color w:val="000000" w:themeColor="text1"/>
                <w:lang w:eastAsia="zh-CN"/>
              </w:rPr>
              <m:t>y</m:t>
            </m:r>
            <m:r>
              <m:rPr>
                <m:sty m:val="p"/>
              </m:rPr>
              <w:rPr>
                <w:rFonts w:ascii="Cambria Math" w:hAnsi="Cambria Math"/>
                <w:color w:val="000000" w:themeColor="text1"/>
                <w:lang w:eastAsia="zh-CN"/>
              </w:rPr>
              <m:t>&gt;</m:t>
            </m:r>
            <m:r>
              <w:rPr>
                <w:rFonts w:ascii="Cambria Math" w:hAnsi="Cambria Math"/>
                <w:color w:val="000000" w:themeColor="text1"/>
                <w:lang w:eastAsia="zh-CN"/>
              </w:rPr>
              <m:t>t</m:t>
            </m:r>
            <m:r>
              <m:rPr>
                <m:sty m:val="p"/>
              </m:rPr>
              <w:rPr>
                <w:rFonts w:ascii="Cambria Math" w:hAnsi="Cambria Math"/>
                <w:color w:val="000000" w:themeColor="text1"/>
                <w:lang w:eastAsia="zh-CN"/>
              </w:rPr>
              <m:t>,</m:t>
            </m:r>
            <m:r>
              <w:rPr>
                <w:rFonts w:ascii="Cambria Math" w:hAnsi="Cambria Math"/>
                <w:color w:val="000000" w:themeColor="text1"/>
                <w:lang w:eastAsia="zh-CN"/>
              </w:rPr>
              <m:t>y</m:t>
            </m:r>
            <m:r>
              <m:rPr>
                <m:sty m:val="p"/>
              </m:rPr>
              <w:rPr>
                <w:rFonts w:ascii="Cambria Math" w:hAnsi="Cambria Math"/>
                <w:color w:val="000000" w:themeColor="text1"/>
                <w:lang w:eastAsia="zh-CN"/>
              </w:rPr>
              <m:t>∈</m:t>
            </m:r>
            <m:r>
              <w:rPr>
                <w:rFonts w:ascii="Cambria Math" w:hAnsi="Cambria Math"/>
                <w:color w:val="000000" w:themeColor="text1"/>
                <w:lang w:eastAsia="zh-CN"/>
              </w:rPr>
              <m:t>T</m:t>
            </m:r>
          </m:e>
        </m:d>
      </m:oMath>
      <w:r w:rsidRPr="001F46F3">
        <w:rPr>
          <w:color w:val="000000" w:themeColor="text1"/>
          <w:lang w:eastAsia="zh-CN"/>
        </w:rPr>
        <w:t xml:space="preserve"> in chronological order, and the scheduling result is shown in </w:t>
      </w:r>
      <w:r w:rsidR="00AF5D34" w:rsidRPr="001F46F3">
        <w:rPr>
          <w:color w:val="000000" w:themeColor="text1"/>
          <w:lang w:eastAsia="zh-CN"/>
        </w:rPr>
        <w:t xml:space="preserve">Fig. </w:t>
      </w:r>
      <w:r w:rsidR="00CB4CF5" w:rsidRPr="001F46F3">
        <w:rPr>
          <w:color w:val="000000" w:themeColor="text1"/>
          <w:lang w:eastAsia="zh-CN"/>
        </w:rPr>
        <w:t>F</w:t>
      </w:r>
      <w:r w:rsidRPr="001F46F3">
        <w:rPr>
          <w:color w:val="000000" w:themeColor="text1"/>
          <w:lang w:eastAsia="zh-CN"/>
        </w:rPr>
        <w:t xml:space="preserve">. We can see that scheduling schemes in Figs. </w:t>
      </w:r>
      <w:r w:rsidR="00CB4CF5" w:rsidRPr="001F46F3">
        <w:rPr>
          <w:color w:val="000000" w:themeColor="text1"/>
          <w:lang w:eastAsia="zh-CN"/>
        </w:rPr>
        <w:t>E</w:t>
      </w:r>
      <w:r w:rsidRPr="001F46F3">
        <w:rPr>
          <w:color w:val="000000" w:themeColor="text1"/>
          <w:lang w:eastAsia="zh-CN"/>
        </w:rPr>
        <w:t xml:space="preserve"> and </w:t>
      </w:r>
      <w:r w:rsidR="00CB4CF5" w:rsidRPr="001F46F3">
        <w:rPr>
          <w:color w:val="000000" w:themeColor="text1"/>
          <w:lang w:eastAsia="zh-CN"/>
        </w:rPr>
        <w:t>F</w:t>
      </w:r>
      <w:r w:rsidRPr="001F46F3">
        <w:rPr>
          <w:color w:val="000000" w:themeColor="text1"/>
          <w:lang w:eastAsia="zh-CN"/>
        </w:rPr>
        <w:t xml:space="preserve"> are identical before the congestion. When traffic congestion occurs, the travel time of all buses is prolonged during the congestion period. To cover all departure times in </w:t>
      </w:r>
      <m:oMath>
        <m:sSub>
          <m:sSubPr>
            <m:ctrlPr>
              <w:rPr>
                <w:rFonts w:ascii="Cambria Math" w:hAnsi="Cambria Math"/>
                <w:color w:val="000000" w:themeColor="text1"/>
                <w:lang w:eastAsia="zh-CN"/>
              </w:rPr>
            </m:ctrlPr>
          </m:sSubPr>
          <m:e>
            <m:r>
              <w:rPr>
                <w:rFonts w:ascii="Cambria Math" w:hAnsi="Cambria Math"/>
                <w:color w:val="000000" w:themeColor="text1"/>
                <w:lang w:eastAsia="zh-CN"/>
              </w:rPr>
              <m:t>T</m:t>
            </m:r>
          </m:e>
          <m:sub>
            <m:r>
              <w:rPr>
                <w:rFonts w:ascii="Cambria Math" w:hAnsi="Cambria Math"/>
                <w:color w:val="000000" w:themeColor="text1"/>
                <w:lang w:eastAsia="zh-CN"/>
              </w:rPr>
              <m:t>t</m:t>
            </m:r>
          </m:sub>
        </m:sSub>
      </m:oMath>
      <w:r w:rsidRPr="001F46F3">
        <w:rPr>
          <w:color w:val="000000" w:themeColor="text1"/>
          <w:lang w:eastAsia="zh-CN"/>
        </w:rPr>
        <w:t xml:space="preserve">, peak type buses V10 and V4 in </w:t>
      </w:r>
      <w:r w:rsidR="00AF5D34" w:rsidRPr="001F46F3">
        <w:rPr>
          <w:color w:val="000000" w:themeColor="text1"/>
          <w:lang w:eastAsia="zh-CN"/>
        </w:rPr>
        <w:t>Fig.</w:t>
      </w:r>
      <w:r w:rsidR="00CB4CF5" w:rsidRPr="001F46F3">
        <w:rPr>
          <w:color w:val="000000" w:themeColor="text1"/>
          <w:lang w:eastAsia="zh-CN"/>
        </w:rPr>
        <w:t xml:space="preserve"> E</w:t>
      </w:r>
      <w:r w:rsidRPr="001F46F3">
        <w:rPr>
          <w:color w:val="000000" w:themeColor="text1"/>
          <w:lang w:eastAsia="zh-CN"/>
        </w:rPr>
        <w:t xml:space="preserve"> are awakened at about 10:00 and 12:00, respectively, and then some trips are appended to them. Thus, the two buses are converted to long type buses. Besides, short type bus V5 in </w:t>
      </w:r>
      <w:r w:rsidR="00AF5D34" w:rsidRPr="001F46F3">
        <w:rPr>
          <w:color w:val="000000" w:themeColor="text1"/>
          <w:lang w:eastAsia="zh-CN"/>
        </w:rPr>
        <w:t xml:space="preserve">Fig. </w:t>
      </w:r>
      <w:r w:rsidR="00CB4CF5" w:rsidRPr="001F46F3">
        <w:rPr>
          <w:color w:val="000000" w:themeColor="text1"/>
          <w:lang w:eastAsia="zh-CN"/>
        </w:rPr>
        <w:t>E</w:t>
      </w:r>
      <w:r w:rsidRPr="001F46F3" w:rsidDel="008779F7">
        <w:rPr>
          <w:color w:val="000000" w:themeColor="text1"/>
          <w:lang w:eastAsia="zh-CN"/>
        </w:rPr>
        <w:t xml:space="preserve"> </w:t>
      </w:r>
      <w:r w:rsidRPr="001F46F3">
        <w:rPr>
          <w:color w:val="000000" w:themeColor="text1"/>
          <w:lang w:eastAsia="zh-CN"/>
        </w:rPr>
        <w:t xml:space="preserve">is awakened at about 17:20, such that it is converted to a peak type bus. The number of trips in long type buses V6 and V7 is reduced, and the two buses are converted to peak type buses. </w:t>
      </w:r>
      <w:r w:rsidRPr="00AB3C0D">
        <w:rPr>
          <w:color w:val="000000" w:themeColor="text1"/>
          <w:lang w:eastAsia="zh-CN"/>
        </w:rPr>
        <w:t>All</w:t>
      </w:r>
      <w:r w:rsidRPr="001F46F3">
        <w:rPr>
          <w:color w:val="000000" w:themeColor="text1"/>
          <w:lang w:eastAsia="zh-CN"/>
        </w:rPr>
        <w:t xml:space="preserve"> </w:t>
      </w:r>
      <w:r w:rsidR="00AB3C0D">
        <w:rPr>
          <w:color w:val="000000" w:themeColor="text1"/>
          <w:lang w:eastAsia="zh-CN"/>
        </w:rPr>
        <w:t xml:space="preserve">the </w:t>
      </w:r>
      <w:r w:rsidR="00AB3C0D" w:rsidRPr="00AB3C0D">
        <w:rPr>
          <w:rFonts w:hint="eastAsia"/>
          <w:color w:val="000000" w:themeColor="text1"/>
          <w:lang w:eastAsia="zh-CN"/>
        </w:rPr>
        <w:t>a</w:t>
      </w:r>
      <w:r w:rsidRPr="001F46F3">
        <w:rPr>
          <w:color w:val="000000" w:themeColor="text1"/>
          <w:lang w:eastAsia="zh-CN"/>
        </w:rPr>
        <w:t xml:space="preserve">bove decisions are made online by CBSA to achieve the full coverage of all departure times in the timetable without adding any bus. In the Supplementary File, </w:t>
      </w:r>
      <w:bookmarkStart w:id="14" w:name="_Hlk110677540"/>
      <w:r w:rsidRPr="001F46F3">
        <w:rPr>
          <w:rFonts w:hint="eastAsia"/>
          <w:color w:val="000000" w:themeColor="text1"/>
          <w:lang w:eastAsia="zh-CN"/>
        </w:rPr>
        <w:t>w</w:t>
      </w:r>
      <w:r w:rsidRPr="001F46F3">
        <w:rPr>
          <w:color w:val="000000" w:themeColor="text1"/>
          <w:lang w:eastAsia="zh-CN"/>
        </w:rPr>
        <w:t xml:space="preserve">e describe in detail how CBSA uses the buses’ information to make a decision at a departure time in </w:t>
      </w:r>
      <m:oMath>
        <m:sSub>
          <m:sSubPr>
            <m:ctrlPr>
              <w:rPr>
                <w:rFonts w:ascii="Cambria Math" w:hAnsi="Cambria Math"/>
                <w:color w:val="000000" w:themeColor="text1"/>
                <w:lang w:eastAsia="zh-CN"/>
              </w:rPr>
            </m:ctrlPr>
          </m:sSubPr>
          <m:e>
            <m:r>
              <w:rPr>
                <w:rFonts w:ascii="Cambria Math" w:hAnsi="Cambria Math"/>
                <w:color w:val="000000" w:themeColor="text1"/>
                <w:lang w:eastAsia="zh-CN"/>
              </w:rPr>
              <m:t>T</m:t>
            </m:r>
          </m:e>
          <m:sub>
            <m:r>
              <w:rPr>
                <w:rFonts w:ascii="Cambria Math" w:hAnsi="Cambria Math"/>
                <w:color w:val="000000" w:themeColor="text1"/>
                <w:lang w:eastAsia="zh-CN"/>
              </w:rPr>
              <m:t>t</m:t>
            </m:r>
          </m:sub>
        </m:sSub>
      </m:oMath>
      <w:r w:rsidRPr="001F46F3">
        <w:rPr>
          <w:color w:val="000000" w:themeColor="text1"/>
          <w:lang w:eastAsia="zh-CN"/>
        </w:rPr>
        <w:t xml:space="preserve"> to select a bus.</w:t>
      </w:r>
      <w:bookmarkEnd w:id="14"/>
      <w:r w:rsidRPr="001F46F3">
        <w:rPr>
          <w:color w:val="000000" w:themeColor="text1"/>
          <w:lang w:eastAsia="zh-CN"/>
        </w:rPr>
        <w:t xml:space="preserve"> </w:t>
      </w:r>
    </w:p>
    <w:p w14:paraId="32404D05" w14:textId="1C7D8B2B" w:rsidR="00E36C45" w:rsidRPr="001F46F3" w:rsidRDefault="00E7373D" w:rsidP="00E36C45">
      <w:pPr>
        <w:tabs>
          <w:tab w:val="center" w:pos="3631"/>
          <w:tab w:val="center" w:pos="7264"/>
        </w:tabs>
        <w:ind w:firstLineChars="100" w:firstLine="200"/>
        <w:rPr>
          <w:color w:val="000000" w:themeColor="text1"/>
          <w:lang w:eastAsia="zh-CN"/>
        </w:rPr>
      </w:pPr>
      <w:r w:rsidRPr="001F46F3">
        <w:rPr>
          <w:color w:val="000000" w:themeColor="text1"/>
          <w:lang w:eastAsia="zh-CN"/>
        </w:rPr>
        <w:t>Traffic congestion may happen more than once in a day. Assume that congestion happens again from 12:0</w:t>
      </w:r>
      <w:r w:rsidR="00AB3C0D">
        <w:rPr>
          <w:color w:val="000000" w:themeColor="text1"/>
          <w:lang w:eastAsia="zh-CN"/>
        </w:rPr>
        <w:t>0</w:t>
      </w:r>
      <w:r w:rsidRPr="001F46F3">
        <w:rPr>
          <w:color w:val="000000" w:themeColor="text1"/>
          <w:lang w:eastAsia="zh-CN"/>
        </w:rPr>
        <w:t xml:space="preserve"> to </w:t>
      </w:r>
      <w:r w:rsidR="00AB3C0D">
        <w:rPr>
          <w:color w:val="000000" w:themeColor="text1"/>
          <w:lang w:eastAsia="zh-CN"/>
        </w:rPr>
        <w:t>14:00</w:t>
      </w:r>
      <w:r w:rsidRPr="001F46F3">
        <w:rPr>
          <w:color w:val="000000" w:themeColor="text1"/>
          <w:lang w:eastAsia="zh-CN"/>
        </w:rPr>
        <w:t xml:space="preserve">, and causes 10 minutes increase in travel time. The optimized controller used to handle the first congestion is further used to deal with the second congestion. The scheduling result is shown in </w:t>
      </w:r>
      <w:r w:rsidR="00AF5D34" w:rsidRPr="001F46F3">
        <w:rPr>
          <w:color w:val="000000" w:themeColor="text1"/>
          <w:lang w:eastAsia="zh-CN"/>
        </w:rPr>
        <w:t xml:space="preserve">Fig. </w:t>
      </w:r>
      <w:r w:rsidR="00CB4CF5" w:rsidRPr="001F46F3">
        <w:rPr>
          <w:color w:val="000000" w:themeColor="text1"/>
          <w:lang w:eastAsia="zh-CN"/>
        </w:rPr>
        <w:t>G</w:t>
      </w:r>
      <w:r w:rsidRPr="001F46F3">
        <w:rPr>
          <w:color w:val="000000" w:themeColor="text1"/>
          <w:lang w:eastAsia="zh-CN"/>
        </w:rPr>
        <w:t xml:space="preserve">. It can be seen that the scheduling schemes in Figs. </w:t>
      </w:r>
      <w:r w:rsidR="00CB4CF5" w:rsidRPr="001F46F3">
        <w:rPr>
          <w:color w:val="000000" w:themeColor="text1"/>
          <w:lang w:eastAsia="zh-CN"/>
        </w:rPr>
        <w:t>F</w:t>
      </w:r>
      <w:r w:rsidRPr="001F46F3">
        <w:rPr>
          <w:color w:val="000000" w:themeColor="text1"/>
          <w:lang w:eastAsia="zh-CN"/>
        </w:rPr>
        <w:t xml:space="preserve"> and </w:t>
      </w:r>
      <w:r w:rsidR="00CB4CF5" w:rsidRPr="001F46F3">
        <w:rPr>
          <w:color w:val="000000" w:themeColor="text1"/>
          <w:lang w:eastAsia="zh-CN"/>
        </w:rPr>
        <w:t>G</w:t>
      </w:r>
      <w:r w:rsidRPr="001F46F3">
        <w:rPr>
          <w:color w:val="000000" w:themeColor="text1"/>
          <w:lang w:eastAsia="zh-CN"/>
        </w:rPr>
        <w:t xml:space="preserve"> are identical before the second traffic congestion. When the second congestion occurs, the controller achieves the full coverage of all departure times in the timetable via online decisions, without adding any bus. </w:t>
      </w:r>
      <w:bookmarkEnd w:id="1"/>
    </w:p>
    <w:p w14:paraId="5BAB4D7D" w14:textId="67D78D7C" w:rsidR="00483091" w:rsidRPr="001F46F3" w:rsidRDefault="0071159D" w:rsidP="00E36C45">
      <w:pPr>
        <w:pStyle w:val="TRPC-11title"/>
      </w:pPr>
      <w:r w:rsidRPr="001F46F3">
        <w:t>F</w:t>
      </w:r>
      <w:r w:rsidR="00483091" w:rsidRPr="001F46F3">
        <w:t xml:space="preserve">. </w:t>
      </w:r>
      <w:r w:rsidR="00483091" w:rsidRPr="001F46F3">
        <w:rPr>
          <w:rFonts w:hint="eastAsia"/>
        </w:rPr>
        <w:t>D</w:t>
      </w:r>
      <w:r w:rsidR="00483091" w:rsidRPr="001F46F3">
        <w:t xml:space="preserve">ecision-making </w:t>
      </w:r>
      <w:r w:rsidR="00483091" w:rsidRPr="001F46F3">
        <w:rPr>
          <w:rFonts w:hint="eastAsia"/>
        </w:rPr>
        <w:t>P</w:t>
      </w:r>
      <w:r w:rsidR="00483091" w:rsidRPr="001F46F3">
        <w:t>rocess of CBSA</w:t>
      </w:r>
    </w:p>
    <w:p w14:paraId="55C89BBC" w14:textId="37DCACFD" w:rsidR="00483091" w:rsidRPr="001F46F3" w:rsidRDefault="00483091" w:rsidP="00483091">
      <w:pPr>
        <w:pStyle w:val="TRPC-11title"/>
        <w:spacing w:before="0" w:after="0"/>
        <w:ind w:firstLineChars="100" w:firstLine="200"/>
        <w:rPr>
          <w:rFonts w:eastAsia="宋体" w:cs="Times New Roman"/>
          <w:i w:val="0"/>
          <w:iCs w:val="0"/>
          <w:kern w:val="0"/>
          <w:lang w:eastAsia="en-US"/>
        </w:rPr>
      </w:pPr>
      <w:r w:rsidRPr="001F46F3">
        <w:rPr>
          <w:rFonts w:eastAsia="宋体" w:cs="Times New Roman" w:hint="eastAsia"/>
          <w:i w:val="0"/>
          <w:iCs w:val="0"/>
          <w:kern w:val="0"/>
        </w:rPr>
        <w:t>A</w:t>
      </w:r>
      <w:r w:rsidRPr="001F46F3">
        <w:rPr>
          <w:rFonts w:eastAsia="宋体" w:cs="Times New Roman"/>
          <w:i w:val="0"/>
          <w:iCs w:val="0"/>
          <w:kern w:val="0"/>
          <w:lang w:eastAsia="en-US"/>
        </w:rPr>
        <w:t xml:space="preserve"> departure time </w:t>
      </w:r>
      <w:r w:rsidRPr="001F46F3">
        <w:rPr>
          <w:rFonts w:eastAsia="宋体" w:cs="Times New Roman" w:hint="eastAsia"/>
          <w:i w:val="0"/>
          <w:iCs w:val="0"/>
          <w:kern w:val="0"/>
        </w:rPr>
        <w:t>in</w:t>
      </w:r>
      <w:r w:rsidRPr="001F46F3">
        <w:rPr>
          <w:rFonts w:eastAsia="宋体" w:cs="Times New Roman"/>
          <w:i w:val="0"/>
          <w:iCs w:val="0"/>
          <w:kern w:val="0"/>
          <w:lang w:eastAsia="en-US"/>
        </w:rPr>
        <w:t xml:space="preserve"> </w:t>
      </w:r>
      <w:r w:rsidRPr="001F46F3">
        <w:rPr>
          <w:rFonts w:eastAsia="宋体" w:cs="Times New Roman" w:hint="eastAsia"/>
          <w:i w:val="0"/>
          <w:iCs w:val="0"/>
          <w:kern w:val="0"/>
        </w:rPr>
        <w:t>the</w:t>
      </w:r>
      <w:r w:rsidRPr="001F46F3">
        <w:rPr>
          <w:rFonts w:eastAsia="宋体" w:cs="Times New Roman"/>
          <w:i w:val="0"/>
          <w:iCs w:val="0"/>
          <w:kern w:val="0"/>
          <w:lang w:eastAsia="en-US"/>
        </w:rPr>
        <w:t xml:space="preserve"> timetable </w:t>
      </w:r>
      <w:r w:rsidRPr="001F46F3">
        <w:rPr>
          <w:rFonts w:eastAsia="宋体" w:cs="Times New Roman"/>
          <w:kern w:val="0"/>
          <w:lang w:eastAsia="en-US"/>
        </w:rPr>
        <w:t>T</w:t>
      </w:r>
      <w:r w:rsidRPr="001F46F3">
        <w:rPr>
          <w:rFonts w:eastAsia="宋体" w:cs="Times New Roman"/>
          <w:i w:val="0"/>
          <w:iCs w:val="0"/>
          <w:kern w:val="0"/>
          <w:lang w:eastAsia="en-US"/>
        </w:rPr>
        <w:t xml:space="preserve"> is randomly selected to see the </w:t>
      </w:r>
      <w:r w:rsidRPr="001F46F3">
        <w:rPr>
          <w:rFonts w:eastAsia="宋体" w:cs="Times New Roman"/>
          <w:i w:val="0"/>
          <w:iCs w:val="0"/>
        </w:rPr>
        <w:t>decision-making process</w:t>
      </w:r>
      <w:r w:rsidRPr="001F46F3">
        <w:rPr>
          <w:rFonts w:eastAsia="宋体" w:cs="Times New Roman"/>
          <w:i w:val="0"/>
          <w:iCs w:val="0"/>
          <w:kern w:val="0"/>
          <w:lang w:eastAsia="en-US"/>
        </w:rPr>
        <w:t xml:space="preserve"> of CBSA. The 101-th departure time (</w:t>
      </w:r>
      <w:r w:rsidR="00AB3C0D">
        <w:rPr>
          <w:rFonts w:eastAsia="宋体" w:cs="Times New Roman"/>
          <w:i w:val="0"/>
          <w:iCs w:val="0"/>
          <w:kern w:val="0"/>
          <w:lang w:eastAsia="en-US"/>
        </w:rPr>
        <w:t>18:30</w:t>
      </w:r>
      <w:r w:rsidRPr="001F46F3">
        <w:rPr>
          <w:rFonts w:eastAsia="宋体" w:cs="Times New Roman"/>
          <w:i w:val="0"/>
          <w:iCs w:val="0"/>
          <w:kern w:val="0"/>
          <w:lang w:eastAsia="en-US"/>
        </w:rPr>
        <w:t xml:space="preserve">) in the timetable of CP1 is chosen. During the scheduling process to create the scheduling scheme in Fig. </w:t>
      </w:r>
      <w:r w:rsidR="006A328C" w:rsidRPr="001F46F3">
        <w:rPr>
          <w:rFonts w:eastAsia="宋体" w:cs="Times New Roman"/>
          <w:i w:val="0"/>
          <w:iCs w:val="0"/>
          <w:kern w:val="0"/>
          <w:lang w:eastAsia="en-US"/>
        </w:rPr>
        <w:t>C</w:t>
      </w:r>
      <w:r w:rsidRPr="001F46F3">
        <w:rPr>
          <w:rFonts w:eastAsia="宋体" w:cs="Times New Roman"/>
          <w:i w:val="0"/>
          <w:iCs w:val="0"/>
          <w:kern w:val="0"/>
          <w:lang w:eastAsia="en-US"/>
        </w:rPr>
        <w:t xml:space="preserve">(a), at the 101-th departure time, CP1 has 3 buses, whose information is shown in Table </w:t>
      </w:r>
      <w:r w:rsidRPr="001F46F3">
        <w:rPr>
          <w:rFonts w:eastAsia="宋体" w:cs="Times New Roman" w:hint="eastAsia"/>
          <w:i w:val="0"/>
          <w:iCs w:val="0"/>
          <w:kern w:val="0"/>
        </w:rPr>
        <w:t>A</w:t>
      </w:r>
      <w:r w:rsidRPr="001F46F3">
        <w:rPr>
          <w:rFonts w:eastAsia="宋体" w:cs="Times New Roman"/>
          <w:i w:val="0"/>
          <w:iCs w:val="0"/>
          <w:kern w:val="0"/>
          <w:lang w:eastAsia="en-US"/>
        </w:rPr>
        <w:t xml:space="preserve">. According to </w:t>
      </w:r>
      <w:r w:rsidRPr="001F46F3">
        <w:rPr>
          <w:rFonts w:eastAsia="宋体" w:cs="Times New Roman" w:hint="eastAsia"/>
          <w:i w:val="0"/>
          <w:iCs w:val="0"/>
          <w:kern w:val="0"/>
          <w:lang w:eastAsia="en-US"/>
        </w:rPr>
        <w:t>A</w:t>
      </w:r>
      <w:r w:rsidRPr="001F46F3">
        <w:rPr>
          <w:rFonts w:eastAsia="宋体" w:cs="Times New Roman"/>
          <w:i w:val="0"/>
          <w:iCs w:val="0"/>
          <w:kern w:val="0"/>
          <w:lang w:eastAsia="en-US"/>
        </w:rPr>
        <w:t>lgorithm 1, the decision-making process of CBSA is as follows.</w:t>
      </w:r>
    </w:p>
    <w:p w14:paraId="0C0B67A6" w14:textId="578BCFC3" w:rsidR="00483091" w:rsidRPr="001F46F3" w:rsidRDefault="00483091" w:rsidP="00483091">
      <w:pPr>
        <w:pStyle w:val="TRPC-11title"/>
        <w:spacing w:before="0" w:after="0"/>
        <w:ind w:firstLineChars="100" w:firstLine="200"/>
        <w:rPr>
          <w:rFonts w:eastAsia="宋体" w:cs="Times New Roman"/>
          <w:i w:val="0"/>
          <w:iCs w:val="0"/>
          <w:kern w:val="0"/>
          <w:lang w:eastAsia="en-US"/>
        </w:rPr>
      </w:pPr>
      <w:r w:rsidRPr="001F46F3">
        <w:rPr>
          <w:rFonts w:eastAsia="宋体" w:cs="Times New Roman"/>
          <w:i w:val="0"/>
          <w:iCs w:val="0"/>
          <w:kern w:val="0"/>
          <w:lang w:eastAsia="en-US"/>
        </w:rPr>
        <w:t xml:space="preserve">1) A particle in the population is decoded into a controller. </w:t>
      </w:r>
      <w:bookmarkStart w:id="15" w:name="_Hlk110628046"/>
      <w:r w:rsidRPr="001F46F3">
        <w:rPr>
          <w:rFonts w:eastAsia="宋体" w:cs="Times New Roman"/>
          <w:i w:val="0"/>
          <w:iCs w:val="0"/>
          <w:kern w:val="0"/>
          <w:lang w:eastAsia="en-US"/>
        </w:rPr>
        <w:t>Assume that the particle’s position is {3.30, 3.85, 1387</w:t>
      </w:r>
      <w:r w:rsidRPr="001F46F3">
        <w:rPr>
          <w:rFonts w:eastAsia="宋体" w:cs="Times New Roman"/>
          <w:i w:val="0"/>
          <w:iCs w:val="0"/>
          <w:kern w:val="0"/>
        </w:rPr>
        <w:t xml:space="preserve">, </w:t>
      </w:r>
      <w:r w:rsidRPr="001F46F3">
        <w:rPr>
          <w:rFonts w:eastAsia="宋体" w:cs="Times New Roman"/>
          <w:i w:val="0"/>
          <w:iCs w:val="0"/>
          <w:kern w:val="0"/>
          <w:lang w:eastAsia="en-US"/>
        </w:rPr>
        <w:t xml:space="preserve">47}, then values of the controller’s parameters </w:t>
      </w:r>
      <m:oMath>
        <m:r>
          <w:rPr>
            <w:rFonts w:ascii="Cambria Math" w:eastAsia="宋体" w:hAnsi="Cambria Math" w:cs="Times New Roman"/>
            <w:kern w:val="0"/>
            <w:lang w:eastAsia="en-US"/>
          </w:rPr>
          <m:t>α,β,γ,and δ</m:t>
        </m:r>
      </m:oMath>
      <w:r w:rsidRPr="001F46F3">
        <w:rPr>
          <w:rFonts w:eastAsia="宋体" w:cs="Times New Roman"/>
          <w:i w:val="0"/>
          <w:iCs w:val="0"/>
          <w:kern w:val="0"/>
          <w:lang w:eastAsia="en-US"/>
        </w:rPr>
        <w:t xml:space="preserve"> are set to be </w:t>
      </w:r>
      <w:bookmarkStart w:id="16" w:name="_Hlk110626330"/>
      <w:r w:rsidRPr="001F46F3">
        <w:rPr>
          <w:rFonts w:eastAsia="宋体" w:cs="Times New Roman"/>
          <w:i w:val="0"/>
          <w:iCs w:val="0"/>
          <w:kern w:val="0"/>
          <w:lang w:eastAsia="en-US"/>
        </w:rPr>
        <w:t>3.30</w:t>
      </w:r>
      <w:bookmarkEnd w:id="16"/>
      <w:r w:rsidRPr="001F46F3">
        <w:rPr>
          <w:rFonts w:eastAsia="宋体" w:cs="Times New Roman"/>
          <w:i w:val="0"/>
          <w:iCs w:val="0"/>
          <w:kern w:val="0"/>
          <w:lang w:eastAsia="en-US"/>
        </w:rPr>
        <w:t xml:space="preserve">, </w:t>
      </w:r>
      <w:bookmarkStart w:id="17" w:name="_Hlk110626340"/>
      <w:r w:rsidRPr="001F46F3">
        <w:rPr>
          <w:rFonts w:eastAsia="宋体" w:cs="Times New Roman"/>
          <w:i w:val="0"/>
          <w:iCs w:val="0"/>
          <w:kern w:val="0"/>
          <w:lang w:eastAsia="en-US"/>
        </w:rPr>
        <w:t>3.85</w:t>
      </w:r>
      <w:bookmarkEnd w:id="17"/>
      <w:r w:rsidRPr="001F46F3">
        <w:rPr>
          <w:rFonts w:eastAsia="宋体" w:cs="Times New Roman"/>
          <w:i w:val="0"/>
          <w:iCs w:val="0"/>
          <w:kern w:val="0"/>
          <w:lang w:eastAsia="en-US"/>
        </w:rPr>
        <w:t xml:space="preserve">, </w:t>
      </w:r>
      <w:bookmarkStart w:id="18" w:name="_Hlk110626352"/>
      <w:r w:rsidRPr="001F46F3">
        <w:rPr>
          <w:rFonts w:eastAsia="宋体" w:cs="Times New Roman"/>
          <w:i w:val="0"/>
          <w:iCs w:val="0"/>
          <w:kern w:val="0"/>
          <w:lang w:eastAsia="en-US"/>
        </w:rPr>
        <w:t>1387</w:t>
      </w:r>
      <w:bookmarkEnd w:id="18"/>
      <w:r w:rsidRPr="001F46F3">
        <w:rPr>
          <w:rFonts w:eastAsia="宋体" w:cs="Times New Roman"/>
          <w:i w:val="0"/>
          <w:iCs w:val="0"/>
          <w:kern w:val="0"/>
          <w:lang w:eastAsia="en-US"/>
        </w:rPr>
        <w:t xml:space="preserve"> and 47, respectively</w:t>
      </w:r>
      <w:bookmarkEnd w:id="15"/>
      <w:r w:rsidRPr="001F46F3">
        <w:rPr>
          <w:rFonts w:eastAsia="宋体" w:cs="Times New Roman"/>
          <w:i w:val="0"/>
          <w:iCs w:val="0"/>
          <w:kern w:val="0"/>
          <w:lang w:eastAsia="en-US"/>
        </w:rPr>
        <w:t xml:space="preserve">. The information of each bus, including </w:t>
      </w:r>
      <m:oMath>
        <m:sSub>
          <m:sSubPr>
            <m:ctrlPr>
              <w:rPr>
                <w:rFonts w:ascii="Cambria Math" w:eastAsia="宋体" w:hAnsi="Cambria Math" w:cs="Times New Roman"/>
                <w:szCs w:val="16"/>
              </w:rPr>
            </m:ctrlPr>
          </m:sSubPr>
          <m:e>
            <m:r>
              <w:rPr>
                <w:rFonts w:ascii="Cambria Math" w:eastAsia="宋体" w:hAnsi="Cambria Math" w:cs="Times New Roman"/>
                <w:szCs w:val="16"/>
              </w:rPr>
              <m:t>Γ</m:t>
            </m:r>
          </m:e>
          <m:sub>
            <m:r>
              <w:rPr>
                <w:rFonts w:ascii="Cambria Math" w:eastAsia="宋体" w:hAnsi="Cambria Math" w:cs="Times New Roman"/>
                <w:szCs w:val="16"/>
              </w:rPr>
              <m:t xml:space="preserve"> </m:t>
            </m:r>
          </m:sub>
        </m:sSub>
      </m:oMath>
      <w:r w:rsidRPr="001F46F3">
        <w:rPr>
          <w:rFonts w:eastAsia="宋体" w:cs="Times New Roman" w:hint="eastAsia"/>
          <w:i w:val="0"/>
          <w:szCs w:val="16"/>
        </w:rPr>
        <w:t>,</w:t>
      </w:r>
      <w:r w:rsidRPr="001F46F3">
        <w:rPr>
          <w:rFonts w:eastAsia="宋体" w:cs="Times New Roman"/>
          <w:i w:val="0"/>
          <w:szCs w:val="16"/>
        </w:rPr>
        <w:t xml:space="preserve"> </w:t>
      </w:r>
      <m:oMath>
        <m:r>
          <w:rPr>
            <w:rFonts w:ascii="Cambria Math" w:eastAsia="宋体" w:hAnsi="Cambria Math" w:cs="Times New Roman"/>
            <w:szCs w:val="16"/>
          </w:rPr>
          <m:t>G</m:t>
        </m:r>
      </m:oMath>
      <w:r w:rsidRPr="001F46F3">
        <w:rPr>
          <w:rFonts w:eastAsia="宋体" w:cs="Times New Roman" w:hint="eastAsia"/>
          <w:i w:val="0"/>
          <w:szCs w:val="16"/>
        </w:rPr>
        <w:t>,</w:t>
      </w:r>
      <w:r w:rsidRPr="001F46F3">
        <w:rPr>
          <w:rFonts w:eastAsia="宋体" w:cs="Times New Roman"/>
          <w:i w:val="0"/>
          <w:szCs w:val="16"/>
        </w:rPr>
        <w:t xml:space="preserve"> </w:t>
      </w:r>
      <m:oMath>
        <m:r>
          <w:rPr>
            <w:rFonts w:ascii="Cambria Math" w:eastAsia="宋体" w:hAnsi="Cambria Math" w:cs="Times New Roman"/>
            <w:szCs w:val="16"/>
          </w:rPr>
          <m:t>B</m:t>
        </m:r>
      </m:oMath>
      <w:r w:rsidRPr="001F46F3">
        <w:rPr>
          <w:rFonts w:eastAsia="宋体" w:cs="Times New Roman"/>
          <w:i w:val="0"/>
          <w:iCs w:val="0"/>
          <w:kern w:val="0"/>
          <w:lang w:eastAsia="en-US"/>
        </w:rPr>
        <w:t xml:space="preserve"> and </w:t>
      </w:r>
      <m:oMath>
        <m:r>
          <w:rPr>
            <w:rFonts w:ascii="Cambria Math" w:eastAsia="宋体" w:hAnsi="Cambria Math" w:cs="Times New Roman"/>
            <w:szCs w:val="16"/>
          </w:rPr>
          <m:t>L</m:t>
        </m:r>
      </m:oMath>
      <w:r w:rsidRPr="001F46F3">
        <w:rPr>
          <w:rFonts w:eastAsia="宋体" w:cs="Times New Roman" w:hint="eastAsia"/>
          <w:i w:val="0"/>
          <w:szCs w:val="16"/>
        </w:rPr>
        <w:t>,</w:t>
      </w:r>
      <w:r w:rsidRPr="001F46F3">
        <w:rPr>
          <w:rFonts w:eastAsia="宋体" w:cs="Times New Roman"/>
          <w:i w:val="0"/>
          <w:szCs w:val="16"/>
        </w:rPr>
        <w:t xml:space="preserve"> can be obtained in the scheduling procedure, as shown in Table A. Thus, the </w:t>
      </w:r>
      <w:r w:rsidRPr="001F46F3">
        <w:rPr>
          <w:rFonts w:eastAsia="宋体" w:cs="Times New Roman"/>
          <w:i w:val="0"/>
          <w:iCs w:val="0"/>
          <w:kern w:val="0"/>
          <w:lang w:eastAsia="en-US"/>
        </w:rPr>
        <w:t>priority value of each bus can be calculated by formula (</w:t>
      </w:r>
      <w:r w:rsidR="00F90C44" w:rsidRPr="001F46F3">
        <w:rPr>
          <w:rFonts w:eastAsia="宋体" w:cs="Times New Roman"/>
          <w:i w:val="0"/>
          <w:iCs w:val="0"/>
          <w:kern w:val="0"/>
          <w:lang w:eastAsia="en-US"/>
        </w:rPr>
        <w:t>B</w:t>
      </w:r>
      <w:r w:rsidRPr="001F46F3">
        <w:rPr>
          <w:rFonts w:eastAsia="宋体" w:cs="Times New Roman"/>
          <w:i w:val="0"/>
          <w:iCs w:val="0"/>
          <w:kern w:val="0"/>
          <w:lang w:eastAsia="en-US"/>
        </w:rPr>
        <w:t>). For a short type bus with an even number of trips, if it has a continuous rest time</w:t>
      </w:r>
      <w:r w:rsidRPr="001F46F3">
        <w:rPr>
          <w:rFonts w:eastAsia="宋体" w:cs="Times New Roman" w:hint="eastAsia"/>
          <w:i w:val="0"/>
          <w:iCs w:val="0"/>
          <w:kern w:val="0"/>
          <w:lang w:eastAsia="en-US"/>
        </w:rPr>
        <w:t xml:space="preserve"> </w:t>
      </w:r>
      <w:r w:rsidRPr="001F46F3">
        <w:rPr>
          <w:rFonts w:eastAsia="宋体" w:cs="Times New Roman"/>
          <w:i w:val="0"/>
          <w:iCs w:val="0"/>
          <w:kern w:val="0"/>
          <w:lang w:eastAsia="en-US"/>
        </w:rPr>
        <w:t xml:space="preserve">greater than </w:t>
      </w:r>
      <w:r w:rsidRPr="001F46F3">
        <w:rPr>
          <w:rFonts w:eastAsia="宋体" w:cs="Times New Roman" w:hint="eastAsia"/>
          <w:i w:val="0"/>
          <w:iCs w:val="0"/>
          <w:kern w:val="0"/>
          <w:lang w:eastAsia="en-US"/>
        </w:rPr>
        <w:t>4</w:t>
      </w:r>
      <w:r w:rsidRPr="001F46F3">
        <w:rPr>
          <w:rFonts w:eastAsia="宋体" w:cs="Times New Roman"/>
          <w:i w:val="0"/>
          <w:iCs w:val="0"/>
          <w:kern w:val="0"/>
          <w:lang w:eastAsia="en-US"/>
        </w:rPr>
        <w:t xml:space="preserve">7 minutes, it is converted to a peak type bus. </w:t>
      </w:r>
    </w:p>
    <w:p w14:paraId="2C93F172" w14:textId="77777777" w:rsidR="00483091" w:rsidRPr="001F46F3" w:rsidRDefault="00483091" w:rsidP="00483091">
      <w:pPr>
        <w:pStyle w:val="TRPC-11title"/>
        <w:spacing w:before="0" w:after="0"/>
        <w:ind w:firstLineChars="100" w:firstLine="200"/>
        <w:rPr>
          <w:rFonts w:eastAsia="宋体" w:cs="Times New Roman"/>
          <w:i w:val="0"/>
          <w:iCs w:val="0"/>
          <w:kern w:val="0"/>
          <w:lang w:eastAsia="en-US"/>
        </w:rPr>
      </w:pPr>
      <w:r w:rsidRPr="001F46F3">
        <w:rPr>
          <w:rFonts w:eastAsia="宋体" w:cs="Times New Roman"/>
          <w:i w:val="0"/>
          <w:iCs w:val="0"/>
          <w:kern w:val="0"/>
          <w:lang w:eastAsia="en-US"/>
        </w:rPr>
        <w:t xml:space="preserve">2) At the 101-th departure time, all the 3 buses are in “working state”. At this departure time, DTC checks each bus according to </w:t>
      </w:r>
      <w:r w:rsidRPr="001F46F3">
        <w:rPr>
          <w:rFonts w:eastAsia="宋体" w:cs="Times New Roman"/>
          <w:i w:val="0"/>
          <w:iCs w:val="0"/>
          <w:szCs w:val="22"/>
        </w:rPr>
        <w:t>transition</w:t>
      </w:r>
      <w:r w:rsidRPr="001F46F3">
        <w:rPr>
          <w:rFonts w:eastAsia="宋体" w:cs="Times New Roman"/>
          <w:i w:val="0"/>
          <w:iCs w:val="0"/>
          <w:kern w:val="0"/>
          <w:lang w:eastAsia="en-US"/>
        </w:rPr>
        <w:t xml:space="preserve"> rules (a)-(g), and does not change the state and type of any bus. </w:t>
      </w:r>
    </w:p>
    <w:p w14:paraId="7A7083F7" w14:textId="340FAA1B" w:rsidR="00483091" w:rsidRPr="001F46F3" w:rsidRDefault="00483091" w:rsidP="00483091">
      <w:pPr>
        <w:pStyle w:val="TRPC-11title"/>
        <w:spacing w:before="0" w:after="0"/>
        <w:ind w:firstLineChars="100" w:firstLine="200"/>
        <w:rPr>
          <w:rFonts w:eastAsia="宋体" w:cs="Times New Roman"/>
          <w:i w:val="0"/>
          <w:iCs w:val="0"/>
          <w:kern w:val="0"/>
          <w:lang w:eastAsia="en-US"/>
        </w:rPr>
      </w:pPr>
      <w:r w:rsidRPr="001F46F3">
        <w:rPr>
          <w:rFonts w:eastAsia="宋体" w:cs="Times New Roman"/>
          <w:i w:val="0"/>
          <w:iCs w:val="0"/>
          <w:kern w:val="0"/>
          <w:lang w:eastAsia="en-US"/>
        </w:rPr>
        <w:t>3) BS selects a bus to depart at the 101-th departure time (cover the departure time). According to formula (</w:t>
      </w:r>
      <w:r w:rsidR="00F90C44" w:rsidRPr="001F46F3">
        <w:rPr>
          <w:rFonts w:eastAsia="宋体" w:cs="Times New Roman"/>
          <w:i w:val="0"/>
          <w:iCs w:val="0"/>
          <w:kern w:val="0"/>
          <w:lang w:eastAsia="en-US"/>
        </w:rPr>
        <w:t>B</w:t>
      </w:r>
      <w:r w:rsidRPr="001F46F3">
        <w:rPr>
          <w:rFonts w:eastAsia="宋体" w:cs="Times New Roman"/>
          <w:i w:val="0"/>
          <w:iCs w:val="0"/>
          <w:kern w:val="0"/>
          <w:lang w:eastAsia="en-US"/>
        </w:rPr>
        <w:t xml:space="preserve">) and the buses’ information in Table A, BS calculates the priority value of each bus. </w:t>
      </w:r>
      <w:r w:rsidRPr="001F46F3">
        <w:rPr>
          <w:rFonts w:eastAsia="宋体" w:cs="Times New Roman" w:hint="eastAsia"/>
          <w:i w:val="0"/>
          <w:iCs w:val="0"/>
          <w:kern w:val="0"/>
        </w:rPr>
        <w:t>A</w:t>
      </w:r>
      <w:r w:rsidRPr="001F46F3">
        <w:rPr>
          <w:rFonts w:eastAsia="宋体" w:cs="Times New Roman"/>
          <w:i w:val="0"/>
          <w:iCs w:val="0"/>
          <w:kern w:val="0"/>
          <w:lang w:eastAsia="en-US"/>
        </w:rPr>
        <w:t>s shown in Table A</w:t>
      </w:r>
      <w:r w:rsidRPr="001F46F3">
        <w:rPr>
          <w:rFonts w:eastAsia="宋体" w:cs="Times New Roman"/>
          <w:i w:val="0"/>
          <w:iCs w:val="0"/>
          <w:kern w:val="0"/>
        </w:rPr>
        <w:t>, bus</w:t>
      </w:r>
      <w:r w:rsidRPr="001F46F3">
        <w:rPr>
          <w:rFonts w:eastAsia="宋体" w:cs="Times New Roman"/>
          <w:i w:val="0"/>
          <w:iCs w:val="0"/>
          <w:kern w:val="0"/>
          <w:lang w:eastAsia="en-US"/>
        </w:rPr>
        <w:t xml:space="preserve"> 1 has the largest priority value, 0.093661, such that bus 1 is selected to depart at this departure time. The trip of bus 1 covering this departure time is marked in Fig. </w:t>
      </w:r>
      <w:r w:rsidR="006A328C" w:rsidRPr="001F46F3">
        <w:rPr>
          <w:rFonts w:eastAsia="宋体" w:cs="Times New Roman"/>
          <w:i w:val="0"/>
          <w:iCs w:val="0"/>
          <w:kern w:val="0"/>
          <w:lang w:eastAsia="en-US"/>
        </w:rPr>
        <w:t>C</w:t>
      </w:r>
      <w:r w:rsidRPr="001F46F3">
        <w:rPr>
          <w:rFonts w:eastAsia="宋体" w:cs="Times New Roman"/>
          <w:i w:val="0"/>
          <w:iCs w:val="0"/>
          <w:kern w:val="0"/>
          <w:lang w:eastAsia="en-US"/>
        </w:rPr>
        <w:t xml:space="preserve">(a). </w:t>
      </w:r>
    </w:p>
    <w:p w14:paraId="4F406873" w14:textId="77777777" w:rsidR="00483091" w:rsidRPr="001F46F3" w:rsidRDefault="00483091" w:rsidP="00483091">
      <w:pPr>
        <w:pStyle w:val="TRPC-11title"/>
        <w:spacing w:before="0" w:after="0"/>
        <w:ind w:firstLineChars="100" w:firstLine="200"/>
        <w:rPr>
          <w:rFonts w:eastAsia="宋体" w:cs="Times New Roman"/>
          <w:i w:val="0"/>
          <w:iCs w:val="0"/>
          <w:kern w:val="0"/>
          <w:lang w:eastAsia="en-US"/>
        </w:rPr>
      </w:pP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326"/>
      </w:tblGrid>
      <w:tr w:rsidR="001F46F3" w:rsidRPr="001F46F3" w14:paraId="499FA84E" w14:textId="77777777" w:rsidTr="00D41584">
        <w:trPr>
          <w:trHeight w:val="268"/>
          <w:jc w:val="center"/>
        </w:trPr>
        <w:tc>
          <w:tcPr>
            <w:tcW w:w="4531" w:type="dxa"/>
          </w:tcPr>
          <w:p w14:paraId="49839BAF" w14:textId="77777777" w:rsidR="00483091" w:rsidRPr="001F46F3" w:rsidRDefault="00000000" w:rsidP="00D41584">
            <w:pPr>
              <w:tabs>
                <w:tab w:val="center" w:pos="3631"/>
                <w:tab w:val="center" w:pos="7264"/>
              </w:tabs>
              <w:ind w:firstLine="0"/>
              <w:rPr>
                <w:rFonts w:ascii="Times New Roman" w:eastAsia="宋体" w:hAnsi="Times New Roman" w:cs="Times New Roman"/>
                <w:color w:val="000000" w:themeColor="text1"/>
                <w:sz w:val="20"/>
                <w:szCs w:val="18"/>
              </w:rPr>
            </w:pPr>
            <m:oMathPara>
              <m:oMath>
                <m:sSubSup>
                  <m:sSubSupPr>
                    <m:ctrlPr>
                      <w:rPr>
                        <w:rFonts w:ascii="Cambria Math" w:eastAsia="宋体" w:hAnsi="Cambria Math" w:cs="Times New Roman"/>
                        <w:color w:val="000000" w:themeColor="text1"/>
                        <w:sz w:val="20"/>
                        <w:szCs w:val="16"/>
                      </w:rPr>
                    </m:ctrlPr>
                  </m:sSubSupPr>
                  <m:e>
                    <m:r>
                      <m:rPr>
                        <m:sty m:val="p"/>
                      </m:rPr>
                      <w:rPr>
                        <w:rFonts w:ascii="Cambria Math" w:eastAsia="宋体" w:hAnsi="Cambria Math" w:cs="Times New Roman"/>
                        <w:color w:val="000000" w:themeColor="text1"/>
                        <w:sz w:val="20"/>
                        <w:szCs w:val="16"/>
                      </w:rPr>
                      <m:t xml:space="preserve"> </m:t>
                    </m:r>
                    <m:r>
                      <w:rPr>
                        <w:rFonts w:ascii="Cambria Math" w:eastAsia="宋体" w:hAnsi="Cambria Math" w:cs="Times New Roman"/>
                        <w:color w:val="000000" w:themeColor="text1"/>
                        <w:sz w:val="20"/>
                        <w:szCs w:val="16"/>
                      </w:rPr>
                      <m:t>S</m:t>
                    </m:r>
                  </m:e>
                  <m:sub>
                    <m:r>
                      <m:rPr>
                        <m:sty m:val="p"/>
                      </m:rPr>
                      <w:rPr>
                        <w:rFonts w:ascii="Cambria Math" w:eastAsia="宋体" w:hAnsi="Cambria Math" w:cs="Times New Roman"/>
                        <w:color w:val="000000" w:themeColor="text1"/>
                        <w:sz w:val="20"/>
                        <w:szCs w:val="16"/>
                        <w:vertAlign w:val="subscript"/>
                      </w:rPr>
                      <m:t xml:space="preserve"> </m:t>
                    </m:r>
                  </m:sub>
                  <m:sup>
                    <m:r>
                      <m:rPr>
                        <m:sty m:val="p"/>
                      </m:rPr>
                      <w:rPr>
                        <w:rFonts w:ascii="Cambria Math" w:eastAsia="宋体" w:hAnsi="Cambria Math" w:cs="Times New Roman"/>
                        <w:color w:val="000000" w:themeColor="text1"/>
                        <w:sz w:val="20"/>
                        <w:szCs w:val="16"/>
                      </w:rPr>
                      <m:t xml:space="preserve"> </m:t>
                    </m:r>
                  </m:sup>
                </m:sSubSup>
                <m:r>
                  <m:rPr>
                    <m:sty m:val="p"/>
                  </m:rPr>
                  <w:rPr>
                    <w:rFonts w:ascii="Cambria Math" w:eastAsia="宋体" w:hAnsi="Cambria Math" w:cs="Times New Roman"/>
                    <w:color w:val="000000" w:themeColor="text1"/>
                    <w:sz w:val="20"/>
                    <w:szCs w:val="16"/>
                    <w:vertAlign w:val="subscript"/>
                  </w:rPr>
                  <m:t>=</m:t>
                </m:r>
                <m:sSup>
                  <m:sSupPr>
                    <m:ctrlPr>
                      <w:rPr>
                        <w:rFonts w:ascii="Cambria Math" w:eastAsia="宋体" w:hAnsi="Cambria Math" w:cs="Times New Roman"/>
                        <w:color w:val="000000" w:themeColor="text1"/>
                        <w:sz w:val="20"/>
                        <w:szCs w:val="16"/>
                      </w:rPr>
                    </m:ctrlPr>
                  </m:sSupPr>
                  <m:e>
                    <m:d>
                      <m:dPr>
                        <m:ctrlPr>
                          <w:rPr>
                            <w:rFonts w:ascii="Cambria Math" w:eastAsia="宋体" w:hAnsi="Cambria Math" w:cs="Times New Roman"/>
                            <w:color w:val="000000" w:themeColor="text1"/>
                            <w:sz w:val="20"/>
                            <w:szCs w:val="16"/>
                          </w:rPr>
                        </m:ctrlPr>
                      </m:dPr>
                      <m:e>
                        <m:f>
                          <m:fPr>
                            <m:ctrlPr>
                              <w:rPr>
                                <w:rFonts w:ascii="Cambria Math" w:eastAsia="宋体" w:hAnsi="Cambria Math" w:cs="Times New Roman"/>
                                <w:color w:val="000000" w:themeColor="text1"/>
                                <w:sz w:val="20"/>
                                <w:szCs w:val="16"/>
                              </w:rPr>
                            </m:ctrlPr>
                          </m:fPr>
                          <m:num>
                            <m:sSub>
                              <m:sSubPr>
                                <m:ctrlPr>
                                  <w:rPr>
                                    <w:rFonts w:ascii="Cambria Math" w:eastAsia="宋体" w:hAnsi="Cambria Math" w:cs="Times New Roman"/>
                                    <w:color w:val="000000" w:themeColor="text1"/>
                                    <w:sz w:val="20"/>
                                    <w:szCs w:val="16"/>
                                  </w:rPr>
                                </m:ctrlPr>
                              </m:sSubPr>
                              <m:e>
                                <m:r>
                                  <w:rPr>
                                    <w:rFonts w:ascii="Cambria Math" w:eastAsia="宋体" w:hAnsi="Cambria Math" w:cs="Times New Roman"/>
                                    <w:color w:val="000000" w:themeColor="text1"/>
                                    <w:sz w:val="20"/>
                                    <w:szCs w:val="16"/>
                                  </w:rPr>
                                  <m:t>Γ</m:t>
                                </m:r>
                              </m:e>
                              <m:sub>
                                <m:r>
                                  <m:rPr>
                                    <m:sty m:val="p"/>
                                  </m:rPr>
                                  <w:rPr>
                                    <w:rFonts w:ascii="Cambria Math" w:eastAsia="宋体" w:hAnsi="Cambria Math" w:cs="Times New Roman"/>
                                    <w:color w:val="000000" w:themeColor="text1"/>
                                    <w:sz w:val="20"/>
                                    <w:szCs w:val="16"/>
                                  </w:rPr>
                                  <m:t xml:space="preserve"> </m:t>
                                </m:r>
                              </m:sub>
                            </m:sSub>
                          </m:num>
                          <m:den>
                            <m:sSub>
                              <m:sSubPr>
                                <m:ctrlPr>
                                  <w:rPr>
                                    <w:rFonts w:ascii="Cambria Math" w:eastAsia="宋体" w:hAnsi="Cambria Math" w:cs="Times New Roman"/>
                                    <w:color w:val="000000" w:themeColor="text1"/>
                                    <w:sz w:val="20"/>
                                    <w:szCs w:val="16"/>
                                  </w:rPr>
                                </m:ctrlPr>
                              </m:sSubPr>
                              <m:e>
                                <m:r>
                                  <w:rPr>
                                    <w:rFonts w:ascii="Cambria Math" w:eastAsia="宋体" w:hAnsi="Cambria Math" w:cs="Times New Roman"/>
                                    <w:color w:val="000000" w:themeColor="text1"/>
                                    <w:sz w:val="20"/>
                                    <w:szCs w:val="16"/>
                                  </w:rPr>
                                  <m:t>G</m:t>
                                </m:r>
                              </m:e>
                              <m:sub>
                                <m:r>
                                  <m:rPr>
                                    <m:sty m:val="p"/>
                                  </m:rPr>
                                  <w:rPr>
                                    <w:rFonts w:ascii="Cambria Math" w:eastAsia="宋体" w:hAnsi="Cambria Math" w:cs="Times New Roman"/>
                                    <w:color w:val="000000" w:themeColor="text1"/>
                                    <w:sz w:val="20"/>
                                    <w:szCs w:val="16"/>
                                  </w:rPr>
                                  <m:t xml:space="preserve"> </m:t>
                                </m:r>
                              </m:sub>
                            </m:sSub>
                          </m:den>
                        </m:f>
                      </m:e>
                    </m:d>
                  </m:e>
                  <m:sup>
                    <m:r>
                      <m:rPr>
                        <m:sty m:val="p"/>
                      </m:rPr>
                      <w:rPr>
                        <w:rFonts w:ascii="Cambria Math" w:eastAsia="宋体" w:hAnsi="Cambria Math"/>
                        <w:color w:val="000000" w:themeColor="text1"/>
                        <w:sz w:val="20"/>
                        <w:szCs w:val="21"/>
                      </w:rPr>
                      <m:t>3.30</m:t>
                    </m:r>
                  </m:sup>
                </m:sSup>
                <m:r>
                  <m:rPr>
                    <m:sty m:val="p"/>
                  </m:rPr>
                  <w:rPr>
                    <w:rFonts w:ascii="Cambria Math" w:eastAsia="宋体" w:hAnsi="Cambria Math" w:cs="Times New Roman"/>
                    <w:color w:val="000000" w:themeColor="text1"/>
                    <w:sz w:val="20"/>
                    <w:szCs w:val="16"/>
                  </w:rPr>
                  <m:t>×</m:t>
                </m:r>
                <m:d>
                  <m:dPr>
                    <m:ctrlPr>
                      <w:rPr>
                        <w:rFonts w:ascii="Cambria Math" w:eastAsia="宋体" w:hAnsi="Cambria Math" w:cs="Times New Roman"/>
                        <w:color w:val="000000" w:themeColor="text1"/>
                        <w:sz w:val="20"/>
                        <w:szCs w:val="16"/>
                      </w:rPr>
                    </m:ctrlPr>
                  </m:dPr>
                  <m:e>
                    <m:sSup>
                      <m:sSupPr>
                        <m:ctrlPr>
                          <w:rPr>
                            <w:rFonts w:ascii="Cambria Math" w:eastAsia="宋体" w:hAnsi="Cambria Math" w:cs="Times New Roman"/>
                            <w:color w:val="000000" w:themeColor="text1"/>
                            <w:sz w:val="20"/>
                            <w:szCs w:val="16"/>
                          </w:rPr>
                        </m:ctrlPr>
                      </m:sSupPr>
                      <m:e>
                        <m:sSub>
                          <m:sSubPr>
                            <m:ctrlPr>
                              <w:rPr>
                                <w:rFonts w:ascii="Cambria Math" w:eastAsia="宋体" w:hAnsi="Cambria Math" w:cs="Times New Roman"/>
                                <w:color w:val="000000" w:themeColor="text1"/>
                                <w:sz w:val="20"/>
                                <w:szCs w:val="16"/>
                              </w:rPr>
                            </m:ctrlPr>
                          </m:sSubPr>
                          <m:e>
                            <m:r>
                              <w:rPr>
                                <w:rFonts w:ascii="Cambria Math" w:eastAsia="宋体" w:hAnsi="Cambria Math" w:cs="Times New Roman"/>
                                <w:color w:val="000000" w:themeColor="text1"/>
                                <w:sz w:val="20"/>
                                <w:szCs w:val="16"/>
                              </w:rPr>
                              <m:t>B</m:t>
                            </m:r>
                          </m:e>
                          <m:sub>
                            <m:r>
                              <m:rPr>
                                <m:sty m:val="p"/>
                              </m:rPr>
                              <w:rPr>
                                <w:rFonts w:ascii="Cambria Math" w:eastAsia="宋体" w:hAnsi="Cambria Math" w:cs="Times New Roman"/>
                                <w:color w:val="000000" w:themeColor="text1"/>
                                <w:sz w:val="20"/>
                                <w:szCs w:val="16"/>
                              </w:rPr>
                              <m:t xml:space="preserve"> </m:t>
                            </m:r>
                          </m:sub>
                        </m:sSub>
                      </m:e>
                      <m:sup>
                        <m:r>
                          <m:rPr>
                            <m:sty m:val="p"/>
                          </m:rPr>
                          <w:rPr>
                            <w:rFonts w:ascii="Cambria Math" w:eastAsia="宋体" w:hAnsi="Cambria Math"/>
                            <w:color w:val="000000" w:themeColor="text1"/>
                            <w:sz w:val="20"/>
                            <w:szCs w:val="21"/>
                          </w:rPr>
                          <m:t>3.85</m:t>
                        </m:r>
                      </m:sup>
                    </m:sSup>
                    <m:r>
                      <m:rPr>
                        <m:sty m:val="p"/>
                      </m:rPr>
                      <w:rPr>
                        <w:rFonts w:ascii="Cambria Math" w:eastAsia="宋体" w:hAnsi="Cambria Math" w:cs="Times New Roman"/>
                        <w:color w:val="000000" w:themeColor="text1"/>
                        <w:sz w:val="20"/>
                        <w:szCs w:val="16"/>
                      </w:rPr>
                      <m:t>+</m:t>
                    </m:r>
                    <m:r>
                      <m:rPr>
                        <m:sty m:val="p"/>
                      </m:rPr>
                      <w:rPr>
                        <w:rFonts w:ascii="Cambria Math" w:eastAsia="宋体" w:hAnsi="Cambria Math"/>
                        <w:color w:val="000000" w:themeColor="text1"/>
                        <w:sz w:val="20"/>
                        <w:szCs w:val="21"/>
                      </w:rPr>
                      <m:t>1387</m:t>
                    </m:r>
                    <m:sSub>
                      <m:sSubPr>
                        <m:ctrlPr>
                          <w:rPr>
                            <w:rFonts w:ascii="Cambria Math" w:eastAsia="宋体" w:hAnsi="Cambria Math" w:cs="Times New Roman"/>
                            <w:color w:val="000000" w:themeColor="text1"/>
                            <w:sz w:val="20"/>
                            <w:szCs w:val="16"/>
                          </w:rPr>
                        </m:ctrlPr>
                      </m:sSubPr>
                      <m:e>
                        <m:r>
                          <m:rPr>
                            <m:sty m:val="p"/>
                          </m:rPr>
                          <w:rPr>
                            <w:rFonts w:ascii="Cambria Math" w:eastAsia="宋体" w:hAnsi="Cambria Math" w:cs="Times New Roman"/>
                            <w:color w:val="000000" w:themeColor="text1"/>
                            <w:sz w:val="20"/>
                            <w:szCs w:val="16"/>
                          </w:rPr>
                          <m:t>×</m:t>
                        </m:r>
                        <m:r>
                          <w:rPr>
                            <w:rFonts w:ascii="Cambria Math" w:eastAsia="宋体" w:hAnsi="Cambria Math" w:cs="Times New Roman"/>
                            <w:color w:val="000000" w:themeColor="text1"/>
                            <w:sz w:val="20"/>
                            <w:szCs w:val="16"/>
                          </w:rPr>
                          <m:t>L</m:t>
                        </m:r>
                      </m:e>
                      <m:sub>
                        <m:r>
                          <m:rPr>
                            <m:sty m:val="p"/>
                          </m:rPr>
                          <w:rPr>
                            <w:rFonts w:ascii="Cambria Math" w:eastAsia="宋体" w:hAnsi="Cambria Math" w:cs="Times New Roman"/>
                            <w:color w:val="000000" w:themeColor="text1"/>
                            <w:sz w:val="20"/>
                            <w:szCs w:val="16"/>
                          </w:rPr>
                          <m:t xml:space="preserve"> </m:t>
                        </m:r>
                      </m:sub>
                    </m:sSub>
                  </m:e>
                </m:d>
              </m:oMath>
            </m:oMathPara>
          </w:p>
        </w:tc>
        <w:tc>
          <w:tcPr>
            <w:tcW w:w="326" w:type="dxa"/>
          </w:tcPr>
          <w:p w14:paraId="58F85347" w14:textId="55ABBEFD" w:rsidR="00483091" w:rsidRPr="001F46F3" w:rsidRDefault="00483091" w:rsidP="00D41584">
            <w:pPr>
              <w:tabs>
                <w:tab w:val="center" w:pos="3631"/>
                <w:tab w:val="center" w:pos="7264"/>
              </w:tabs>
              <w:spacing w:beforeLines="50" w:before="120"/>
              <w:ind w:firstLine="0"/>
              <w:jc w:val="right"/>
              <w:rPr>
                <w:rFonts w:ascii="Times New Roman" w:eastAsiaTheme="minorEastAsia" w:hAnsi="Times New Roman" w:cs="Times New Roman"/>
                <w:color w:val="000000" w:themeColor="text1"/>
                <w:szCs w:val="18"/>
              </w:rPr>
            </w:pPr>
            <w:r w:rsidRPr="001F46F3">
              <w:rPr>
                <w:rFonts w:ascii="Times New Roman" w:eastAsiaTheme="minorEastAsia" w:hAnsi="Times New Roman" w:cs="Times New Roman"/>
                <w:color w:val="000000" w:themeColor="text1"/>
                <w:sz w:val="20"/>
                <w:szCs w:val="16"/>
              </w:rPr>
              <w:t>(</w:t>
            </w:r>
            <w:r w:rsidR="00F90C44" w:rsidRPr="001F46F3">
              <w:rPr>
                <w:rFonts w:ascii="Times New Roman" w:eastAsiaTheme="minorEastAsia" w:hAnsi="Times New Roman" w:cs="Times New Roman"/>
                <w:color w:val="000000" w:themeColor="text1"/>
                <w:sz w:val="20"/>
                <w:szCs w:val="16"/>
              </w:rPr>
              <w:t>B</w:t>
            </w:r>
            <w:r w:rsidRPr="001F46F3">
              <w:rPr>
                <w:rFonts w:ascii="Times New Roman" w:eastAsiaTheme="minorEastAsia" w:hAnsi="Times New Roman" w:cs="Times New Roman"/>
                <w:color w:val="000000" w:themeColor="text1"/>
                <w:sz w:val="20"/>
                <w:szCs w:val="16"/>
              </w:rPr>
              <w:t>)</w:t>
            </w:r>
          </w:p>
        </w:tc>
      </w:tr>
    </w:tbl>
    <w:p w14:paraId="41C50431" w14:textId="44FE12B7" w:rsidR="00483091" w:rsidRPr="001F46F3" w:rsidRDefault="0071159D" w:rsidP="00184E65">
      <w:pPr>
        <w:spacing w:line="240" w:lineRule="auto"/>
        <w:ind w:firstLine="0"/>
        <w:rPr>
          <w:rFonts w:cstheme="minorBidi"/>
          <w:i/>
          <w:iCs/>
          <w:color w:val="000000" w:themeColor="text1"/>
          <w:kern w:val="2"/>
          <w:lang w:eastAsia="zh-CN"/>
        </w:rPr>
      </w:pPr>
      <w:r w:rsidRPr="001F46F3">
        <w:rPr>
          <w:rFonts w:eastAsia="宋体" w:cstheme="minorBidi"/>
          <w:i/>
          <w:color w:val="000000" w:themeColor="text1"/>
          <w:kern w:val="2"/>
          <w:lang w:eastAsia="zh-CN"/>
        </w:rPr>
        <w:t>G</w:t>
      </w:r>
      <w:r w:rsidR="00483091" w:rsidRPr="001F46F3">
        <w:rPr>
          <w:rFonts w:cstheme="minorBidi"/>
          <w:i/>
          <w:color w:val="000000" w:themeColor="text1"/>
          <w:kern w:val="2"/>
          <w:lang w:eastAsia="zh-CN"/>
        </w:rPr>
        <w:t>.</w:t>
      </w:r>
      <w:r w:rsidR="00483091" w:rsidRPr="001F46F3">
        <w:rPr>
          <w:rFonts w:cstheme="minorBidi"/>
          <w:i/>
          <w:iCs/>
          <w:color w:val="000000" w:themeColor="text1"/>
          <w:kern w:val="2"/>
          <w:lang w:eastAsia="zh-CN"/>
        </w:rPr>
        <w:t xml:space="preserve"> </w:t>
      </w:r>
      <w:r w:rsidR="00483091" w:rsidRPr="001F46F3">
        <w:rPr>
          <w:i/>
          <w:iCs/>
          <w:color w:val="000000" w:themeColor="text1"/>
        </w:rPr>
        <w:t xml:space="preserve">Online </w:t>
      </w:r>
      <w:r w:rsidR="00483091" w:rsidRPr="001F46F3">
        <w:rPr>
          <w:rFonts w:hint="eastAsia"/>
          <w:i/>
          <w:iCs/>
          <w:color w:val="000000" w:themeColor="text1"/>
        </w:rPr>
        <w:t>S</w:t>
      </w:r>
      <w:r w:rsidR="00483091" w:rsidRPr="001F46F3">
        <w:rPr>
          <w:i/>
          <w:iCs/>
          <w:color w:val="000000" w:themeColor="text1"/>
        </w:rPr>
        <w:t xml:space="preserve">chedule </w:t>
      </w:r>
      <w:r w:rsidR="00483091" w:rsidRPr="001F46F3">
        <w:rPr>
          <w:rFonts w:hint="eastAsia"/>
          <w:i/>
          <w:iCs/>
          <w:color w:val="000000" w:themeColor="text1"/>
        </w:rPr>
        <w:t>Buses</w:t>
      </w:r>
      <w:r w:rsidR="00483091" w:rsidRPr="001F46F3">
        <w:rPr>
          <w:i/>
          <w:iCs/>
          <w:color w:val="000000" w:themeColor="text1"/>
        </w:rPr>
        <w:t xml:space="preserve"> under </w:t>
      </w:r>
      <w:r w:rsidR="00483091" w:rsidRPr="001F46F3">
        <w:rPr>
          <w:rFonts w:hint="eastAsia"/>
          <w:i/>
          <w:iCs/>
          <w:color w:val="000000" w:themeColor="text1"/>
        </w:rPr>
        <w:t>T</w:t>
      </w:r>
      <w:r w:rsidR="00483091" w:rsidRPr="001F46F3">
        <w:rPr>
          <w:i/>
          <w:iCs/>
          <w:color w:val="000000" w:themeColor="text1"/>
        </w:rPr>
        <w:t xml:space="preserve">raffic </w:t>
      </w:r>
      <w:r w:rsidR="00483091" w:rsidRPr="001F46F3">
        <w:rPr>
          <w:rFonts w:hint="eastAsia"/>
          <w:i/>
          <w:iCs/>
          <w:color w:val="000000" w:themeColor="text1"/>
        </w:rPr>
        <w:t>C</w:t>
      </w:r>
      <w:r w:rsidR="00483091" w:rsidRPr="001F46F3">
        <w:rPr>
          <w:i/>
          <w:iCs/>
          <w:color w:val="000000" w:themeColor="text1"/>
        </w:rPr>
        <w:t>ongestion</w:t>
      </w:r>
      <w:r w:rsidR="00184E65" w:rsidRPr="001F46F3">
        <w:rPr>
          <w:i/>
          <w:iCs/>
          <w:color w:val="000000" w:themeColor="text1"/>
        </w:rPr>
        <w:t>s</w:t>
      </w:r>
      <w:r w:rsidR="00483091" w:rsidRPr="001F46F3">
        <w:rPr>
          <w:i/>
          <w:iCs/>
          <w:color w:val="000000" w:themeColor="text1"/>
        </w:rPr>
        <w:t xml:space="preserve"> with backup buses</w:t>
      </w:r>
    </w:p>
    <w:p w14:paraId="5B7179F8" w14:textId="26D6B252" w:rsidR="00F319B6" w:rsidRPr="001F46F3" w:rsidRDefault="00FE5C08" w:rsidP="00650DD8">
      <w:pPr>
        <w:ind w:firstLineChars="100" w:firstLine="200"/>
        <w:rPr>
          <w:color w:val="000000" w:themeColor="text1"/>
          <w:lang w:eastAsia="zh-CN"/>
        </w:rPr>
      </w:pPr>
      <w:bookmarkStart w:id="19" w:name="_Hlk142960622"/>
      <w:bookmarkEnd w:id="19"/>
      <w:r w:rsidRPr="001F46F3">
        <w:rPr>
          <w:color w:val="000000" w:themeColor="text1"/>
          <w:lang w:eastAsia="zh-CN"/>
        </w:rPr>
        <w:t xml:space="preserve">In this part, CBSA is allowed to use backup buses, and it is applied to the </w:t>
      </w:r>
      <w:r w:rsidRPr="001F46F3">
        <w:rPr>
          <w:color w:val="000000" w:themeColor="text1"/>
          <w:szCs w:val="22"/>
        </w:rPr>
        <w:t>100 random instances</w:t>
      </w:r>
      <w:r w:rsidRPr="001F46F3">
        <w:rPr>
          <w:color w:val="000000" w:themeColor="text1"/>
          <w:lang w:eastAsia="zh-CN"/>
        </w:rPr>
        <w:t xml:space="preserve"> generated in the experiment in Section V-B. </w:t>
      </w:r>
      <w:r w:rsidRPr="001F46F3">
        <w:rPr>
          <w:color w:val="000000" w:themeColor="text1"/>
        </w:rPr>
        <w:t>T</w:t>
      </w:r>
      <w:r w:rsidRPr="001F46F3">
        <w:rPr>
          <w:color w:val="000000" w:themeColor="text1"/>
          <w:lang w:eastAsia="zh-CN"/>
        </w:rPr>
        <w:t xml:space="preserve">his experiment aims to observe the solutions produced by the controller when a bus </w:t>
      </w:r>
      <w:r w:rsidRPr="001F46F3">
        <w:rPr>
          <w:rFonts w:hint="eastAsia"/>
          <w:color w:val="000000" w:themeColor="text1"/>
          <w:lang w:eastAsia="zh-CN"/>
        </w:rPr>
        <w:t>line</w:t>
      </w:r>
      <w:r w:rsidRPr="001F46F3">
        <w:rPr>
          <w:color w:val="000000" w:themeColor="text1"/>
          <w:lang w:eastAsia="zh-CN"/>
        </w:rPr>
        <w:t xml:space="preserve"> experiences a long time period of traffic congestion in several sections. We allow CBSA to use 0 to 10 backup buses. For each bus line, with respect to the number of backup buses, we plot the change curve of the percentage of fully covered solutions (scheduling schemes) out of all the 100 solutions for the 100 problem instances, as shown in Fig. H. </w:t>
      </w:r>
      <w:r w:rsidR="00F319B6" w:rsidRPr="001F46F3">
        <w:rPr>
          <w:color w:val="000000" w:themeColor="text1"/>
          <w:lang w:eastAsia="zh-CN"/>
        </w:rPr>
        <w:t xml:space="preserve">Fig. H illustrates that to cover all departure times in the timetable, CBSA need more buses for problem instances with a long time period of traffic congestion. For line 4, line 59, and line </w:t>
      </w:r>
      <w:r w:rsidR="00F319B6" w:rsidRPr="001F46F3">
        <w:rPr>
          <w:color w:val="000000" w:themeColor="text1"/>
          <w:lang w:eastAsia="zh-CN"/>
        </w:rPr>
        <w:lastRenderedPageBreak/>
        <w:t xml:space="preserve">60, more than half of the 100 solutions generated by CBSA need one backup bus only to fully cover all the departure times in the timetable under a long period of traffic congestion. For line k1, line 70, and </w:t>
      </w:r>
      <w:r w:rsidR="000B1811" w:rsidRPr="001F46F3">
        <w:rPr>
          <w:color w:val="000000" w:themeColor="text1"/>
          <w:lang w:eastAsia="zh-CN"/>
        </w:rPr>
        <w:t>L</w:t>
      </w:r>
      <w:r w:rsidR="00F319B6" w:rsidRPr="001F46F3">
        <w:rPr>
          <w:color w:val="000000" w:themeColor="text1"/>
          <w:lang w:eastAsia="zh-CN"/>
        </w:rPr>
        <w:t xml:space="preserve">ine </w:t>
      </w:r>
      <w:r w:rsidR="000B1811" w:rsidRPr="001F46F3">
        <w:rPr>
          <w:color w:val="000000" w:themeColor="text1"/>
          <w:lang w:eastAsia="zh-CN"/>
        </w:rPr>
        <w:t xml:space="preserve">from </w:t>
      </w:r>
      <w:r w:rsidR="00F319B6" w:rsidRPr="001F46F3">
        <w:rPr>
          <w:color w:val="000000" w:themeColor="text1"/>
          <w:lang w:eastAsia="zh-CN"/>
        </w:rPr>
        <w:t xml:space="preserve">Nanjing, the number of buses used in the scheduling schemes generated offline by CBSA is 20, 23, and 42, respectively. With 4, 2, and 9 backup buses, more than half of the solutions generated by CBSA for line k1, line 70, and </w:t>
      </w:r>
      <w:r w:rsidR="0016650D" w:rsidRPr="001F46F3">
        <w:rPr>
          <w:color w:val="000000" w:themeColor="text1"/>
          <w:lang w:eastAsia="zh-CN"/>
        </w:rPr>
        <w:t>L</w:t>
      </w:r>
      <w:r w:rsidR="00F319B6" w:rsidRPr="001F46F3">
        <w:rPr>
          <w:color w:val="000000" w:themeColor="text1"/>
          <w:lang w:eastAsia="zh-CN"/>
        </w:rPr>
        <w:t xml:space="preserve">ine </w:t>
      </w:r>
      <w:r w:rsidR="0016650D" w:rsidRPr="001F46F3">
        <w:rPr>
          <w:color w:val="000000" w:themeColor="text1"/>
          <w:lang w:eastAsia="zh-CN"/>
        </w:rPr>
        <w:t xml:space="preserve">from </w:t>
      </w:r>
      <w:r w:rsidR="00F319B6" w:rsidRPr="001F46F3">
        <w:rPr>
          <w:color w:val="000000" w:themeColor="text1"/>
          <w:lang w:eastAsia="zh-CN"/>
        </w:rPr>
        <w:t xml:space="preserve">Nanjing are fully covered, respectively. This demonstrates that the CBSA can achieve full coverage of </w:t>
      </w:r>
      <w:r w:rsidR="00AB3C0D">
        <w:rPr>
          <w:color w:val="000000" w:themeColor="text1"/>
          <w:lang w:eastAsia="zh-CN"/>
        </w:rPr>
        <w:t xml:space="preserve">the </w:t>
      </w:r>
      <w:r w:rsidR="00F319B6" w:rsidRPr="001F46F3">
        <w:rPr>
          <w:color w:val="000000" w:themeColor="text1"/>
          <w:lang w:eastAsia="zh-CN"/>
        </w:rPr>
        <w:t xml:space="preserve">timetable by using a few backup buses.  </w:t>
      </w:r>
    </w:p>
    <w:p w14:paraId="2B611794" w14:textId="3CE22E60" w:rsidR="00F319B6" w:rsidRPr="001F46F3" w:rsidRDefault="00F319B6" w:rsidP="00650DD8">
      <w:pPr>
        <w:ind w:firstLineChars="100" w:firstLine="200"/>
        <w:rPr>
          <w:color w:val="000000" w:themeColor="text1"/>
          <w:lang w:eastAsia="zh-CN"/>
        </w:rPr>
      </w:pPr>
      <w:r w:rsidRPr="001F46F3">
        <w:rPr>
          <w:rFonts w:hint="eastAsia"/>
          <w:color w:val="000000" w:themeColor="text1"/>
          <w:lang w:eastAsia="zh-CN"/>
        </w:rPr>
        <w:t>F</w:t>
      </w:r>
      <w:r w:rsidRPr="001F46F3">
        <w:rPr>
          <w:color w:val="000000" w:themeColor="text1"/>
          <w:lang w:eastAsia="zh-CN"/>
        </w:rPr>
        <w:t xml:space="preserve">ig. H shows that for each bus line, a large number of buses is needed to realize 100% of fully covered solutions. For instance, Line 60 needs 6 backup buses to improve the percentage of fully covered solutions to 100%. </w:t>
      </w:r>
      <w:r w:rsidRPr="001F46F3">
        <w:rPr>
          <w:rFonts w:hint="eastAsia"/>
          <w:color w:val="000000" w:themeColor="text1"/>
          <w:lang w:eastAsia="zh-CN"/>
        </w:rPr>
        <w:t>T</w:t>
      </w:r>
      <w:r w:rsidRPr="001F46F3">
        <w:rPr>
          <w:color w:val="000000" w:themeColor="text1"/>
          <w:lang w:eastAsia="zh-CN"/>
        </w:rPr>
        <w:t xml:space="preserve">he reason is as follows: Each bus line has 100 problem instances, some of which have severe traffic congestions; those instances with severe traffic congestions need a large number of buses to achieve full coverage of all departure times. Except for problem instances with severe traffic congestions, CBSA can fully cover the departure times using 1-2 backup buses only. </w:t>
      </w:r>
    </w:p>
    <w:p w14:paraId="4013AAAD" w14:textId="5C8920B0" w:rsidR="00775BF8" w:rsidRPr="001F46F3" w:rsidRDefault="00000000" w:rsidP="00F319B6">
      <w:pPr>
        <w:widowControl w:val="0"/>
        <w:ind w:firstLineChars="100" w:firstLine="200"/>
        <w:rPr>
          <w:rFonts w:eastAsiaTheme="minorEastAsia" w:cstheme="minorBidi"/>
          <w:iCs/>
          <w:color w:val="000000" w:themeColor="text1"/>
          <w:kern w:val="2"/>
          <w:lang w:eastAsia="zh-CN"/>
        </w:rPr>
      </w:pPr>
      <w:r>
        <w:rPr>
          <w:rFonts w:cstheme="minorBidi"/>
          <w:color w:val="000000" w:themeColor="text1"/>
        </w:rPr>
        <w:pict w14:anchorId="61A80FB9">
          <v:shape id="_x0000_s2081" type="#_x0000_t202" style="position:absolute;left:0;text-align:left;margin-left:0;margin-top:0;width:512.7pt;height:498.3pt;z-index:251660288;visibility:visible;mso-position-horizontal:center;mso-position-horizontal-relative:margin;mso-position-vertical:top;mso-position-vertical-relative:margin;v-text-anchor:top" o:allowoverlap="f" stroked="f">
            <v:textbox style="mso-next-textbox:#_x0000_s2081" inset="0,0,0,0">
              <w:txbxContent>
                <w:bookmarkStart w:id="20" w:name="_MON_1764591026"/>
                <w:bookmarkEnd w:id="20"/>
                <w:p w14:paraId="67880EF0" w14:textId="56A92667" w:rsidR="00775BF8" w:rsidRDefault="00F06514" w:rsidP="00775BF8">
                  <w:pPr>
                    <w:ind w:firstLine="0"/>
                  </w:pPr>
                  <w:r>
                    <w:object w:dxaOrig="26580" w:dyaOrig="7288" w14:anchorId="5AFACD46">
                      <v:shape id="_x0000_i1045" type="#_x0000_t75" style="width:511.35pt;height:140pt">
                        <v:imagedata r:id="rId29" o:title=""/>
                      </v:shape>
                      <o:OLEObject Type="Embed" ProgID="Visio.Drawing.15" ShapeID="_x0000_i1045" DrawAspect="Content" ObjectID="_1770571162" r:id="rId30"/>
                    </w:objec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4678"/>
                  </w:tblGrid>
                  <w:tr w:rsidR="00775BF8" w14:paraId="09052594" w14:textId="77777777" w:rsidTr="00775BF8">
                    <w:tc>
                      <w:tcPr>
                        <w:tcW w:w="5778" w:type="dxa"/>
                      </w:tcPr>
                      <w:p w14:paraId="69B20718" w14:textId="77777777" w:rsidR="00775BF8" w:rsidRPr="00576279" w:rsidRDefault="00775BF8" w:rsidP="006932B2">
                        <w:pPr>
                          <w:ind w:firstLine="0"/>
                          <w:jc w:val="center"/>
                          <w:rPr>
                            <w:rFonts w:ascii="Times New Roman" w:eastAsiaTheme="minorEastAsia" w:hAnsi="Times New Roman" w:cs="Times New Roman"/>
                          </w:rPr>
                        </w:pPr>
                        <w:r w:rsidRPr="00621E0A">
                          <w:rPr>
                            <w:rFonts w:ascii="Times New Roman" w:eastAsia="宋体" w:hAnsi="Times New Roman" w:cs="Times New Roman"/>
                            <w:color w:val="000000" w:themeColor="text1"/>
                            <w:sz w:val="20"/>
                            <w:szCs w:val="20"/>
                          </w:rPr>
                          <w:t>(a) Line 4</w:t>
                        </w:r>
                      </w:p>
                    </w:tc>
                    <w:tc>
                      <w:tcPr>
                        <w:tcW w:w="4678" w:type="dxa"/>
                      </w:tcPr>
                      <w:p w14:paraId="6DC711DC" w14:textId="77777777" w:rsidR="00775BF8" w:rsidRDefault="00775BF8" w:rsidP="006932B2">
                        <w:pPr>
                          <w:spacing w:afterLines="50" w:after="120"/>
                          <w:ind w:firstLine="0"/>
                          <w:jc w:val="center"/>
                          <w:rPr>
                            <w:rFonts w:eastAsiaTheme="minorEastAsia"/>
                          </w:rPr>
                        </w:pPr>
                        <w:r w:rsidRPr="00621E0A">
                          <w:rPr>
                            <w:rFonts w:ascii="Times New Roman" w:eastAsia="宋体" w:hAnsi="Times New Roman" w:cs="Times New Roman"/>
                            <w:color w:val="000000" w:themeColor="text1"/>
                            <w:sz w:val="20"/>
                            <w:szCs w:val="20"/>
                          </w:rPr>
                          <w:t>(b) Line 59</w:t>
                        </w:r>
                        <w:r w:rsidRPr="00621E0A">
                          <w:rPr>
                            <w:rFonts w:eastAsiaTheme="minorEastAsia"/>
                            <w:sz w:val="20"/>
                            <w:szCs w:val="21"/>
                          </w:rPr>
                          <w:t xml:space="preserve"> </w:t>
                        </w:r>
                      </w:p>
                    </w:tc>
                  </w:tr>
                </w:tbl>
                <w:p w14:paraId="257F4D99" w14:textId="0EF61969" w:rsidR="00775BF8" w:rsidRDefault="00F06514" w:rsidP="00775BF8">
                  <w:pPr>
                    <w:ind w:firstLine="0"/>
                  </w:pPr>
                  <w:r>
                    <w:object w:dxaOrig="26614" w:dyaOrig="7246" w14:anchorId="3350BC01">
                      <v:shape id="_x0000_i1047" type="#_x0000_t75" style="width:510.65pt;height:139.35pt">
                        <v:imagedata r:id="rId31" o:title=""/>
                      </v:shape>
                      <o:OLEObject Type="Embed" ProgID="Visio.Drawing.15" ShapeID="_x0000_i1047" DrawAspect="Content" ObjectID="_1770571163" r:id="rId32"/>
                    </w:object>
                  </w:r>
                </w:p>
                <w:tbl>
                  <w:tblPr>
                    <w:tblStyle w:val="afd"/>
                    <w:tblW w:w="105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4820"/>
                  </w:tblGrid>
                  <w:tr w:rsidR="00775BF8" w14:paraId="6E88DA3D" w14:textId="77777777" w:rsidTr="00775BF8">
                    <w:tc>
                      <w:tcPr>
                        <w:tcW w:w="5778" w:type="dxa"/>
                      </w:tcPr>
                      <w:p w14:paraId="1FD0AE37" w14:textId="77777777" w:rsidR="00775BF8" w:rsidRPr="00576279" w:rsidRDefault="00775BF8" w:rsidP="006932B2">
                        <w:pPr>
                          <w:ind w:firstLine="0"/>
                          <w:jc w:val="center"/>
                          <w:rPr>
                            <w:rFonts w:ascii="Times New Roman" w:eastAsiaTheme="minorEastAsia" w:hAnsi="Times New Roman" w:cs="Times New Roman"/>
                          </w:rPr>
                        </w:pPr>
                        <w:r w:rsidRPr="00621E0A">
                          <w:rPr>
                            <w:rFonts w:ascii="Times New Roman" w:eastAsia="宋体" w:hAnsi="Times New Roman" w:cs="Times New Roman"/>
                            <w:color w:val="000000" w:themeColor="text1"/>
                            <w:sz w:val="20"/>
                            <w:szCs w:val="20"/>
                          </w:rPr>
                          <w:t>(c) Line 60</w:t>
                        </w:r>
                      </w:p>
                    </w:tc>
                    <w:tc>
                      <w:tcPr>
                        <w:tcW w:w="4820" w:type="dxa"/>
                      </w:tcPr>
                      <w:p w14:paraId="23B84056" w14:textId="77777777" w:rsidR="00775BF8" w:rsidRPr="005E1458" w:rsidRDefault="00775BF8" w:rsidP="006932B2">
                        <w:pPr>
                          <w:ind w:firstLine="0"/>
                          <w:jc w:val="center"/>
                          <w:rPr>
                            <w:rFonts w:ascii="Times New Roman" w:eastAsia="宋体" w:hAnsi="Times New Roman" w:cs="Times New Roman"/>
                            <w:color w:val="000000" w:themeColor="text1"/>
                            <w:sz w:val="20"/>
                            <w:szCs w:val="20"/>
                          </w:rPr>
                        </w:pPr>
                        <w:r w:rsidRPr="00621E0A">
                          <w:rPr>
                            <w:rFonts w:ascii="Times New Roman" w:eastAsia="宋体" w:hAnsi="Times New Roman" w:cs="Times New Roman"/>
                            <w:color w:val="000000" w:themeColor="text1"/>
                            <w:sz w:val="20"/>
                            <w:szCs w:val="20"/>
                          </w:rPr>
                          <w:t>(d) Line k1</w:t>
                        </w:r>
                      </w:p>
                    </w:tc>
                  </w:tr>
                </w:tbl>
                <w:p w14:paraId="13293C71" w14:textId="17A1CB3D" w:rsidR="00775BF8" w:rsidRDefault="00F06514" w:rsidP="00775BF8">
                  <w:pPr>
                    <w:ind w:firstLine="0"/>
                  </w:pPr>
                  <w:r>
                    <w:object w:dxaOrig="26639" w:dyaOrig="7330" w14:anchorId="35D56094">
                      <v:shape id="_x0000_i1049" type="#_x0000_t75" style="width:511.35pt;height:140pt">
                        <v:imagedata r:id="rId33" o:title=""/>
                      </v:shape>
                      <o:OLEObject Type="Embed" ProgID="Visio.Drawing.15" ShapeID="_x0000_i1049" DrawAspect="Content" ObjectID="_1770571164" r:id="rId34"/>
                    </w:objec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4678"/>
                  </w:tblGrid>
                  <w:tr w:rsidR="00775BF8" w:rsidRPr="005E1458" w14:paraId="053D9727" w14:textId="77777777" w:rsidTr="00775BF8">
                    <w:tc>
                      <w:tcPr>
                        <w:tcW w:w="5778" w:type="dxa"/>
                      </w:tcPr>
                      <w:p w14:paraId="30006C48" w14:textId="77777777" w:rsidR="00775BF8" w:rsidRPr="00576279" w:rsidRDefault="00775BF8" w:rsidP="006932B2">
                        <w:pPr>
                          <w:ind w:firstLine="0"/>
                          <w:jc w:val="center"/>
                          <w:rPr>
                            <w:rFonts w:ascii="Times New Roman" w:eastAsiaTheme="minorEastAsia" w:hAnsi="Times New Roman" w:cs="Times New Roman"/>
                          </w:rPr>
                        </w:pPr>
                        <w:r w:rsidRPr="00621E0A">
                          <w:rPr>
                            <w:rFonts w:ascii="Times New Roman" w:eastAsia="宋体" w:hAnsi="Times New Roman" w:cs="Times New Roman"/>
                            <w:color w:val="000000" w:themeColor="text1"/>
                            <w:sz w:val="20"/>
                            <w:szCs w:val="20"/>
                          </w:rPr>
                          <w:t>(</w:t>
                        </w:r>
                        <w:r>
                          <w:rPr>
                            <w:rFonts w:ascii="Times New Roman" w:eastAsia="宋体" w:hAnsi="Times New Roman" w:cs="Times New Roman"/>
                            <w:color w:val="000000" w:themeColor="text1"/>
                            <w:sz w:val="20"/>
                            <w:szCs w:val="20"/>
                          </w:rPr>
                          <w:t>e</w:t>
                        </w:r>
                        <w:r w:rsidRPr="00621E0A">
                          <w:rPr>
                            <w:rFonts w:ascii="Times New Roman" w:eastAsia="宋体" w:hAnsi="Times New Roman" w:cs="Times New Roman"/>
                            <w:color w:val="000000" w:themeColor="text1"/>
                            <w:sz w:val="20"/>
                            <w:szCs w:val="20"/>
                          </w:rPr>
                          <w:t xml:space="preserve">) Line </w:t>
                        </w:r>
                        <w:r>
                          <w:rPr>
                            <w:rFonts w:ascii="Times New Roman" w:eastAsia="宋体" w:hAnsi="Times New Roman" w:cs="Times New Roman"/>
                            <w:color w:val="000000" w:themeColor="text1"/>
                            <w:sz w:val="20"/>
                            <w:szCs w:val="20"/>
                          </w:rPr>
                          <w:t>7</w:t>
                        </w:r>
                        <w:r w:rsidRPr="00621E0A">
                          <w:rPr>
                            <w:rFonts w:ascii="Times New Roman" w:eastAsia="宋体" w:hAnsi="Times New Roman" w:cs="Times New Roman"/>
                            <w:color w:val="000000" w:themeColor="text1"/>
                            <w:sz w:val="20"/>
                            <w:szCs w:val="20"/>
                          </w:rPr>
                          <w:t>0</w:t>
                        </w:r>
                      </w:p>
                    </w:tc>
                    <w:tc>
                      <w:tcPr>
                        <w:tcW w:w="4678" w:type="dxa"/>
                      </w:tcPr>
                      <w:p w14:paraId="1B46C699" w14:textId="5A036D35" w:rsidR="00775BF8" w:rsidRPr="005E1458" w:rsidRDefault="00775BF8" w:rsidP="006932B2">
                        <w:pPr>
                          <w:ind w:firstLine="0"/>
                          <w:jc w:val="center"/>
                          <w:rPr>
                            <w:rFonts w:ascii="Times New Roman" w:eastAsia="宋体" w:hAnsi="Times New Roman" w:cs="Times New Roman"/>
                            <w:color w:val="000000" w:themeColor="text1"/>
                            <w:sz w:val="20"/>
                            <w:szCs w:val="20"/>
                          </w:rPr>
                        </w:pPr>
                        <w:r w:rsidRPr="00621E0A">
                          <w:rPr>
                            <w:rFonts w:ascii="Times New Roman" w:eastAsia="宋体" w:hAnsi="Times New Roman" w:cs="Times New Roman"/>
                            <w:color w:val="000000" w:themeColor="text1"/>
                            <w:sz w:val="20"/>
                            <w:szCs w:val="20"/>
                          </w:rPr>
                          <w:t>(</w:t>
                        </w:r>
                        <w:r>
                          <w:rPr>
                            <w:rFonts w:ascii="Times New Roman" w:eastAsia="宋体" w:hAnsi="Times New Roman" w:cs="Times New Roman"/>
                            <w:color w:val="000000" w:themeColor="text1"/>
                            <w:sz w:val="20"/>
                            <w:szCs w:val="20"/>
                          </w:rPr>
                          <w:t>f</w:t>
                        </w:r>
                        <w:r w:rsidRPr="00621E0A">
                          <w:rPr>
                            <w:rFonts w:ascii="Times New Roman" w:eastAsia="宋体" w:hAnsi="Times New Roman" w:cs="Times New Roman"/>
                            <w:color w:val="000000" w:themeColor="text1"/>
                            <w:sz w:val="20"/>
                            <w:szCs w:val="20"/>
                          </w:rPr>
                          <w:t xml:space="preserve">) Line </w:t>
                        </w:r>
                        <w:r w:rsidR="001440E2">
                          <w:rPr>
                            <w:rFonts w:ascii="Times New Roman" w:eastAsia="宋体" w:hAnsi="Times New Roman" w:cs="Times New Roman" w:hint="eastAsia"/>
                            <w:color w:val="000000" w:themeColor="text1"/>
                            <w:sz w:val="20"/>
                            <w:szCs w:val="20"/>
                          </w:rPr>
                          <w:t>from</w:t>
                        </w:r>
                        <w:r w:rsidR="001440E2">
                          <w:rPr>
                            <w:rFonts w:ascii="Times New Roman" w:eastAsia="宋体" w:hAnsi="Times New Roman" w:cs="Times New Roman"/>
                            <w:color w:val="000000" w:themeColor="text1"/>
                            <w:sz w:val="20"/>
                            <w:szCs w:val="20"/>
                          </w:rPr>
                          <w:t xml:space="preserve"> </w:t>
                        </w:r>
                        <w:r>
                          <w:rPr>
                            <w:rFonts w:ascii="Times New Roman" w:eastAsia="宋体" w:hAnsi="Times New Roman" w:cs="Times New Roman"/>
                            <w:color w:val="000000" w:themeColor="text1"/>
                            <w:sz w:val="20"/>
                            <w:szCs w:val="20"/>
                          </w:rPr>
                          <w:t>Nanjing</w:t>
                        </w:r>
                      </w:p>
                    </w:tc>
                  </w:tr>
                </w:tbl>
                <w:p w14:paraId="3E66B14E" w14:textId="77777777" w:rsidR="007546AD" w:rsidRPr="004316E9" w:rsidRDefault="007546AD" w:rsidP="007546AD">
                  <w:pPr>
                    <w:tabs>
                      <w:tab w:val="center" w:pos="3631"/>
                      <w:tab w:val="center" w:pos="7264"/>
                    </w:tabs>
                    <w:spacing w:beforeLines="50" w:before="120" w:afterLines="50" w:after="120"/>
                    <w:ind w:firstLine="0"/>
                    <w:rPr>
                      <w:rFonts w:eastAsia="宋体"/>
                      <w:color w:val="000000" w:themeColor="text1"/>
                      <w:kern w:val="2"/>
                      <w:lang w:eastAsia="zh-CN"/>
                    </w:rPr>
                  </w:pPr>
                  <w:r w:rsidRPr="00C4763D">
                    <w:rPr>
                      <w:rFonts w:eastAsia="宋体"/>
                      <w:b/>
                      <w:bCs/>
                      <w:color w:val="000000" w:themeColor="text1"/>
                      <w:szCs w:val="21"/>
                    </w:rPr>
                    <w:t>Fig.</w:t>
                  </w:r>
                  <w:r>
                    <w:rPr>
                      <w:rFonts w:eastAsia="宋体"/>
                      <w:b/>
                      <w:bCs/>
                      <w:color w:val="000000" w:themeColor="text1"/>
                      <w:szCs w:val="21"/>
                    </w:rPr>
                    <w:t xml:space="preserve"> H</w:t>
                  </w:r>
                  <w:r w:rsidRPr="00C4763D">
                    <w:rPr>
                      <w:rFonts w:eastAsia="宋体"/>
                      <w:b/>
                      <w:bCs/>
                      <w:color w:val="000000" w:themeColor="text1"/>
                      <w:szCs w:val="21"/>
                    </w:rPr>
                    <w:t xml:space="preserve">. </w:t>
                  </w:r>
                  <w:r>
                    <w:rPr>
                      <w:rFonts w:eastAsia="宋体"/>
                      <w:color w:val="000000" w:themeColor="text1"/>
                      <w:szCs w:val="21"/>
                    </w:rPr>
                    <w:t>The percentage</w:t>
                  </w:r>
                  <w:r w:rsidRPr="006C2259">
                    <w:rPr>
                      <w:rFonts w:eastAsia="宋体"/>
                      <w:color w:val="000000" w:themeColor="text1"/>
                      <w:szCs w:val="21"/>
                    </w:rPr>
                    <w:t xml:space="preserve"> of </w:t>
                  </w:r>
                  <w:r>
                    <w:rPr>
                      <w:rFonts w:eastAsia="宋体"/>
                      <w:color w:val="000000" w:themeColor="text1"/>
                      <w:szCs w:val="21"/>
                    </w:rPr>
                    <w:t xml:space="preserve">fully covered solutions </w:t>
                  </w:r>
                  <w:r>
                    <w:rPr>
                      <w:rFonts w:eastAsia="宋体"/>
                      <w:color w:val="000000" w:themeColor="text1"/>
                      <w:szCs w:val="21"/>
                      <w:lang w:eastAsia="zh-CN"/>
                    </w:rPr>
                    <w:t xml:space="preserve">out of all solutions generated by </w:t>
                  </w:r>
                  <w:r w:rsidRPr="006C2259">
                    <w:rPr>
                      <w:rFonts w:eastAsia="宋体"/>
                      <w:color w:val="000000" w:themeColor="text1"/>
                      <w:szCs w:val="21"/>
                    </w:rPr>
                    <w:t>C</w:t>
                  </w:r>
                  <w:r>
                    <w:rPr>
                      <w:rFonts w:eastAsia="宋体"/>
                      <w:color w:val="000000" w:themeColor="text1"/>
                      <w:szCs w:val="21"/>
                    </w:rPr>
                    <w:t>BS</w:t>
                  </w:r>
                  <w:r w:rsidRPr="006C2259">
                    <w:rPr>
                      <w:rFonts w:eastAsia="宋体"/>
                      <w:color w:val="000000" w:themeColor="text1"/>
                      <w:szCs w:val="21"/>
                    </w:rPr>
                    <w:t xml:space="preserve">A with backup </w:t>
                  </w:r>
                  <w:r>
                    <w:rPr>
                      <w:rFonts w:eastAsia="宋体"/>
                      <w:color w:val="000000" w:themeColor="text1"/>
                      <w:szCs w:val="21"/>
                    </w:rPr>
                    <w:t>buses</w:t>
                  </w:r>
                  <w:r w:rsidRPr="006C2259">
                    <w:rPr>
                      <w:rFonts w:eastAsia="宋体"/>
                      <w:color w:val="000000" w:themeColor="text1"/>
                      <w:szCs w:val="21"/>
                    </w:rPr>
                    <w:t xml:space="preserve"> under </w:t>
                  </w:r>
                  <w:r>
                    <w:rPr>
                      <w:rFonts w:eastAsia="宋体"/>
                      <w:color w:val="000000" w:themeColor="text1"/>
                      <w:szCs w:val="21"/>
                    </w:rPr>
                    <w:t xml:space="preserve">long time periods of </w:t>
                  </w:r>
                  <w:r w:rsidRPr="006C2259">
                    <w:rPr>
                      <w:rFonts w:eastAsia="宋体"/>
                      <w:color w:val="000000" w:themeColor="text1"/>
                      <w:szCs w:val="21"/>
                    </w:rPr>
                    <w:t>traffic congestion</w:t>
                  </w:r>
                  <w:r>
                    <w:rPr>
                      <w:rFonts w:eastAsia="宋体"/>
                      <w:color w:val="000000" w:themeColor="text1"/>
                      <w:szCs w:val="21"/>
                    </w:rPr>
                    <w:t>s</w:t>
                  </w:r>
                  <w:r w:rsidRPr="006C2259">
                    <w:rPr>
                      <w:rFonts w:eastAsia="宋体"/>
                      <w:color w:val="000000" w:themeColor="text1"/>
                      <w:szCs w:val="21"/>
                    </w:rPr>
                    <w:t>.</w:t>
                  </w:r>
                </w:p>
                <w:p w14:paraId="72AD9ED7" w14:textId="3DA357A9" w:rsidR="00775BF8" w:rsidRPr="00775BF8" w:rsidRDefault="00775BF8" w:rsidP="007546AD">
                  <w:pPr>
                    <w:tabs>
                      <w:tab w:val="center" w:pos="3631"/>
                      <w:tab w:val="center" w:pos="7264"/>
                    </w:tabs>
                    <w:spacing w:beforeLines="50" w:before="120" w:afterLines="50" w:after="120"/>
                    <w:ind w:firstLine="0"/>
                    <w:jc w:val="left"/>
                    <w:rPr>
                      <w:rFonts w:eastAsia="宋体"/>
                      <w:color w:val="000000" w:themeColor="text1"/>
                      <w:szCs w:val="21"/>
                    </w:rPr>
                  </w:pPr>
                </w:p>
              </w:txbxContent>
            </v:textbox>
            <w10:wrap type="topAndBottom" anchorx="margin" anchory="margin"/>
          </v:shape>
        </w:pict>
      </w:r>
    </w:p>
    <w:sectPr w:rsidR="00775BF8" w:rsidRPr="001F46F3" w:rsidSect="001E12FD">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22879" w14:textId="77777777" w:rsidR="001E12FD" w:rsidRDefault="001E12FD">
      <w:r>
        <w:separator/>
      </w:r>
    </w:p>
  </w:endnote>
  <w:endnote w:type="continuationSeparator" w:id="0">
    <w:p w14:paraId="469F060D" w14:textId="77777777" w:rsidR="001E12FD" w:rsidRDefault="001E1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3B4FC" w14:textId="77777777" w:rsidR="001E12FD" w:rsidRDefault="001E12FD"/>
  </w:footnote>
  <w:footnote w:type="continuationSeparator" w:id="0">
    <w:p w14:paraId="12BCA31B" w14:textId="77777777" w:rsidR="001E12FD" w:rsidRDefault="001E12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131F" w14:textId="4A61AE97" w:rsidR="00C84C06" w:rsidRDefault="00C84C06">
    <w:pPr>
      <w:framePr w:wrap="auto" w:vAnchor="text" w:hAnchor="margin" w:xAlign="right" w:y="1"/>
    </w:pPr>
    <w:r>
      <w:fldChar w:fldCharType="begin"/>
    </w:r>
    <w:r>
      <w:instrText xml:space="preserve">PAGE  </w:instrText>
    </w:r>
    <w:r>
      <w:fldChar w:fldCharType="separate"/>
    </w:r>
    <w:r w:rsidR="000E7992">
      <w:rPr>
        <w:noProof/>
      </w:rPr>
      <w:t>2</w:t>
    </w:r>
    <w:r>
      <w:fldChar w:fldCharType="end"/>
    </w:r>
  </w:p>
  <w:p w14:paraId="3A8A35FF" w14:textId="77777777" w:rsidR="00C84C06" w:rsidRDefault="00C84C06">
    <w:pPr>
      <w:ind w:right="360"/>
    </w:pPr>
    <w:r>
      <w:t>&gt; REPLACE THIS LINE WITH YOUR PAPER IDENTIFICATION NUMBER (DOUBLE-CLICK HERE TO EDIT) &lt;</w:t>
    </w:r>
  </w:p>
  <w:p w14:paraId="63465824" w14:textId="77777777" w:rsidR="00C84C06" w:rsidRDefault="00C84C0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E5CEBE9A"/>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i/>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1935455D"/>
    <w:multiLevelType w:val="hybridMultilevel"/>
    <w:tmpl w:val="BB1A6C98"/>
    <w:lvl w:ilvl="0" w:tplc="9E268BB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373529B7"/>
    <w:multiLevelType w:val="multilevel"/>
    <w:tmpl w:val="C78CC9A2"/>
    <w:lvl w:ilvl="0">
      <w:start w:val="1"/>
      <w:numFmt w:val="chineseCountingThousand"/>
      <w:pStyle w:val="a"/>
      <w:suff w:val="space"/>
      <w:lvlText w:val="第%1章"/>
      <w:lvlJc w:val="left"/>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846" w:hanging="420"/>
      </w:pPr>
      <w:rPr>
        <w:rFonts w:hint="eastAsia"/>
      </w:rPr>
    </w:lvl>
    <w:lvl w:ilvl="5">
      <w:start w:val="1"/>
      <w:numFmt w:val="lowerRoman"/>
      <w:lvlText w:val="%6."/>
      <w:lvlJc w:val="right"/>
      <w:pPr>
        <w:ind w:left="1129"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5"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2B6F4C"/>
    <w:multiLevelType w:val="hybridMultilevel"/>
    <w:tmpl w:val="1A44FE92"/>
    <w:lvl w:ilvl="0" w:tplc="B39267D6">
      <w:start w:val="1"/>
      <w:numFmt w:val="bullet"/>
      <w:lvlText w:val=""/>
      <w:lvlJc w:val="left"/>
      <w:pPr>
        <w:ind w:left="620" w:hanging="420"/>
      </w:pPr>
      <w:rPr>
        <w:rFonts w:ascii="Wingdings" w:hAnsi="Wingdings" w:hint="default"/>
        <w:sz w:val="15"/>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7" w15:restartNumberingAfterBreak="0">
    <w:nsid w:val="52CA544A"/>
    <w:multiLevelType w:val="singleLevel"/>
    <w:tmpl w:val="52CA544A"/>
    <w:lvl w:ilvl="0">
      <w:start w:val="1"/>
      <w:numFmt w:val="decimal"/>
      <w:pStyle w:val="references0"/>
      <w:lvlText w:val="[%1]"/>
      <w:lvlJc w:val="left"/>
      <w:pPr>
        <w:tabs>
          <w:tab w:val="left" w:pos="360"/>
        </w:tabs>
        <w:ind w:left="360" w:hanging="360"/>
      </w:pPr>
      <w:rPr>
        <w:rFonts w:ascii="Times New Roman" w:hAnsi="Times New Roman" w:cs="Times New Roman" w:hint="default"/>
        <w:b w:val="0"/>
        <w:bCs w:val="0"/>
        <w:i w:val="0"/>
        <w:iCs w:val="0"/>
        <w:sz w:val="16"/>
        <w:szCs w:val="16"/>
      </w:rPr>
    </w:lvl>
  </w:abstractNum>
  <w:num w:numId="1" w16cid:durableId="869680976">
    <w:abstractNumId w:val="0"/>
  </w:num>
  <w:num w:numId="2" w16cid:durableId="1208834908">
    <w:abstractNumId w:val="4"/>
  </w:num>
  <w:num w:numId="3" w16cid:durableId="1028527887">
    <w:abstractNumId w:val="2"/>
  </w:num>
  <w:num w:numId="4" w16cid:durableId="2099398501">
    <w:abstractNumId w:val="5"/>
  </w:num>
  <w:num w:numId="5" w16cid:durableId="1499731020">
    <w:abstractNumId w:val="3"/>
  </w:num>
  <w:num w:numId="6" w16cid:durableId="1078400926">
    <w:abstractNumId w:val="0"/>
  </w:num>
  <w:num w:numId="7" w16cid:durableId="1046107662">
    <w:abstractNumId w:val="0"/>
  </w:num>
  <w:num w:numId="8" w16cid:durableId="386563770">
    <w:abstractNumId w:val="1"/>
  </w:num>
  <w:num w:numId="9" w16cid:durableId="443312211">
    <w:abstractNumId w:val="0"/>
  </w:num>
  <w:num w:numId="10" w16cid:durableId="1642883177">
    <w:abstractNumId w:val="6"/>
  </w:num>
  <w:num w:numId="11" w16cid:durableId="1774126469">
    <w:abstractNumId w:val="0"/>
  </w:num>
  <w:num w:numId="12" w16cid:durableId="1452283489">
    <w:abstractNumId w:val="0"/>
  </w:num>
  <w:num w:numId="13" w16cid:durableId="1259676411">
    <w:abstractNumId w:val="0"/>
  </w:num>
  <w:num w:numId="14" w16cid:durableId="331224842">
    <w:abstractNumId w:val="0"/>
  </w:num>
  <w:num w:numId="15" w16cid:durableId="305546706">
    <w:abstractNumId w:val="0"/>
  </w:num>
  <w:num w:numId="16" w16cid:durableId="1514223058">
    <w:abstractNumId w:val="0"/>
  </w:num>
  <w:num w:numId="17" w16cid:durableId="1780447606">
    <w:abstractNumId w:val="0"/>
  </w:num>
  <w:num w:numId="18" w16cid:durableId="1701933115">
    <w:abstractNumId w:val="0"/>
  </w:num>
  <w:num w:numId="19" w16cid:durableId="1639144953">
    <w:abstractNumId w:val="0"/>
  </w:num>
  <w:num w:numId="20" w16cid:durableId="1758016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35381384">
    <w:abstractNumId w:val="0"/>
  </w:num>
  <w:num w:numId="22" w16cid:durableId="464393031">
    <w:abstractNumId w:val="7"/>
  </w:num>
  <w:num w:numId="23" w16cid:durableId="12723200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22218229">
    <w:abstractNumId w:val="0"/>
  </w:num>
  <w:num w:numId="25" w16cid:durableId="432942844">
    <w:abstractNumId w:val="0"/>
  </w:num>
  <w:num w:numId="26" w16cid:durableId="1641298586">
    <w:abstractNumId w:val="0"/>
  </w:num>
  <w:num w:numId="27" w16cid:durableId="655231641">
    <w:abstractNumId w:val="0"/>
  </w:num>
  <w:num w:numId="28" w16cid:durableId="408387435">
    <w:abstractNumId w:val="0"/>
  </w:num>
  <w:num w:numId="29" w16cid:durableId="7299591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49313707">
    <w:abstractNumId w:val="0"/>
  </w:num>
  <w:num w:numId="31" w16cid:durableId="1407726434">
    <w:abstractNumId w:val="0"/>
  </w:num>
  <w:num w:numId="32" w16cid:durableId="24676583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attachedTemplate r:id="rId1"/>
  <w:defaultTabStop w:val="202"/>
  <w:characterSpacingControl w:val="doNotCompress"/>
  <w:hdrShapeDefaults>
    <o:shapedefaults v:ext="edit" spidmax="2124"/>
  </w:hdrShapeDefaults>
  <w:footnotePr>
    <w:numRestart w:val="eachSect"/>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F4B45"/>
    <w:rsid w:val="00000D5D"/>
    <w:rsid w:val="00001A16"/>
    <w:rsid w:val="00001E1A"/>
    <w:rsid w:val="00003ED1"/>
    <w:rsid w:val="00004ED4"/>
    <w:rsid w:val="0000608A"/>
    <w:rsid w:val="000064DF"/>
    <w:rsid w:val="00006AD4"/>
    <w:rsid w:val="000102D8"/>
    <w:rsid w:val="000109C9"/>
    <w:rsid w:val="000118B0"/>
    <w:rsid w:val="000122FE"/>
    <w:rsid w:val="00012344"/>
    <w:rsid w:val="000124CE"/>
    <w:rsid w:val="00012586"/>
    <w:rsid w:val="0001299B"/>
    <w:rsid w:val="00013D52"/>
    <w:rsid w:val="0001425A"/>
    <w:rsid w:val="000144F3"/>
    <w:rsid w:val="000148C4"/>
    <w:rsid w:val="00015095"/>
    <w:rsid w:val="0001595E"/>
    <w:rsid w:val="00015C66"/>
    <w:rsid w:val="000161DD"/>
    <w:rsid w:val="000163AB"/>
    <w:rsid w:val="00016D83"/>
    <w:rsid w:val="00017AB3"/>
    <w:rsid w:val="00017DCF"/>
    <w:rsid w:val="00017F33"/>
    <w:rsid w:val="00020974"/>
    <w:rsid w:val="00021D9C"/>
    <w:rsid w:val="00024436"/>
    <w:rsid w:val="00024C67"/>
    <w:rsid w:val="00024DCC"/>
    <w:rsid w:val="00024E32"/>
    <w:rsid w:val="000257B7"/>
    <w:rsid w:val="00025C9A"/>
    <w:rsid w:val="00025F14"/>
    <w:rsid w:val="00026065"/>
    <w:rsid w:val="0002642F"/>
    <w:rsid w:val="00026AAA"/>
    <w:rsid w:val="000273EE"/>
    <w:rsid w:val="000278C5"/>
    <w:rsid w:val="000278F5"/>
    <w:rsid w:val="00027EA3"/>
    <w:rsid w:val="000303FF"/>
    <w:rsid w:val="0003137B"/>
    <w:rsid w:val="00031D73"/>
    <w:rsid w:val="00032097"/>
    <w:rsid w:val="00032455"/>
    <w:rsid w:val="0003245F"/>
    <w:rsid w:val="0003262C"/>
    <w:rsid w:val="00033081"/>
    <w:rsid w:val="0003348F"/>
    <w:rsid w:val="000336E5"/>
    <w:rsid w:val="000337DA"/>
    <w:rsid w:val="00034631"/>
    <w:rsid w:val="00034AFE"/>
    <w:rsid w:val="000351E5"/>
    <w:rsid w:val="00036FE7"/>
    <w:rsid w:val="000379F9"/>
    <w:rsid w:val="00040379"/>
    <w:rsid w:val="0004089A"/>
    <w:rsid w:val="00040F67"/>
    <w:rsid w:val="00041ACB"/>
    <w:rsid w:val="00041B18"/>
    <w:rsid w:val="00041B9A"/>
    <w:rsid w:val="00041BCA"/>
    <w:rsid w:val="00041EDA"/>
    <w:rsid w:val="000422A7"/>
    <w:rsid w:val="00042E13"/>
    <w:rsid w:val="0004331E"/>
    <w:rsid w:val="00043CFB"/>
    <w:rsid w:val="00043D13"/>
    <w:rsid w:val="00044328"/>
    <w:rsid w:val="000445B9"/>
    <w:rsid w:val="00045878"/>
    <w:rsid w:val="00045E33"/>
    <w:rsid w:val="0004603C"/>
    <w:rsid w:val="000507DD"/>
    <w:rsid w:val="00050C0C"/>
    <w:rsid w:val="00051222"/>
    <w:rsid w:val="00051255"/>
    <w:rsid w:val="00051B58"/>
    <w:rsid w:val="00052502"/>
    <w:rsid w:val="00052954"/>
    <w:rsid w:val="00053C47"/>
    <w:rsid w:val="0005466B"/>
    <w:rsid w:val="0005484A"/>
    <w:rsid w:val="00054C3A"/>
    <w:rsid w:val="000554C6"/>
    <w:rsid w:val="00055F87"/>
    <w:rsid w:val="00056066"/>
    <w:rsid w:val="000571F2"/>
    <w:rsid w:val="00057304"/>
    <w:rsid w:val="000574A4"/>
    <w:rsid w:val="00057951"/>
    <w:rsid w:val="00057C9D"/>
    <w:rsid w:val="00060C7C"/>
    <w:rsid w:val="00061402"/>
    <w:rsid w:val="00061578"/>
    <w:rsid w:val="00062B31"/>
    <w:rsid w:val="00062BF5"/>
    <w:rsid w:val="00063353"/>
    <w:rsid w:val="00063525"/>
    <w:rsid w:val="00063BD1"/>
    <w:rsid w:val="00063C37"/>
    <w:rsid w:val="00063E4F"/>
    <w:rsid w:val="00063ED6"/>
    <w:rsid w:val="00064539"/>
    <w:rsid w:val="00066192"/>
    <w:rsid w:val="00066377"/>
    <w:rsid w:val="00066657"/>
    <w:rsid w:val="00066706"/>
    <w:rsid w:val="000669D2"/>
    <w:rsid w:val="00067477"/>
    <w:rsid w:val="0007059A"/>
    <w:rsid w:val="0007201D"/>
    <w:rsid w:val="00072842"/>
    <w:rsid w:val="00072CAB"/>
    <w:rsid w:val="00072DF8"/>
    <w:rsid w:val="000732B5"/>
    <w:rsid w:val="000737B7"/>
    <w:rsid w:val="00074646"/>
    <w:rsid w:val="00074AE1"/>
    <w:rsid w:val="000757C2"/>
    <w:rsid w:val="0007646B"/>
    <w:rsid w:val="000765CB"/>
    <w:rsid w:val="00076819"/>
    <w:rsid w:val="00076D31"/>
    <w:rsid w:val="0007745E"/>
    <w:rsid w:val="000777ED"/>
    <w:rsid w:val="00077C62"/>
    <w:rsid w:val="0008001C"/>
    <w:rsid w:val="0008041C"/>
    <w:rsid w:val="000810A2"/>
    <w:rsid w:val="00081595"/>
    <w:rsid w:val="00081C87"/>
    <w:rsid w:val="00081E31"/>
    <w:rsid w:val="00082E7D"/>
    <w:rsid w:val="0008338D"/>
    <w:rsid w:val="00083A2E"/>
    <w:rsid w:val="00083B2F"/>
    <w:rsid w:val="00083D18"/>
    <w:rsid w:val="000844E2"/>
    <w:rsid w:val="00084D33"/>
    <w:rsid w:val="000854DE"/>
    <w:rsid w:val="0008578B"/>
    <w:rsid w:val="000857F2"/>
    <w:rsid w:val="00085F5C"/>
    <w:rsid w:val="00086DF5"/>
    <w:rsid w:val="00086E9D"/>
    <w:rsid w:val="00087964"/>
    <w:rsid w:val="00087D32"/>
    <w:rsid w:val="00087E5B"/>
    <w:rsid w:val="00091B09"/>
    <w:rsid w:val="00091E12"/>
    <w:rsid w:val="000920CC"/>
    <w:rsid w:val="000921E8"/>
    <w:rsid w:val="000931CD"/>
    <w:rsid w:val="00093989"/>
    <w:rsid w:val="000944B3"/>
    <w:rsid w:val="000946D2"/>
    <w:rsid w:val="00095849"/>
    <w:rsid w:val="00095A46"/>
    <w:rsid w:val="000966A3"/>
    <w:rsid w:val="00097985"/>
    <w:rsid w:val="00097C9F"/>
    <w:rsid w:val="000A0821"/>
    <w:rsid w:val="000A09B3"/>
    <w:rsid w:val="000A0C2F"/>
    <w:rsid w:val="000A10A5"/>
    <w:rsid w:val="000A168B"/>
    <w:rsid w:val="000A1728"/>
    <w:rsid w:val="000A25D0"/>
    <w:rsid w:val="000A2BF1"/>
    <w:rsid w:val="000A3790"/>
    <w:rsid w:val="000A61AD"/>
    <w:rsid w:val="000A6E54"/>
    <w:rsid w:val="000A72F9"/>
    <w:rsid w:val="000A7725"/>
    <w:rsid w:val="000A7E6C"/>
    <w:rsid w:val="000A7F4D"/>
    <w:rsid w:val="000B002F"/>
    <w:rsid w:val="000B0932"/>
    <w:rsid w:val="000B162D"/>
    <w:rsid w:val="000B1811"/>
    <w:rsid w:val="000B2BD9"/>
    <w:rsid w:val="000B396E"/>
    <w:rsid w:val="000B3FA0"/>
    <w:rsid w:val="000B55F4"/>
    <w:rsid w:val="000B64EE"/>
    <w:rsid w:val="000B66C4"/>
    <w:rsid w:val="000B670C"/>
    <w:rsid w:val="000B766F"/>
    <w:rsid w:val="000B7BCE"/>
    <w:rsid w:val="000C0932"/>
    <w:rsid w:val="000C09A1"/>
    <w:rsid w:val="000C0A7E"/>
    <w:rsid w:val="000C2B9F"/>
    <w:rsid w:val="000C300E"/>
    <w:rsid w:val="000C4247"/>
    <w:rsid w:val="000C4D74"/>
    <w:rsid w:val="000C5878"/>
    <w:rsid w:val="000C5B75"/>
    <w:rsid w:val="000C7292"/>
    <w:rsid w:val="000C76AF"/>
    <w:rsid w:val="000D0718"/>
    <w:rsid w:val="000D1768"/>
    <w:rsid w:val="000D1B0C"/>
    <w:rsid w:val="000D2389"/>
    <w:rsid w:val="000D274D"/>
    <w:rsid w:val="000D2787"/>
    <w:rsid w:val="000D2A6D"/>
    <w:rsid w:val="000D2BDE"/>
    <w:rsid w:val="000D3478"/>
    <w:rsid w:val="000D37D6"/>
    <w:rsid w:val="000D3E41"/>
    <w:rsid w:val="000D4920"/>
    <w:rsid w:val="000D4B1D"/>
    <w:rsid w:val="000D541C"/>
    <w:rsid w:val="000D5938"/>
    <w:rsid w:val="000D60B8"/>
    <w:rsid w:val="000D6CDC"/>
    <w:rsid w:val="000D6FC5"/>
    <w:rsid w:val="000D7026"/>
    <w:rsid w:val="000D7EFF"/>
    <w:rsid w:val="000E0C73"/>
    <w:rsid w:val="000E2434"/>
    <w:rsid w:val="000E2BD9"/>
    <w:rsid w:val="000E2BFA"/>
    <w:rsid w:val="000E3999"/>
    <w:rsid w:val="000E3C16"/>
    <w:rsid w:val="000E3E1B"/>
    <w:rsid w:val="000E41EC"/>
    <w:rsid w:val="000E47FC"/>
    <w:rsid w:val="000E4BB8"/>
    <w:rsid w:val="000E5C7A"/>
    <w:rsid w:val="000E717C"/>
    <w:rsid w:val="000E7992"/>
    <w:rsid w:val="000E7A08"/>
    <w:rsid w:val="000F0039"/>
    <w:rsid w:val="000F053B"/>
    <w:rsid w:val="000F2998"/>
    <w:rsid w:val="000F4DEB"/>
    <w:rsid w:val="000F54AD"/>
    <w:rsid w:val="000F59F3"/>
    <w:rsid w:val="000F6848"/>
    <w:rsid w:val="000F6C6A"/>
    <w:rsid w:val="000F6FA5"/>
    <w:rsid w:val="000F767B"/>
    <w:rsid w:val="000F7B48"/>
    <w:rsid w:val="000F7B9F"/>
    <w:rsid w:val="001008E5"/>
    <w:rsid w:val="0010094F"/>
    <w:rsid w:val="00100D1E"/>
    <w:rsid w:val="001011C8"/>
    <w:rsid w:val="0010121F"/>
    <w:rsid w:val="001013E0"/>
    <w:rsid w:val="00101D10"/>
    <w:rsid w:val="00101D6D"/>
    <w:rsid w:val="00101E8F"/>
    <w:rsid w:val="00102234"/>
    <w:rsid w:val="001035BE"/>
    <w:rsid w:val="00104BB0"/>
    <w:rsid w:val="00104C4D"/>
    <w:rsid w:val="00105CA4"/>
    <w:rsid w:val="00105F0E"/>
    <w:rsid w:val="00106429"/>
    <w:rsid w:val="0010677C"/>
    <w:rsid w:val="00107587"/>
    <w:rsid w:val="0010794E"/>
    <w:rsid w:val="00110A93"/>
    <w:rsid w:val="00112155"/>
    <w:rsid w:val="001135F3"/>
    <w:rsid w:val="00113B08"/>
    <w:rsid w:val="00113F26"/>
    <w:rsid w:val="0011620F"/>
    <w:rsid w:val="001172F2"/>
    <w:rsid w:val="00117FA3"/>
    <w:rsid w:val="00120842"/>
    <w:rsid w:val="00122B48"/>
    <w:rsid w:val="00123259"/>
    <w:rsid w:val="00123398"/>
    <w:rsid w:val="00123857"/>
    <w:rsid w:val="00123B67"/>
    <w:rsid w:val="00123D14"/>
    <w:rsid w:val="0012405E"/>
    <w:rsid w:val="00124FA1"/>
    <w:rsid w:val="00126624"/>
    <w:rsid w:val="00127211"/>
    <w:rsid w:val="00127360"/>
    <w:rsid w:val="00127405"/>
    <w:rsid w:val="0013036D"/>
    <w:rsid w:val="00130CBE"/>
    <w:rsid w:val="00130E1F"/>
    <w:rsid w:val="001311AF"/>
    <w:rsid w:val="00131634"/>
    <w:rsid w:val="0013354F"/>
    <w:rsid w:val="00133A9B"/>
    <w:rsid w:val="001345E1"/>
    <w:rsid w:val="00134B91"/>
    <w:rsid w:val="00134C92"/>
    <w:rsid w:val="00134DC3"/>
    <w:rsid w:val="00134DCD"/>
    <w:rsid w:val="0013505D"/>
    <w:rsid w:val="00135A5E"/>
    <w:rsid w:val="00135EA7"/>
    <w:rsid w:val="00135EE0"/>
    <w:rsid w:val="001377EA"/>
    <w:rsid w:val="00137BD6"/>
    <w:rsid w:val="001405C1"/>
    <w:rsid w:val="00140CAB"/>
    <w:rsid w:val="00140EEE"/>
    <w:rsid w:val="00140F8C"/>
    <w:rsid w:val="00142B28"/>
    <w:rsid w:val="00142C32"/>
    <w:rsid w:val="001430AD"/>
    <w:rsid w:val="00143D07"/>
    <w:rsid w:val="00143F2E"/>
    <w:rsid w:val="00143FDD"/>
    <w:rsid w:val="001440E2"/>
    <w:rsid w:val="00144387"/>
    <w:rsid w:val="001443F4"/>
    <w:rsid w:val="00144B43"/>
    <w:rsid w:val="00144E72"/>
    <w:rsid w:val="00144E81"/>
    <w:rsid w:val="00145443"/>
    <w:rsid w:val="001455E8"/>
    <w:rsid w:val="00145966"/>
    <w:rsid w:val="00146401"/>
    <w:rsid w:val="00146CEE"/>
    <w:rsid w:val="00146E7C"/>
    <w:rsid w:val="00147511"/>
    <w:rsid w:val="00147738"/>
    <w:rsid w:val="001502B8"/>
    <w:rsid w:val="0015090C"/>
    <w:rsid w:val="00150C38"/>
    <w:rsid w:val="00151DB9"/>
    <w:rsid w:val="00152A13"/>
    <w:rsid w:val="001537BB"/>
    <w:rsid w:val="001539FC"/>
    <w:rsid w:val="00153BDC"/>
    <w:rsid w:val="00154219"/>
    <w:rsid w:val="00154529"/>
    <w:rsid w:val="00154A37"/>
    <w:rsid w:val="00154B79"/>
    <w:rsid w:val="001550AC"/>
    <w:rsid w:val="0015560E"/>
    <w:rsid w:val="001562F5"/>
    <w:rsid w:val="00156387"/>
    <w:rsid w:val="00156902"/>
    <w:rsid w:val="0015714B"/>
    <w:rsid w:val="00157CCF"/>
    <w:rsid w:val="001600FE"/>
    <w:rsid w:val="00160B50"/>
    <w:rsid w:val="00161AEA"/>
    <w:rsid w:val="00162410"/>
    <w:rsid w:val="0016262B"/>
    <w:rsid w:val="00162A1B"/>
    <w:rsid w:val="00163106"/>
    <w:rsid w:val="00163353"/>
    <w:rsid w:val="001638EA"/>
    <w:rsid w:val="001653B4"/>
    <w:rsid w:val="00166427"/>
    <w:rsid w:val="0016650D"/>
    <w:rsid w:val="00166B2E"/>
    <w:rsid w:val="00166F5E"/>
    <w:rsid w:val="0016773E"/>
    <w:rsid w:val="00167D90"/>
    <w:rsid w:val="0017063A"/>
    <w:rsid w:val="00170B28"/>
    <w:rsid w:val="0017133C"/>
    <w:rsid w:val="001716C3"/>
    <w:rsid w:val="00171AD8"/>
    <w:rsid w:val="00171E4A"/>
    <w:rsid w:val="00172B24"/>
    <w:rsid w:val="00175FEB"/>
    <w:rsid w:val="0017659F"/>
    <w:rsid w:val="001768FF"/>
    <w:rsid w:val="001772C5"/>
    <w:rsid w:val="00177950"/>
    <w:rsid w:val="0018086B"/>
    <w:rsid w:val="00180893"/>
    <w:rsid w:val="00180A0B"/>
    <w:rsid w:val="00180C7F"/>
    <w:rsid w:val="00180E61"/>
    <w:rsid w:val="00180F2C"/>
    <w:rsid w:val="001830C2"/>
    <w:rsid w:val="00183977"/>
    <w:rsid w:val="00183AD6"/>
    <w:rsid w:val="00183D53"/>
    <w:rsid w:val="00184679"/>
    <w:rsid w:val="00184E65"/>
    <w:rsid w:val="00185297"/>
    <w:rsid w:val="0018534E"/>
    <w:rsid w:val="001853CD"/>
    <w:rsid w:val="00185F9B"/>
    <w:rsid w:val="0018631E"/>
    <w:rsid w:val="001865E8"/>
    <w:rsid w:val="00187542"/>
    <w:rsid w:val="00187683"/>
    <w:rsid w:val="00187748"/>
    <w:rsid w:val="00187767"/>
    <w:rsid w:val="001879E6"/>
    <w:rsid w:val="00190F66"/>
    <w:rsid w:val="00191373"/>
    <w:rsid w:val="00191FA8"/>
    <w:rsid w:val="00192043"/>
    <w:rsid w:val="0019241A"/>
    <w:rsid w:val="001935F2"/>
    <w:rsid w:val="001938F1"/>
    <w:rsid w:val="00193F74"/>
    <w:rsid w:val="0019401D"/>
    <w:rsid w:val="00194C27"/>
    <w:rsid w:val="0019583D"/>
    <w:rsid w:val="00195D7F"/>
    <w:rsid w:val="00196031"/>
    <w:rsid w:val="00196362"/>
    <w:rsid w:val="001971D9"/>
    <w:rsid w:val="001A08EB"/>
    <w:rsid w:val="001A1B0C"/>
    <w:rsid w:val="001A4165"/>
    <w:rsid w:val="001A53DB"/>
    <w:rsid w:val="001A5D81"/>
    <w:rsid w:val="001A6050"/>
    <w:rsid w:val="001A60A0"/>
    <w:rsid w:val="001A60B1"/>
    <w:rsid w:val="001A671D"/>
    <w:rsid w:val="001A73EA"/>
    <w:rsid w:val="001A7AAA"/>
    <w:rsid w:val="001A7D53"/>
    <w:rsid w:val="001A7F06"/>
    <w:rsid w:val="001B04E8"/>
    <w:rsid w:val="001B1DD5"/>
    <w:rsid w:val="001B2686"/>
    <w:rsid w:val="001B36B1"/>
    <w:rsid w:val="001B3B42"/>
    <w:rsid w:val="001B47D6"/>
    <w:rsid w:val="001B4D6F"/>
    <w:rsid w:val="001B4FCD"/>
    <w:rsid w:val="001B623B"/>
    <w:rsid w:val="001B72EE"/>
    <w:rsid w:val="001B751F"/>
    <w:rsid w:val="001B7E10"/>
    <w:rsid w:val="001C0B80"/>
    <w:rsid w:val="001C0C15"/>
    <w:rsid w:val="001C1029"/>
    <w:rsid w:val="001C25C4"/>
    <w:rsid w:val="001C2C0C"/>
    <w:rsid w:val="001C2C72"/>
    <w:rsid w:val="001C2CAB"/>
    <w:rsid w:val="001C2FE8"/>
    <w:rsid w:val="001C3A71"/>
    <w:rsid w:val="001C3AE2"/>
    <w:rsid w:val="001C4B47"/>
    <w:rsid w:val="001C53EF"/>
    <w:rsid w:val="001C62BA"/>
    <w:rsid w:val="001C64B9"/>
    <w:rsid w:val="001C6520"/>
    <w:rsid w:val="001C6CA4"/>
    <w:rsid w:val="001C6CE3"/>
    <w:rsid w:val="001C7686"/>
    <w:rsid w:val="001C786C"/>
    <w:rsid w:val="001C7F06"/>
    <w:rsid w:val="001D25D2"/>
    <w:rsid w:val="001D27DB"/>
    <w:rsid w:val="001D3866"/>
    <w:rsid w:val="001D3B14"/>
    <w:rsid w:val="001D3BB0"/>
    <w:rsid w:val="001D427A"/>
    <w:rsid w:val="001D5256"/>
    <w:rsid w:val="001D5904"/>
    <w:rsid w:val="001D5BE3"/>
    <w:rsid w:val="001D5CA0"/>
    <w:rsid w:val="001D62C6"/>
    <w:rsid w:val="001D6706"/>
    <w:rsid w:val="001D6DFA"/>
    <w:rsid w:val="001D797F"/>
    <w:rsid w:val="001E0123"/>
    <w:rsid w:val="001E0A1E"/>
    <w:rsid w:val="001E0D08"/>
    <w:rsid w:val="001E12FD"/>
    <w:rsid w:val="001E164D"/>
    <w:rsid w:val="001E1A54"/>
    <w:rsid w:val="001E22D1"/>
    <w:rsid w:val="001E2E5F"/>
    <w:rsid w:val="001E2FD8"/>
    <w:rsid w:val="001E3F23"/>
    <w:rsid w:val="001E635F"/>
    <w:rsid w:val="001E6381"/>
    <w:rsid w:val="001E6D10"/>
    <w:rsid w:val="001E76A6"/>
    <w:rsid w:val="001E77EF"/>
    <w:rsid w:val="001E7B7A"/>
    <w:rsid w:val="001F0A90"/>
    <w:rsid w:val="001F1B4E"/>
    <w:rsid w:val="001F1C3D"/>
    <w:rsid w:val="001F1DAD"/>
    <w:rsid w:val="001F2D9E"/>
    <w:rsid w:val="001F305E"/>
    <w:rsid w:val="001F3A24"/>
    <w:rsid w:val="001F3B97"/>
    <w:rsid w:val="001F3C3C"/>
    <w:rsid w:val="001F3EFC"/>
    <w:rsid w:val="001F46F3"/>
    <w:rsid w:val="001F4C5C"/>
    <w:rsid w:val="001F521A"/>
    <w:rsid w:val="001F5260"/>
    <w:rsid w:val="001F6706"/>
    <w:rsid w:val="001F69A0"/>
    <w:rsid w:val="001F710F"/>
    <w:rsid w:val="001F7C2C"/>
    <w:rsid w:val="002000AF"/>
    <w:rsid w:val="002015C4"/>
    <w:rsid w:val="00201943"/>
    <w:rsid w:val="00201B1C"/>
    <w:rsid w:val="00201BF9"/>
    <w:rsid w:val="0020245F"/>
    <w:rsid w:val="00202A38"/>
    <w:rsid w:val="0020383E"/>
    <w:rsid w:val="0020407A"/>
    <w:rsid w:val="002043F8"/>
    <w:rsid w:val="00204478"/>
    <w:rsid w:val="002046D8"/>
    <w:rsid w:val="00204E1D"/>
    <w:rsid w:val="002051BD"/>
    <w:rsid w:val="00206370"/>
    <w:rsid w:val="00206C46"/>
    <w:rsid w:val="00210598"/>
    <w:rsid w:val="00211796"/>
    <w:rsid w:val="002117A6"/>
    <w:rsid w:val="00211A04"/>
    <w:rsid w:val="00211B4B"/>
    <w:rsid w:val="00212445"/>
    <w:rsid w:val="00212771"/>
    <w:rsid w:val="002128FB"/>
    <w:rsid w:val="00212FB9"/>
    <w:rsid w:val="002134D0"/>
    <w:rsid w:val="002139FE"/>
    <w:rsid w:val="00213F28"/>
    <w:rsid w:val="002142BB"/>
    <w:rsid w:val="00214B2B"/>
    <w:rsid w:val="00214E2E"/>
    <w:rsid w:val="0021557A"/>
    <w:rsid w:val="00215679"/>
    <w:rsid w:val="00215994"/>
    <w:rsid w:val="00215D6C"/>
    <w:rsid w:val="00215E75"/>
    <w:rsid w:val="00216141"/>
    <w:rsid w:val="00217186"/>
    <w:rsid w:val="002175DA"/>
    <w:rsid w:val="002176BA"/>
    <w:rsid w:val="002179BA"/>
    <w:rsid w:val="00217BD2"/>
    <w:rsid w:val="00217F16"/>
    <w:rsid w:val="002201DF"/>
    <w:rsid w:val="00220AA6"/>
    <w:rsid w:val="0022173D"/>
    <w:rsid w:val="00221C04"/>
    <w:rsid w:val="0022387A"/>
    <w:rsid w:val="00223AF0"/>
    <w:rsid w:val="00223EE5"/>
    <w:rsid w:val="0022424D"/>
    <w:rsid w:val="002242F9"/>
    <w:rsid w:val="002252DD"/>
    <w:rsid w:val="0022564D"/>
    <w:rsid w:val="00225694"/>
    <w:rsid w:val="00225D5D"/>
    <w:rsid w:val="0022646E"/>
    <w:rsid w:val="00226CC1"/>
    <w:rsid w:val="002276B9"/>
    <w:rsid w:val="002279B6"/>
    <w:rsid w:val="00227A55"/>
    <w:rsid w:val="00227B61"/>
    <w:rsid w:val="00227CFA"/>
    <w:rsid w:val="00227F3F"/>
    <w:rsid w:val="00230437"/>
    <w:rsid w:val="00231F3C"/>
    <w:rsid w:val="00232697"/>
    <w:rsid w:val="00232765"/>
    <w:rsid w:val="00233118"/>
    <w:rsid w:val="00233574"/>
    <w:rsid w:val="00234214"/>
    <w:rsid w:val="00235A01"/>
    <w:rsid w:val="00235D63"/>
    <w:rsid w:val="00235FDF"/>
    <w:rsid w:val="00236739"/>
    <w:rsid w:val="002367A7"/>
    <w:rsid w:val="0023757B"/>
    <w:rsid w:val="00240D0F"/>
    <w:rsid w:val="00241110"/>
    <w:rsid w:val="00241565"/>
    <w:rsid w:val="002416A9"/>
    <w:rsid w:val="002417A5"/>
    <w:rsid w:val="00242CB2"/>
    <w:rsid w:val="002434A1"/>
    <w:rsid w:val="00243B70"/>
    <w:rsid w:val="00243E05"/>
    <w:rsid w:val="0024446C"/>
    <w:rsid w:val="0024465F"/>
    <w:rsid w:val="00244966"/>
    <w:rsid w:val="0024595E"/>
    <w:rsid w:val="0024760D"/>
    <w:rsid w:val="0024783E"/>
    <w:rsid w:val="002501C9"/>
    <w:rsid w:val="002504C7"/>
    <w:rsid w:val="002508B7"/>
    <w:rsid w:val="00251434"/>
    <w:rsid w:val="002515CC"/>
    <w:rsid w:val="00251836"/>
    <w:rsid w:val="002518ED"/>
    <w:rsid w:val="00251D99"/>
    <w:rsid w:val="002524FF"/>
    <w:rsid w:val="002525C9"/>
    <w:rsid w:val="00252745"/>
    <w:rsid w:val="00252C3B"/>
    <w:rsid w:val="00253492"/>
    <w:rsid w:val="002534E0"/>
    <w:rsid w:val="002539F4"/>
    <w:rsid w:val="00253C68"/>
    <w:rsid w:val="00254027"/>
    <w:rsid w:val="00254B16"/>
    <w:rsid w:val="00254FC7"/>
    <w:rsid w:val="002559A6"/>
    <w:rsid w:val="00256DA8"/>
    <w:rsid w:val="00260BA1"/>
    <w:rsid w:val="00260E0A"/>
    <w:rsid w:val="00261C7D"/>
    <w:rsid w:val="00261E79"/>
    <w:rsid w:val="00262AED"/>
    <w:rsid w:val="00262D1B"/>
    <w:rsid w:val="0026318E"/>
    <w:rsid w:val="002632D9"/>
    <w:rsid w:val="00263648"/>
    <w:rsid w:val="0026377F"/>
    <w:rsid w:val="00263943"/>
    <w:rsid w:val="00264851"/>
    <w:rsid w:val="002649E8"/>
    <w:rsid w:val="00264C47"/>
    <w:rsid w:val="00265DE1"/>
    <w:rsid w:val="00266307"/>
    <w:rsid w:val="00266381"/>
    <w:rsid w:val="00267319"/>
    <w:rsid w:val="00267B35"/>
    <w:rsid w:val="0027333E"/>
    <w:rsid w:val="0027369A"/>
    <w:rsid w:val="00274B03"/>
    <w:rsid w:val="002757E3"/>
    <w:rsid w:val="00277452"/>
    <w:rsid w:val="00277D0C"/>
    <w:rsid w:val="00280182"/>
    <w:rsid w:val="0028024A"/>
    <w:rsid w:val="002809C9"/>
    <w:rsid w:val="00281329"/>
    <w:rsid w:val="0028242F"/>
    <w:rsid w:val="00282EDF"/>
    <w:rsid w:val="002837E0"/>
    <w:rsid w:val="00283FD6"/>
    <w:rsid w:val="00284151"/>
    <w:rsid w:val="00284C15"/>
    <w:rsid w:val="00286A3B"/>
    <w:rsid w:val="00286ACF"/>
    <w:rsid w:val="00287115"/>
    <w:rsid w:val="0028764B"/>
    <w:rsid w:val="00290199"/>
    <w:rsid w:val="002901E3"/>
    <w:rsid w:val="00290436"/>
    <w:rsid w:val="00291AEB"/>
    <w:rsid w:val="0029267C"/>
    <w:rsid w:val="00293AD0"/>
    <w:rsid w:val="00293F14"/>
    <w:rsid w:val="0029405E"/>
    <w:rsid w:val="00294248"/>
    <w:rsid w:val="002942A6"/>
    <w:rsid w:val="002965B3"/>
    <w:rsid w:val="002969B9"/>
    <w:rsid w:val="00297308"/>
    <w:rsid w:val="002A0BFF"/>
    <w:rsid w:val="002A11EB"/>
    <w:rsid w:val="002A342D"/>
    <w:rsid w:val="002A3EF4"/>
    <w:rsid w:val="002A3F7D"/>
    <w:rsid w:val="002A46A1"/>
    <w:rsid w:val="002A487E"/>
    <w:rsid w:val="002A5DF2"/>
    <w:rsid w:val="002A613E"/>
    <w:rsid w:val="002A6898"/>
    <w:rsid w:val="002A6A9E"/>
    <w:rsid w:val="002A7E8A"/>
    <w:rsid w:val="002B05A8"/>
    <w:rsid w:val="002B0877"/>
    <w:rsid w:val="002B1807"/>
    <w:rsid w:val="002B1CA1"/>
    <w:rsid w:val="002B2A29"/>
    <w:rsid w:val="002B36DA"/>
    <w:rsid w:val="002B3F71"/>
    <w:rsid w:val="002B411C"/>
    <w:rsid w:val="002B4A23"/>
    <w:rsid w:val="002B4F23"/>
    <w:rsid w:val="002B566E"/>
    <w:rsid w:val="002B5A57"/>
    <w:rsid w:val="002B5CDD"/>
    <w:rsid w:val="002B72F6"/>
    <w:rsid w:val="002B761D"/>
    <w:rsid w:val="002B7B6D"/>
    <w:rsid w:val="002C053B"/>
    <w:rsid w:val="002C1788"/>
    <w:rsid w:val="002C1ACB"/>
    <w:rsid w:val="002C349A"/>
    <w:rsid w:val="002C3831"/>
    <w:rsid w:val="002C404D"/>
    <w:rsid w:val="002C4AB4"/>
    <w:rsid w:val="002C505C"/>
    <w:rsid w:val="002C52D2"/>
    <w:rsid w:val="002C547F"/>
    <w:rsid w:val="002C5BFF"/>
    <w:rsid w:val="002C6767"/>
    <w:rsid w:val="002D0B5B"/>
    <w:rsid w:val="002D0E77"/>
    <w:rsid w:val="002D2B16"/>
    <w:rsid w:val="002D2ED0"/>
    <w:rsid w:val="002D34E5"/>
    <w:rsid w:val="002D46A5"/>
    <w:rsid w:val="002D47EB"/>
    <w:rsid w:val="002D4FB8"/>
    <w:rsid w:val="002D5B7F"/>
    <w:rsid w:val="002D5EBD"/>
    <w:rsid w:val="002D6382"/>
    <w:rsid w:val="002D6C15"/>
    <w:rsid w:val="002D7E07"/>
    <w:rsid w:val="002D7E2A"/>
    <w:rsid w:val="002D7F18"/>
    <w:rsid w:val="002E01D5"/>
    <w:rsid w:val="002E1CBC"/>
    <w:rsid w:val="002E1DD2"/>
    <w:rsid w:val="002E1F95"/>
    <w:rsid w:val="002E2FEE"/>
    <w:rsid w:val="002E3017"/>
    <w:rsid w:val="002E42DB"/>
    <w:rsid w:val="002E4C72"/>
    <w:rsid w:val="002E523C"/>
    <w:rsid w:val="002E5582"/>
    <w:rsid w:val="002E57D4"/>
    <w:rsid w:val="002E6180"/>
    <w:rsid w:val="002E6186"/>
    <w:rsid w:val="002E6625"/>
    <w:rsid w:val="002F0036"/>
    <w:rsid w:val="002F0EEA"/>
    <w:rsid w:val="002F1102"/>
    <w:rsid w:val="002F160C"/>
    <w:rsid w:val="002F1803"/>
    <w:rsid w:val="002F1A23"/>
    <w:rsid w:val="002F2FEF"/>
    <w:rsid w:val="002F331C"/>
    <w:rsid w:val="002F3D8B"/>
    <w:rsid w:val="002F424B"/>
    <w:rsid w:val="002F46BE"/>
    <w:rsid w:val="002F4A79"/>
    <w:rsid w:val="002F4E4F"/>
    <w:rsid w:val="002F5C1E"/>
    <w:rsid w:val="002F7910"/>
    <w:rsid w:val="00300324"/>
    <w:rsid w:val="003003DA"/>
    <w:rsid w:val="0030055B"/>
    <w:rsid w:val="0030191C"/>
    <w:rsid w:val="00301927"/>
    <w:rsid w:val="00301C5B"/>
    <w:rsid w:val="00302E90"/>
    <w:rsid w:val="00303FAE"/>
    <w:rsid w:val="003045D9"/>
    <w:rsid w:val="003047A3"/>
    <w:rsid w:val="003047FF"/>
    <w:rsid w:val="00305A84"/>
    <w:rsid w:val="00305EBB"/>
    <w:rsid w:val="00306057"/>
    <w:rsid w:val="00306B8E"/>
    <w:rsid w:val="003072EF"/>
    <w:rsid w:val="0030778C"/>
    <w:rsid w:val="00307A09"/>
    <w:rsid w:val="00307A53"/>
    <w:rsid w:val="00310139"/>
    <w:rsid w:val="0031018B"/>
    <w:rsid w:val="003101D3"/>
    <w:rsid w:val="00310347"/>
    <w:rsid w:val="003108B0"/>
    <w:rsid w:val="00310E3D"/>
    <w:rsid w:val="00311501"/>
    <w:rsid w:val="00311553"/>
    <w:rsid w:val="00311E2E"/>
    <w:rsid w:val="00311E5E"/>
    <w:rsid w:val="00312902"/>
    <w:rsid w:val="0031350B"/>
    <w:rsid w:val="00313C53"/>
    <w:rsid w:val="00313F80"/>
    <w:rsid w:val="003146A1"/>
    <w:rsid w:val="00314F82"/>
    <w:rsid w:val="003153F0"/>
    <w:rsid w:val="00315F2E"/>
    <w:rsid w:val="00316937"/>
    <w:rsid w:val="00316BA7"/>
    <w:rsid w:val="00317E65"/>
    <w:rsid w:val="00317EA1"/>
    <w:rsid w:val="0032081C"/>
    <w:rsid w:val="00322A18"/>
    <w:rsid w:val="00322E73"/>
    <w:rsid w:val="003232EA"/>
    <w:rsid w:val="00323FD9"/>
    <w:rsid w:val="0032404B"/>
    <w:rsid w:val="0032585F"/>
    <w:rsid w:val="003260E1"/>
    <w:rsid w:val="0032633D"/>
    <w:rsid w:val="0032648E"/>
    <w:rsid w:val="00326CDF"/>
    <w:rsid w:val="00326D4A"/>
    <w:rsid w:val="003277A5"/>
    <w:rsid w:val="003277D2"/>
    <w:rsid w:val="00327F0D"/>
    <w:rsid w:val="00330FE3"/>
    <w:rsid w:val="003313E0"/>
    <w:rsid w:val="00331D03"/>
    <w:rsid w:val="0033270E"/>
    <w:rsid w:val="003329FB"/>
    <w:rsid w:val="00332F48"/>
    <w:rsid w:val="003332AD"/>
    <w:rsid w:val="00333CAC"/>
    <w:rsid w:val="003342C5"/>
    <w:rsid w:val="003346CE"/>
    <w:rsid w:val="00334B4F"/>
    <w:rsid w:val="00335DEA"/>
    <w:rsid w:val="003361C6"/>
    <w:rsid w:val="00336490"/>
    <w:rsid w:val="00336D58"/>
    <w:rsid w:val="003370F5"/>
    <w:rsid w:val="003405AF"/>
    <w:rsid w:val="003427CE"/>
    <w:rsid w:val="00342BE1"/>
    <w:rsid w:val="00342D74"/>
    <w:rsid w:val="003431CE"/>
    <w:rsid w:val="00343EB3"/>
    <w:rsid w:val="00345B7E"/>
    <w:rsid w:val="00346094"/>
    <w:rsid w:val="003461E8"/>
    <w:rsid w:val="0034621E"/>
    <w:rsid w:val="0034692C"/>
    <w:rsid w:val="0034695E"/>
    <w:rsid w:val="00346AC3"/>
    <w:rsid w:val="003471D5"/>
    <w:rsid w:val="003476FF"/>
    <w:rsid w:val="00347DBC"/>
    <w:rsid w:val="00350180"/>
    <w:rsid w:val="00350369"/>
    <w:rsid w:val="00351279"/>
    <w:rsid w:val="00352048"/>
    <w:rsid w:val="003530C4"/>
    <w:rsid w:val="0035366D"/>
    <w:rsid w:val="00353906"/>
    <w:rsid w:val="0035436B"/>
    <w:rsid w:val="00354746"/>
    <w:rsid w:val="0035548B"/>
    <w:rsid w:val="00356214"/>
    <w:rsid w:val="0035625C"/>
    <w:rsid w:val="00356550"/>
    <w:rsid w:val="00357149"/>
    <w:rsid w:val="00357A65"/>
    <w:rsid w:val="00357B91"/>
    <w:rsid w:val="00360269"/>
    <w:rsid w:val="0036049F"/>
    <w:rsid w:val="00360928"/>
    <w:rsid w:val="003610CA"/>
    <w:rsid w:val="00362402"/>
    <w:rsid w:val="003629AF"/>
    <w:rsid w:val="00362B8D"/>
    <w:rsid w:val="00362F9E"/>
    <w:rsid w:val="003637DB"/>
    <w:rsid w:val="00363B31"/>
    <w:rsid w:val="003642E5"/>
    <w:rsid w:val="00364491"/>
    <w:rsid w:val="003645D3"/>
    <w:rsid w:val="00364679"/>
    <w:rsid w:val="00365168"/>
    <w:rsid w:val="0036524A"/>
    <w:rsid w:val="003655CB"/>
    <w:rsid w:val="00365B46"/>
    <w:rsid w:val="0036601C"/>
    <w:rsid w:val="003663CD"/>
    <w:rsid w:val="00366968"/>
    <w:rsid w:val="00366EC4"/>
    <w:rsid w:val="003700BA"/>
    <w:rsid w:val="003706AC"/>
    <w:rsid w:val="00370C39"/>
    <w:rsid w:val="00371158"/>
    <w:rsid w:val="003716E7"/>
    <w:rsid w:val="00371B83"/>
    <w:rsid w:val="0037242F"/>
    <w:rsid w:val="00372CA2"/>
    <w:rsid w:val="0037306D"/>
    <w:rsid w:val="0037311E"/>
    <w:rsid w:val="0037350C"/>
    <w:rsid w:val="003749B5"/>
    <w:rsid w:val="0037551B"/>
    <w:rsid w:val="0037559F"/>
    <w:rsid w:val="00377D87"/>
    <w:rsid w:val="003803B0"/>
    <w:rsid w:val="00380754"/>
    <w:rsid w:val="00381778"/>
    <w:rsid w:val="00381F18"/>
    <w:rsid w:val="00384D5B"/>
    <w:rsid w:val="00384E91"/>
    <w:rsid w:val="0038521B"/>
    <w:rsid w:val="0038691E"/>
    <w:rsid w:val="00386AB8"/>
    <w:rsid w:val="00387885"/>
    <w:rsid w:val="00387C47"/>
    <w:rsid w:val="00390667"/>
    <w:rsid w:val="003914D5"/>
    <w:rsid w:val="00391D2A"/>
    <w:rsid w:val="00392288"/>
    <w:rsid w:val="0039282B"/>
    <w:rsid w:val="0039295D"/>
    <w:rsid w:val="00392DBA"/>
    <w:rsid w:val="00392DE3"/>
    <w:rsid w:val="003935A8"/>
    <w:rsid w:val="00394E49"/>
    <w:rsid w:val="003957C9"/>
    <w:rsid w:val="003963F6"/>
    <w:rsid w:val="00396A9B"/>
    <w:rsid w:val="00397101"/>
    <w:rsid w:val="0039771A"/>
    <w:rsid w:val="00397AD1"/>
    <w:rsid w:val="003A09F5"/>
    <w:rsid w:val="003A0E12"/>
    <w:rsid w:val="003A13E4"/>
    <w:rsid w:val="003A1EC8"/>
    <w:rsid w:val="003A2DFB"/>
    <w:rsid w:val="003A2FD5"/>
    <w:rsid w:val="003A35BA"/>
    <w:rsid w:val="003A3D99"/>
    <w:rsid w:val="003A4684"/>
    <w:rsid w:val="003A5F22"/>
    <w:rsid w:val="003A6525"/>
    <w:rsid w:val="003A7047"/>
    <w:rsid w:val="003A7217"/>
    <w:rsid w:val="003B0207"/>
    <w:rsid w:val="003B04CB"/>
    <w:rsid w:val="003B08E4"/>
    <w:rsid w:val="003B10CB"/>
    <w:rsid w:val="003B150B"/>
    <w:rsid w:val="003B183A"/>
    <w:rsid w:val="003B2621"/>
    <w:rsid w:val="003B28D0"/>
    <w:rsid w:val="003B2E53"/>
    <w:rsid w:val="003B3070"/>
    <w:rsid w:val="003B34DB"/>
    <w:rsid w:val="003B3B8C"/>
    <w:rsid w:val="003B3CBF"/>
    <w:rsid w:val="003B4806"/>
    <w:rsid w:val="003B4CE8"/>
    <w:rsid w:val="003B4D1D"/>
    <w:rsid w:val="003B5BC9"/>
    <w:rsid w:val="003B6D49"/>
    <w:rsid w:val="003B6FD5"/>
    <w:rsid w:val="003B7AE8"/>
    <w:rsid w:val="003B7F3A"/>
    <w:rsid w:val="003C0797"/>
    <w:rsid w:val="003C1C76"/>
    <w:rsid w:val="003C1FC4"/>
    <w:rsid w:val="003C2843"/>
    <w:rsid w:val="003C3322"/>
    <w:rsid w:val="003C3329"/>
    <w:rsid w:val="003C33A1"/>
    <w:rsid w:val="003C4B64"/>
    <w:rsid w:val="003C55D9"/>
    <w:rsid w:val="003C62C2"/>
    <w:rsid w:val="003C672D"/>
    <w:rsid w:val="003C68C2"/>
    <w:rsid w:val="003C6D96"/>
    <w:rsid w:val="003C74AD"/>
    <w:rsid w:val="003C75F2"/>
    <w:rsid w:val="003C7A81"/>
    <w:rsid w:val="003D04B2"/>
    <w:rsid w:val="003D1142"/>
    <w:rsid w:val="003D1EBF"/>
    <w:rsid w:val="003D203C"/>
    <w:rsid w:val="003D2724"/>
    <w:rsid w:val="003D2AF4"/>
    <w:rsid w:val="003D434B"/>
    <w:rsid w:val="003D4735"/>
    <w:rsid w:val="003D48AC"/>
    <w:rsid w:val="003D4AEF"/>
    <w:rsid w:val="003D4CAE"/>
    <w:rsid w:val="003D540B"/>
    <w:rsid w:val="003D5FD6"/>
    <w:rsid w:val="003D61A1"/>
    <w:rsid w:val="003D66C3"/>
    <w:rsid w:val="003D67B2"/>
    <w:rsid w:val="003D6FE8"/>
    <w:rsid w:val="003D7008"/>
    <w:rsid w:val="003E0191"/>
    <w:rsid w:val="003E0495"/>
    <w:rsid w:val="003E0B71"/>
    <w:rsid w:val="003E2556"/>
    <w:rsid w:val="003E2D43"/>
    <w:rsid w:val="003E3452"/>
    <w:rsid w:val="003E3663"/>
    <w:rsid w:val="003E4E66"/>
    <w:rsid w:val="003E4E6A"/>
    <w:rsid w:val="003E5D3B"/>
    <w:rsid w:val="003E5E9A"/>
    <w:rsid w:val="003E70A8"/>
    <w:rsid w:val="003F1039"/>
    <w:rsid w:val="003F11B8"/>
    <w:rsid w:val="003F1294"/>
    <w:rsid w:val="003F2320"/>
    <w:rsid w:val="003F26BD"/>
    <w:rsid w:val="003F2CCA"/>
    <w:rsid w:val="003F2EC5"/>
    <w:rsid w:val="003F431D"/>
    <w:rsid w:val="003F45A2"/>
    <w:rsid w:val="003F52AD"/>
    <w:rsid w:val="003F7BD6"/>
    <w:rsid w:val="00400279"/>
    <w:rsid w:val="004003E5"/>
    <w:rsid w:val="004018D0"/>
    <w:rsid w:val="00401D14"/>
    <w:rsid w:val="004040E1"/>
    <w:rsid w:val="00404B3F"/>
    <w:rsid w:val="00404D21"/>
    <w:rsid w:val="0040500C"/>
    <w:rsid w:val="00406579"/>
    <w:rsid w:val="004100B9"/>
    <w:rsid w:val="0041093C"/>
    <w:rsid w:val="00410CB3"/>
    <w:rsid w:val="00411788"/>
    <w:rsid w:val="00411987"/>
    <w:rsid w:val="004128AE"/>
    <w:rsid w:val="00412EF1"/>
    <w:rsid w:val="0041557E"/>
    <w:rsid w:val="00415717"/>
    <w:rsid w:val="00416344"/>
    <w:rsid w:val="00416E74"/>
    <w:rsid w:val="004200E8"/>
    <w:rsid w:val="0042073C"/>
    <w:rsid w:val="00420EB7"/>
    <w:rsid w:val="00421D5B"/>
    <w:rsid w:val="004227D1"/>
    <w:rsid w:val="00423E4F"/>
    <w:rsid w:val="00423F8E"/>
    <w:rsid w:val="00424757"/>
    <w:rsid w:val="00424DA2"/>
    <w:rsid w:val="00424EC5"/>
    <w:rsid w:val="00425E1F"/>
    <w:rsid w:val="004269E0"/>
    <w:rsid w:val="00426B78"/>
    <w:rsid w:val="004275C2"/>
    <w:rsid w:val="00427E20"/>
    <w:rsid w:val="004302E4"/>
    <w:rsid w:val="00430554"/>
    <w:rsid w:val="004308AA"/>
    <w:rsid w:val="0043144F"/>
    <w:rsid w:val="0043193C"/>
    <w:rsid w:val="00431BFA"/>
    <w:rsid w:val="004328F1"/>
    <w:rsid w:val="00433BBE"/>
    <w:rsid w:val="00434314"/>
    <w:rsid w:val="00434503"/>
    <w:rsid w:val="00434961"/>
    <w:rsid w:val="00435244"/>
    <w:rsid w:val="004353CF"/>
    <w:rsid w:val="00435D3F"/>
    <w:rsid w:val="004361B0"/>
    <w:rsid w:val="00437437"/>
    <w:rsid w:val="004374CF"/>
    <w:rsid w:val="00437EB8"/>
    <w:rsid w:val="00440732"/>
    <w:rsid w:val="00440ECF"/>
    <w:rsid w:val="004412C2"/>
    <w:rsid w:val="00441793"/>
    <w:rsid w:val="00441FB4"/>
    <w:rsid w:val="004425B2"/>
    <w:rsid w:val="00442B14"/>
    <w:rsid w:val="00442DA7"/>
    <w:rsid w:val="00450E37"/>
    <w:rsid w:val="00451717"/>
    <w:rsid w:val="004520C4"/>
    <w:rsid w:val="00452C1B"/>
    <w:rsid w:val="00452FD9"/>
    <w:rsid w:val="00452FE6"/>
    <w:rsid w:val="004530D1"/>
    <w:rsid w:val="00453497"/>
    <w:rsid w:val="004534D4"/>
    <w:rsid w:val="0045364B"/>
    <w:rsid w:val="004542F8"/>
    <w:rsid w:val="00454F4E"/>
    <w:rsid w:val="004551AF"/>
    <w:rsid w:val="00456841"/>
    <w:rsid w:val="0045783D"/>
    <w:rsid w:val="004579C4"/>
    <w:rsid w:val="00460661"/>
    <w:rsid w:val="00460EED"/>
    <w:rsid w:val="004631BC"/>
    <w:rsid w:val="00463AA3"/>
    <w:rsid w:val="0046429F"/>
    <w:rsid w:val="0046462F"/>
    <w:rsid w:val="00464B88"/>
    <w:rsid w:val="00464D33"/>
    <w:rsid w:val="0046503E"/>
    <w:rsid w:val="00465399"/>
    <w:rsid w:val="004669C8"/>
    <w:rsid w:val="004670FA"/>
    <w:rsid w:val="0046736A"/>
    <w:rsid w:val="00467428"/>
    <w:rsid w:val="00467F2A"/>
    <w:rsid w:val="004707AF"/>
    <w:rsid w:val="00471C09"/>
    <w:rsid w:val="00473181"/>
    <w:rsid w:val="004736C0"/>
    <w:rsid w:val="004736FC"/>
    <w:rsid w:val="00473A30"/>
    <w:rsid w:val="004757B7"/>
    <w:rsid w:val="0047588A"/>
    <w:rsid w:val="0047605C"/>
    <w:rsid w:val="00476BCE"/>
    <w:rsid w:val="00476FAF"/>
    <w:rsid w:val="0047792E"/>
    <w:rsid w:val="00477943"/>
    <w:rsid w:val="00477A2C"/>
    <w:rsid w:val="0048054F"/>
    <w:rsid w:val="004809E7"/>
    <w:rsid w:val="00481040"/>
    <w:rsid w:val="004816BA"/>
    <w:rsid w:val="0048211E"/>
    <w:rsid w:val="0048213F"/>
    <w:rsid w:val="0048298E"/>
    <w:rsid w:val="00482B3B"/>
    <w:rsid w:val="00482E89"/>
    <w:rsid w:val="00483091"/>
    <w:rsid w:val="00484223"/>
    <w:rsid w:val="00484565"/>
    <w:rsid w:val="00484761"/>
    <w:rsid w:val="00484CF2"/>
    <w:rsid w:val="00484DD5"/>
    <w:rsid w:val="004857C8"/>
    <w:rsid w:val="00485804"/>
    <w:rsid w:val="00486131"/>
    <w:rsid w:val="00486F50"/>
    <w:rsid w:val="0048773D"/>
    <w:rsid w:val="00487B33"/>
    <w:rsid w:val="004901CB"/>
    <w:rsid w:val="00491020"/>
    <w:rsid w:val="004910B3"/>
    <w:rsid w:val="00492293"/>
    <w:rsid w:val="004926EA"/>
    <w:rsid w:val="004929A1"/>
    <w:rsid w:val="00493114"/>
    <w:rsid w:val="00494B27"/>
    <w:rsid w:val="00495846"/>
    <w:rsid w:val="00496007"/>
    <w:rsid w:val="00496C64"/>
    <w:rsid w:val="00496D45"/>
    <w:rsid w:val="00496E8E"/>
    <w:rsid w:val="00497D7C"/>
    <w:rsid w:val="00497E5C"/>
    <w:rsid w:val="004A0302"/>
    <w:rsid w:val="004A0649"/>
    <w:rsid w:val="004A0BBD"/>
    <w:rsid w:val="004A1268"/>
    <w:rsid w:val="004A17BE"/>
    <w:rsid w:val="004A1D39"/>
    <w:rsid w:val="004A1D87"/>
    <w:rsid w:val="004A259B"/>
    <w:rsid w:val="004A2B6A"/>
    <w:rsid w:val="004A3518"/>
    <w:rsid w:val="004A36A0"/>
    <w:rsid w:val="004A4719"/>
    <w:rsid w:val="004A491C"/>
    <w:rsid w:val="004A4DEE"/>
    <w:rsid w:val="004A4EEA"/>
    <w:rsid w:val="004A4F7E"/>
    <w:rsid w:val="004A4FD2"/>
    <w:rsid w:val="004A5A63"/>
    <w:rsid w:val="004A60A7"/>
    <w:rsid w:val="004A6226"/>
    <w:rsid w:val="004A65C4"/>
    <w:rsid w:val="004A68D4"/>
    <w:rsid w:val="004A6A9A"/>
    <w:rsid w:val="004A6E24"/>
    <w:rsid w:val="004A70B0"/>
    <w:rsid w:val="004A751E"/>
    <w:rsid w:val="004A79B5"/>
    <w:rsid w:val="004B0ADE"/>
    <w:rsid w:val="004B2848"/>
    <w:rsid w:val="004B3424"/>
    <w:rsid w:val="004B348B"/>
    <w:rsid w:val="004B51B7"/>
    <w:rsid w:val="004B51E1"/>
    <w:rsid w:val="004B558A"/>
    <w:rsid w:val="004B594B"/>
    <w:rsid w:val="004B5A08"/>
    <w:rsid w:val="004B69B1"/>
    <w:rsid w:val="004B7515"/>
    <w:rsid w:val="004B7B8A"/>
    <w:rsid w:val="004C01D5"/>
    <w:rsid w:val="004C0725"/>
    <w:rsid w:val="004C181F"/>
    <w:rsid w:val="004C1E16"/>
    <w:rsid w:val="004C224A"/>
    <w:rsid w:val="004C2543"/>
    <w:rsid w:val="004C37EB"/>
    <w:rsid w:val="004C3DB8"/>
    <w:rsid w:val="004C4315"/>
    <w:rsid w:val="004C514B"/>
    <w:rsid w:val="004C57E2"/>
    <w:rsid w:val="004C5FBF"/>
    <w:rsid w:val="004C6805"/>
    <w:rsid w:val="004C6FC8"/>
    <w:rsid w:val="004D095D"/>
    <w:rsid w:val="004D0D86"/>
    <w:rsid w:val="004D15CA"/>
    <w:rsid w:val="004D2AA9"/>
    <w:rsid w:val="004D3B50"/>
    <w:rsid w:val="004D5413"/>
    <w:rsid w:val="004D5B20"/>
    <w:rsid w:val="004D5D03"/>
    <w:rsid w:val="004D6429"/>
    <w:rsid w:val="004D69F8"/>
    <w:rsid w:val="004D7043"/>
    <w:rsid w:val="004D736D"/>
    <w:rsid w:val="004D7A7E"/>
    <w:rsid w:val="004E0691"/>
    <w:rsid w:val="004E0D52"/>
    <w:rsid w:val="004E1522"/>
    <w:rsid w:val="004E2126"/>
    <w:rsid w:val="004E244E"/>
    <w:rsid w:val="004E2E8E"/>
    <w:rsid w:val="004E3E4C"/>
    <w:rsid w:val="004E3FCA"/>
    <w:rsid w:val="004E49A8"/>
    <w:rsid w:val="004E5304"/>
    <w:rsid w:val="004E5876"/>
    <w:rsid w:val="004E6224"/>
    <w:rsid w:val="004E6417"/>
    <w:rsid w:val="004E7742"/>
    <w:rsid w:val="004F021F"/>
    <w:rsid w:val="004F0224"/>
    <w:rsid w:val="004F112D"/>
    <w:rsid w:val="004F23A0"/>
    <w:rsid w:val="004F26D3"/>
    <w:rsid w:val="004F2D97"/>
    <w:rsid w:val="004F391B"/>
    <w:rsid w:val="004F3C79"/>
    <w:rsid w:val="004F4CC2"/>
    <w:rsid w:val="004F4DE9"/>
    <w:rsid w:val="004F4F63"/>
    <w:rsid w:val="004F591B"/>
    <w:rsid w:val="004F5BD6"/>
    <w:rsid w:val="004F61E2"/>
    <w:rsid w:val="004F66B1"/>
    <w:rsid w:val="004F7446"/>
    <w:rsid w:val="004F7525"/>
    <w:rsid w:val="005003E3"/>
    <w:rsid w:val="00501351"/>
    <w:rsid w:val="005025CB"/>
    <w:rsid w:val="00503018"/>
    <w:rsid w:val="00503E5F"/>
    <w:rsid w:val="00503F6B"/>
    <w:rsid w:val="005046F2"/>
    <w:rsid w:val="00504D18"/>
    <w:rsid w:val="005052CD"/>
    <w:rsid w:val="0050541F"/>
    <w:rsid w:val="00505591"/>
    <w:rsid w:val="00505703"/>
    <w:rsid w:val="005060E5"/>
    <w:rsid w:val="005074A3"/>
    <w:rsid w:val="005077E4"/>
    <w:rsid w:val="0050784A"/>
    <w:rsid w:val="00507873"/>
    <w:rsid w:val="00507F60"/>
    <w:rsid w:val="00510105"/>
    <w:rsid w:val="00510C7E"/>
    <w:rsid w:val="00510D04"/>
    <w:rsid w:val="00511D6F"/>
    <w:rsid w:val="00512795"/>
    <w:rsid w:val="00512BF5"/>
    <w:rsid w:val="0051300F"/>
    <w:rsid w:val="005132D6"/>
    <w:rsid w:val="00513AF5"/>
    <w:rsid w:val="00513CC0"/>
    <w:rsid w:val="00515518"/>
    <w:rsid w:val="00515556"/>
    <w:rsid w:val="00516405"/>
    <w:rsid w:val="0051649B"/>
    <w:rsid w:val="00516BD8"/>
    <w:rsid w:val="00516F48"/>
    <w:rsid w:val="005176CD"/>
    <w:rsid w:val="00520226"/>
    <w:rsid w:val="005205DC"/>
    <w:rsid w:val="005206AA"/>
    <w:rsid w:val="00520AF7"/>
    <w:rsid w:val="0052129C"/>
    <w:rsid w:val="005218C7"/>
    <w:rsid w:val="00521FA3"/>
    <w:rsid w:val="005227CC"/>
    <w:rsid w:val="00523B59"/>
    <w:rsid w:val="005253AC"/>
    <w:rsid w:val="005258A1"/>
    <w:rsid w:val="00525C53"/>
    <w:rsid w:val="00526253"/>
    <w:rsid w:val="00526A3D"/>
    <w:rsid w:val="00527709"/>
    <w:rsid w:val="005309BE"/>
    <w:rsid w:val="00531598"/>
    <w:rsid w:val="0053234C"/>
    <w:rsid w:val="005328C3"/>
    <w:rsid w:val="00532908"/>
    <w:rsid w:val="00533CB8"/>
    <w:rsid w:val="0053423C"/>
    <w:rsid w:val="00534E53"/>
    <w:rsid w:val="00535307"/>
    <w:rsid w:val="005356E6"/>
    <w:rsid w:val="0053586C"/>
    <w:rsid w:val="00535AE1"/>
    <w:rsid w:val="00535DBF"/>
    <w:rsid w:val="00535DCD"/>
    <w:rsid w:val="005362E0"/>
    <w:rsid w:val="00536B8C"/>
    <w:rsid w:val="00536EAA"/>
    <w:rsid w:val="0053707D"/>
    <w:rsid w:val="0053761B"/>
    <w:rsid w:val="00537A10"/>
    <w:rsid w:val="005400AC"/>
    <w:rsid w:val="005406DA"/>
    <w:rsid w:val="005409B9"/>
    <w:rsid w:val="0054132D"/>
    <w:rsid w:val="00541F08"/>
    <w:rsid w:val="0054264E"/>
    <w:rsid w:val="0054279B"/>
    <w:rsid w:val="00542C71"/>
    <w:rsid w:val="00543EEF"/>
    <w:rsid w:val="0054565D"/>
    <w:rsid w:val="005456E6"/>
    <w:rsid w:val="00546C6B"/>
    <w:rsid w:val="00547471"/>
    <w:rsid w:val="005478FB"/>
    <w:rsid w:val="00550737"/>
    <w:rsid w:val="00550A26"/>
    <w:rsid w:val="00550AEF"/>
    <w:rsid w:val="00550BF5"/>
    <w:rsid w:val="005511FE"/>
    <w:rsid w:val="00552107"/>
    <w:rsid w:val="005521D7"/>
    <w:rsid w:val="00552708"/>
    <w:rsid w:val="00553514"/>
    <w:rsid w:val="00553805"/>
    <w:rsid w:val="0055386A"/>
    <w:rsid w:val="00553CFD"/>
    <w:rsid w:val="00554368"/>
    <w:rsid w:val="00554674"/>
    <w:rsid w:val="005549D4"/>
    <w:rsid w:val="005555FC"/>
    <w:rsid w:val="00556312"/>
    <w:rsid w:val="005573AA"/>
    <w:rsid w:val="00557517"/>
    <w:rsid w:val="00557B2B"/>
    <w:rsid w:val="005602A5"/>
    <w:rsid w:val="005605C3"/>
    <w:rsid w:val="00562527"/>
    <w:rsid w:val="0056286D"/>
    <w:rsid w:val="00562D74"/>
    <w:rsid w:val="00562FE9"/>
    <w:rsid w:val="005631EF"/>
    <w:rsid w:val="00563378"/>
    <w:rsid w:val="00564ED6"/>
    <w:rsid w:val="00564FAB"/>
    <w:rsid w:val="005652F0"/>
    <w:rsid w:val="00565654"/>
    <w:rsid w:val="00565960"/>
    <w:rsid w:val="00565F1D"/>
    <w:rsid w:val="00566161"/>
    <w:rsid w:val="00567A70"/>
    <w:rsid w:val="0057018E"/>
    <w:rsid w:val="00570364"/>
    <w:rsid w:val="00570BE2"/>
    <w:rsid w:val="00571210"/>
    <w:rsid w:val="0057182E"/>
    <w:rsid w:val="0057223F"/>
    <w:rsid w:val="00573834"/>
    <w:rsid w:val="0057383F"/>
    <w:rsid w:val="00574ACA"/>
    <w:rsid w:val="00574FCB"/>
    <w:rsid w:val="0057531A"/>
    <w:rsid w:val="00575C2F"/>
    <w:rsid w:val="00576232"/>
    <w:rsid w:val="00576F65"/>
    <w:rsid w:val="00577D6E"/>
    <w:rsid w:val="00577E11"/>
    <w:rsid w:val="00580EDC"/>
    <w:rsid w:val="00581A55"/>
    <w:rsid w:val="00582364"/>
    <w:rsid w:val="005828B8"/>
    <w:rsid w:val="00582E49"/>
    <w:rsid w:val="00582F01"/>
    <w:rsid w:val="00582F70"/>
    <w:rsid w:val="00584A8F"/>
    <w:rsid w:val="005851AC"/>
    <w:rsid w:val="0058535F"/>
    <w:rsid w:val="00585CB6"/>
    <w:rsid w:val="00585EB1"/>
    <w:rsid w:val="0059090B"/>
    <w:rsid w:val="00590C8B"/>
    <w:rsid w:val="005914B8"/>
    <w:rsid w:val="00592EC6"/>
    <w:rsid w:val="00594247"/>
    <w:rsid w:val="00594507"/>
    <w:rsid w:val="00594AB4"/>
    <w:rsid w:val="00594FB5"/>
    <w:rsid w:val="00595955"/>
    <w:rsid w:val="005967A7"/>
    <w:rsid w:val="00596AA7"/>
    <w:rsid w:val="00596B2B"/>
    <w:rsid w:val="00596D37"/>
    <w:rsid w:val="005974BA"/>
    <w:rsid w:val="00597DFB"/>
    <w:rsid w:val="005A007F"/>
    <w:rsid w:val="005A015F"/>
    <w:rsid w:val="005A081E"/>
    <w:rsid w:val="005A153A"/>
    <w:rsid w:val="005A15D6"/>
    <w:rsid w:val="005A277C"/>
    <w:rsid w:val="005A2882"/>
    <w:rsid w:val="005A2A15"/>
    <w:rsid w:val="005A2C1D"/>
    <w:rsid w:val="005A3178"/>
    <w:rsid w:val="005A36D0"/>
    <w:rsid w:val="005A3F6C"/>
    <w:rsid w:val="005A476C"/>
    <w:rsid w:val="005A52C9"/>
    <w:rsid w:val="005A5551"/>
    <w:rsid w:val="005A58C8"/>
    <w:rsid w:val="005A6B2A"/>
    <w:rsid w:val="005A6EAB"/>
    <w:rsid w:val="005A7042"/>
    <w:rsid w:val="005A746A"/>
    <w:rsid w:val="005A754B"/>
    <w:rsid w:val="005A754F"/>
    <w:rsid w:val="005B0962"/>
    <w:rsid w:val="005B0CDD"/>
    <w:rsid w:val="005B1B31"/>
    <w:rsid w:val="005B1E06"/>
    <w:rsid w:val="005B3A73"/>
    <w:rsid w:val="005B4192"/>
    <w:rsid w:val="005B4EAB"/>
    <w:rsid w:val="005B5AEC"/>
    <w:rsid w:val="005B6BBB"/>
    <w:rsid w:val="005B6D8D"/>
    <w:rsid w:val="005B6EF5"/>
    <w:rsid w:val="005B7B3F"/>
    <w:rsid w:val="005B7B55"/>
    <w:rsid w:val="005C0BAC"/>
    <w:rsid w:val="005C1A86"/>
    <w:rsid w:val="005C3414"/>
    <w:rsid w:val="005C360B"/>
    <w:rsid w:val="005C4784"/>
    <w:rsid w:val="005C4CBE"/>
    <w:rsid w:val="005C6555"/>
    <w:rsid w:val="005C6EA6"/>
    <w:rsid w:val="005C75A0"/>
    <w:rsid w:val="005C7687"/>
    <w:rsid w:val="005C7F32"/>
    <w:rsid w:val="005C7F8F"/>
    <w:rsid w:val="005D00CB"/>
    <w:rsid w:val="005D047A"/>
    <w:rsid w:val="005D105C"/>
    <w:rsid w:val="005D11E5"/>
    <w:rsid w:val="005D1B15"/>
    <w:rsid w:val="005D1D91"/>
    <w:rsid w:val="005D2419"/>
    <w:rsid w:val="005D2824"/>
    <w:rsid w:val="005D3411"/>
    <w:rsid w:val="005D3652"/>
    <w:rsid w:val="005D41DB"/>
    <w:rsid w:val="005D4A24"/>
    <w:rsid w:val="005D4CC4"/>
    <w:rsid w:val="005D4F1A"/>
    <w:rsid w:val="005D5C39"/>
    <w:rsid w:val="005D61F3"/>
    <w:rsid w:val="005D6290"/>
    <w:rsid w:val="005D6A7A"/>
    <w:rsid w:val="005D6C40"/>
    <w:rsid w:val="005D6EB7"/>
    <w:rsid w:val="005D72BB"/>
    <w:rsid w:val="005D78DF"/>
    <w:rsid w:val="005D7E5C"/>
    <w:rsid w:val="005E08DB"/>
    <w:rsid w:val="005E2EFD"/>
    <w:rsid w:val="005E3AF4"/>
    <w:rsid w:val="005E3C1C"/>
    <w:rsid w:val="005E3F1C"/>
    <w:rsid w:val="005E42AE"/>
    <w:rsid w:val="005E52BB"/>
    <w:rsid w:val="005E57E5"/>
    <w:rsid w:val="005E61D0"/>
    <w:rsid w:val="005E656B"/>
    <w:rsid w:val="005E6571"/>
    <w:rsid w:val="005E6749"/>
    <w:rsid w:val="005E692F"/>
    <w:rsid w:val="005E69CF"/>
    <w:rsid w:val="005E6D18"/>
    <w:rsid w:val="005E6F9D"/>
    <w:rsid w:val="005E7625"/>
    <w:rsid w:val="005E7E6C"/>
    <w:rsid w:val="005F03CE"/>
    <w:rsid w:val="005F0AAC"/>
    <w:rsid w:val="005F2DB6"/>
    <w:rsid w:val="005F49F8"/>
    <w:rsid w:val="005F4DBC"/>
    <w:rsid w:val="005F4E4B"/>
    <w:rsid w:val="005F5746"/>
    <w:rsid w:val="005F5871"/>
    <w:rsid w:val="005F5B5C"/>
    <w:rsid w:val="005F5ED9"/>
    <w:rsid w:val="005F5FCD"/>
    <w:rsid w:val="005F64E1"/>
    <w:rsid w:val="005F78FF"/>
    <w:rsid w:val="005F7A87"/>
    <w:rsid w:val="005F7AAC"/>
    <w:rsid w:val="005F7C1E"/>
    <w:rsid w:val="00600358"/>
    <w:rsid w:val="00600810"/>
    <w:rsid w:val="00600F3B"/>
    <w:rsid w:val="0060142B"/>
    <w:rsid w:val="0060144F"/>
    <w:rsid w:val="00601A27"/>
    <w:rsid w:val="00602526"/>
    <w:rsid w:val="0060380E"/>
    <w:rsid w:val="00603834"/>
    <w:rsid w:val="00603FD9"/>
    <w:rsid w:val="00604099"/>
    <w:rsid w:val="00604EAC"/>
    <w:rsid w:val="006050DA"/>
    <w:rsid w:val="006055F6"/>
    <w:rsid w:val="00605A46"/>
    <w:rsid w:val="00605BE6"/>
    <w:rsid w:val="00606156"/>
    <w:rsid w:val="00606689"/>
    <w:rsid w:val="006078C1"/>
    <w:rsid w:val="0061077A"/>
    <w:rsid w:val="00610FCE"/>
    <w:rsid w:val="006115C2"/>
    <w:rsid w:val="00613810"/>
    <w:rsid w:val="00613DE5"/>
    <w:rsid w:val="00614179"/>
    <w:rsid w:val="0061478D"/>
    <w:rsid w:val="006149BD"/>
    <w:rsid w:val="00615E07"/>
    <w:rsid w:val="006171C4"/>
    <w:rsid w:val="00617BF1"/>
    <w:rsid w:val="00617E0D"/>
    <w:rsid w:val="0062068A"/>
    <w:rsid w:val="0062107C"/>
    <w:rsid w:val="0062114B"/>
    <w:rsid w:val="00621588"/>
    <w:rsid w:val="00622558"/>
    <w:rsid w:val="00622984"/>
    <w:rsid w:val="00622BBB"/>
    <w:rsid w:val="0062307F"/>
    <w:rsid w:val="006235CF"/>
    <w:rsid w:val="00623698"/>
    <w:rsid w:val="0062457A"/>
    <w:rsid w:val="00624CCC"/>
    <w:rsid w:val="0062552B"/>
    <w:rsid w:val="00625E96"/>
    <w:rsid w:val="00626221"/>
    <w:rsid w:val="006271ED"/>
    <w:rsid w:val="00627376"/>
    <w:rsid w:val="00627C9B"/>
    <w:rsid w:val="00630585"/>
    <w:rsid w:val="0063059C"/>
    <w:rsid w:val="00630CD1"/>
    <w:rsid w:val="006313EC"/>
    <w:rsid w:val="00631E47"/>
    <w:rsid w:val="00631FA6"/>
    <w:rsid w:val="0063282D"/>
    <w:rsid w:val="006341A5"/>
    <w:rsid w:val="006348F4"/>
    <w:rsid w:val="00634ADC"/>
    <w:rsid w:val="00634F04"/>
    <w:rsid w:val="00634FAB"/>
    <w:rsid w:val="006350ED"/>
    <w:rsid w:val="006372CE"/>
    <w:rsid w:val="00637B37"/>
    <w:rsid w:val="00640E9C"/>
    <w:rsid w:val="0064115A"/>
    <w:rsid w:val="0064294C"/>
    <w:rsid w:val="00642FBF"/>
    <w:rsid w:val="006431F2"/>
    <w:rsid w:val="00643C33"/>
    <w:rsid w:val="00643DAA"/>
    <w:rsid w:val="00644074"/>
    <w:rsid w:val="00644239"/>
    <w:rsid w:val="00645767"/>
    <w:rsid w:val="00645BBC"/>
    <w:rsid w:val="00645F0A"/>
    <w:rsid w:val="0064620D"/>
    <w:rsid w:val="0064723A"/>
    <w:rsid w:val="00647861"/>
    <w:rsid w:val="00647C09"/>
    <w:rsid w:val="00647E27"/>
    <w:rsid w:val="00650BC9"/>
    <w:rsid w:val="00650D27"/>
    <w:rsid w:val="00650DD8"/>
    <w:rsid w:val="00651A8B"/>
    <w:rsid w:val="00651BDA"/>
    <w:rsid w:val="00651C84"/>
    <w:rsid w:val="00651F2C"/>
    <w:rsid w:val="0065306E"/>
    <w:rsid w:val="00653510"/>
    <w:rsid w:val="00653A7D"/>
    <w:rsid w:val="00654712"/>
    <w:rsid w:val="00654FB8"/>
    <w:rsid w:val="00656038"/>
    <w:rsid w:val="006560DD"/>
    <w:rsid w:val="00656E71"/>
    <w:rsid w:val="006570A7"/>
    <w:rsid w:val="006572AE"/>
    <w:rsid w:val="006575A3"/>
    <w:rsid w:val="00657C47"/>
    <w:rsid w:val="00657EA7"/>
    <w:rsid w:val="006600B2"/>
    <w:rsid w:val="006607FA"/>
    <w:rsid w:val="00660EE7"/>
    <w:rsid w:val="00661181"/>
    <w:rsid w:val="00661A8A"/>
    <w:rsid w:val="00664095"/>
    <w:rsid w:val="00664FCB"/>
    <w:rsid w:val="00666099"/>
    <w:rsid w:val="006664EB"/>
    <w:rsid w:val="00666687"/>
    <w:rsid w:val="00666E4B"/>
    <w:rsid w:val="00670B6E"/>
    <w:rsid w:val="00671AC1"/>
    <w:rsid w:val="00671D05"/>
    <w:rsid w:val="006720D9"/>
    <w:rsid w:val="00673469"/>
    <w:rsid w:val="006734DA"/>
    <w:rsid w:val="00673C9D"/>
    <w:rsid w:val="00676AF3"/>
    <w:rsid w:val="006773DE"/>
    <w:rsid w:val="00677C22"/>
    <w:rsid w:val="00677EBC"/>
    <w:rsid w:val="00677F33"/>
    <w:rsid w:val="0068123A"/>
    <w:rsid w:val="00681304"/>
    <w:rsid w:val="00681398"/>
    <w:rsid w:val="00681462"/>
    <w:rsid w:val="00681D29"/>
    <w:rsid w:val="00681D71"/>
    <w:rsid w:val="00682046"/>
    <w:rsid w:val="00682234"/>
    <w:rsid w:val="00682911"/>
    <w:rsid w:val="00682E32"/>
    <w:rsid w:val="00682FD2"/>
    <w:rsid w:val="0068493F"/>
    <w:rsid w:val="00684D50"/>
    <w:rsid w:val="00685B79"/>
    <w:rsid w:val="00685D0E"/>
    <w:rsid w:val="00686011"/>
    <w:rsid w:val="00686C9B"/>
    <w:rsid w:val="00687207"/>
    <w:rsid w:val="00687D4A"/>
    <w:rsid w:val="00690238"/>
    <w:rsid w:val="0069065A"/>
    <w:rsid w:val="006909C0"/>
    <w:rsid w:val="00690AC0"/>
    <w:rsid w:val="00690D4E"/>
    <w:rsid w:val="00690EB7"/>
    <w:rsid w:val="00691C50"/>
    <w:rsid w:val="006920ED"/>
    <w:rsid w:val="00693021"/>
    <w:rsid w:val="006932B2"/>
    <w:rsid w:val="00693B03"/>
    <w:rsid w:val="00693D5D"/>
    <w:rsid w:val="00694311"/>
    <w:rsid w:val="00694784"/>
    <w:rsid w:val="00694896"/>
    <w:rsid w:val="00694917"/>
    <w:rsid w:val="00695135"/>
    <w:rsid w:val="006954B0"/>
    <w:rsid w:val="00695CF2"/>
    <w:rsid w:val="00697153"/>
    <w:rsid w:val="00697659"/>
    <w:rsid w:val="006A00FC"/>
    <w:rsid w:val="006A06CF"/>
    <w:rsid w:val="006A08EE"/>
    <w:rsid w:val="006A0C28"/>
    <w:rsid w:val="006A12CE"/>
    <w:rsid w:val="006A29AF"/>
    <w:rsid w:val="006A2AEA"/>
    <w:rsid w:val="006A328C"/>
    <w:rsid w:val="006A33B6"/>
    <w:rsid w:val="006A367C"/>
    <w:rsid w:val="006A5139"/>
    <w:rsid w:val="006A54A9"/>
    <w:rsid w:val="006A5A58"/>
    <w:rsid w:val="006A686F"/>
    <w:rsid w:val="006A6E2B"/>
    <w:rsid w:val="006A7605"/>
    <w:rsid w:val="006B013F"/>
    <w:rsid w:val="006B0161"/>
    <w:rsid w:val="006B07C8"/>
    <w:rsid w:val="006B09A6"/>
    <w:rsid w:val="006B19FF"/>
    <w:rsid w:val="006B1B25"/>
    <w:rsid w:val="006B210C"/>
    <w:rsid w:val="006B4023"/>
    <w:rsid w:val="006B483B"/>
    <w:rsid w:val="006B523D"/>
    <w:rsid w:val="006B5AE6"/>
    <w:rsid w:val="006B676F"/>
    <w:rsid w:val="006B7F03"/>
    <w:rsid w:val="006C00C6"/>
    <w:rsid w:val="006C0C56"/>
    <w:rsid w:val="006C0EEB"/>
    <w:rsid w:val="006C1811"/>
    <w:rsid w:val="006C1CFA"/>
    <w:rsid w:val="006C2259"/>
    <w:rsid w:val="006C28D1"/>
    <w:rsid w:val="006C2B08"/>
    <w:rsid w:val="006C2D33"/>
    <w:rsid w:val="006C3BA8"/>
    <w:rsid w:val="006C4315"/>
    <w:rsid w:val="006C541F"/>
    <w:rsid w:val="006C5460"/>
    <w:rsid w:val="006C5C81"/>
    <w:rsid w:val="006C5DBB"/>
    <w:rsid w:val="006C6CD7"/>
    <w:rsid w:val="006C7307"/>
    <w:rsid w:val="006D02B4"/>
    <w:rsid w:val="006D0773"/>
    <w:rsid w:val="006D17BC"/>
    <w:rsid w:val="006D211C"/>
    <w:rsid w:val="006D2197"/>
    <w:rsid w:val="006D2753"/>
    <w:rsid w:val="006D28D7"/>
    <w:rsid w:val="006D30EE"/>
    <w:rsid w:val="006D3563"/>
    <w:rsid w:val="006D4065"/>
    <w:rsid w:val="006D4ED5"/>
    <w:rsid w:val="006D670C"/>
    <w:rsid w:val="006D6C33"/>
    <w:rsid w:val="006D7478"/>
    <w:rsid w:val="006E16A8"/>
    <w:rsid w:val="006E18DD"/>
    <w:rsid w:val="006E374D"/>
    <w:rsid w:val="006E4530"/>
    <w:rsid w:val="006E45A6"/>
    <w:rsid w:val="006E49D8"/>
    <w:rsid w:val="006E5DBD"/>
    <w:rsid w:val="006E5FF5"/>
    <w:rsid w:val="006E7B56"/>
    <w:rsid w:val="006E7C17"/>
    <w:rsid w:val="006F0139"/>
    <w:rsid w:val="006F0C81"/>
    <w:rsid w:val="006F0D8A"/>
    <w:rsid w:val="006F104D"/>
    <w:rsid w:val="006F17F8"/>
    <w:rsid w:val="006F1B7D"/>
    <w:rsid w:val="006F2805"/>
    <w:rsid w:val="006F2A2A"/>
    <w:rsid w:val="006F2F16"/>
    <w:rsid w:val="006F311A"/>
    <w:rsid w:val="006F351C"/>
    <w:rsid w:val="006F3CF6"/>
    <w:rsid w:val="006F5AD7"/>
    <w:rsid w:val="006F5B0C"/>
    <w:rsid w:val="006F5C80"/>
    <w:rsid w:val="006F5C9B"/>
    <w:rsid w:val="006F6F98"/>
    <w:rsid w:val="006F755C"/>
    <w:rsid w:val="006F7966"/>
    <w:rsid w:val="006F79C4"/>
    <w:rsid w:val="0070029A"/>
    <w:rsid w:val="007007AB"/>
    <w:rsid w:val="00701405"/>
    <w:rsid w:val="007023FD"/>
    <w:rsid w:val="00703047"/>
    <w:rsid w:val="00703399"/>
    <w:rsid w:val="00703EDC"/>
    <w:rsid w:val="00703F82"/>
    <w:rsid w:val="00704C52"/>
    <w:rsid w:val="00704FA8"/>
    <w:rsid w:val="007057B8"/>
    <w:rsid w:val="00705E5E"/>
    <w:rsid w:val="0070630C"/>
    <w:rsid w:val="00706408"/>
    <w:rsid w:val="00707A39"/>
    <w:rsid w:val="00707D70"/>
    <w:rsid w:val="007106B3"/>
    <w:rsid w:val="00710E52"/>
    <w:rsid w:val="0071159D"/>
    <w:rsid w:val="00711815"/>
    <w:rsid w:val="00711BC4"/>
    <w:rsid w:val="007127E8"/>
    <w:rsid w:val="00712AEC"/>
    <w:rsid w:val="00712D5C"/>
    <w:rsid w:val="00712F05"/>
    <w:rsid w:val="00713193"/>
    <w:rsid w:val="00714117"/>
    <w:rsid w:val="00717289"/>
    <w:rsid w:val="00717633"/>
    <w:rsid w:val="007179AA"/>
    <w:rsid w:val="00717F82"/>
    <w:rsid w:val="007200F2"/>
    <w:rsid w:val="007201D1"/>
    <w:rsid w:val="00720B17"/>
    <w:rsid w:val="0072125D"/>
    <w:rsid w:val="00721285"/>
    <w:rsid w:val="007214A7"/>
    <w:rsid w:val="00721D24"/>
    <w:rsid w:val="00721EDB"/>
    <w:rsid w:val="00722F75"/>
    <w:rsid w:val="0072358B"/>
    <w:rsid w:val="007237C9"/>
    <w:rsid w:val="00724200"/>
    <w:rsid w:val="007245C3"/>
    <w:rsid w:val="0072474C"/>
    <w:rsid w:val="007249F2"/>
    <w:rsid w:val="00725043"/>
    <w:rsid w:val="00725A04"/>
    <w:rsid w:val="00725A1C"/>
    <w:rsid w:val="00725B45"/>
    <w:rsid w:val="00725CD5"/>
    <w:rsid w:val="007263BE"/>
    <w:rsid w:val="007275A4"/>
    <w:rsid w:val="007311CE"/>
    <w:rsid w:val="0073142D"/>
    <w:rsid w:val="0073251F"/>
    <w:rsid w:val="00733B3B"/>
    <w:rsid w:val="00734D0B"/>
    <w:rsid w:val="00734E64"/>
    <w:rsid w:val="0073558C"/>
    <w:rsid w:val="00735879"/>
    <w:rsid w:val="00736157"/>
    <w:rsid w:val="00736801"/>
    <w:rsid w:val="00736881"/>
    <w:rsid w:val="00736B51"/>
    <w:rsid w:val="0073744C"/>
    <w:rsid w:val="00742D26"/>
    <w:rsid w:val="0074365F"/>
    <w:rsid w:val="007437B1"/>
    <w:rsid w:val="00743BA0"/>
    <w:rsid w:val="00743EB0"/>
    <w:rsid w:val="00746192"/>
    <w:rsid w:val="00746841"/>
    <w:rsid w:val="0074774A"/>
    <w:rsid w:val="00751FB6"/>
    <w:rsid w:val="007527E9"/>
    <w:rsid w:val="007530A3"/>
    <w:rsid w:val="007535CA"/>
    <w:rsid w:val="007546AD"/>
    <w:rsid w:val="00754777"/>
    <w:rsid w:val="007549C2"/>
    <w:rsid w:val="007550CA"/>
    <w:rsid w:val="00755751"/>
    <w:rsid w:val="00755C15"/>
    <w:rsid w:val="00756A9F"/>
    <w:rsid w:val="00756CB7"/>
    <w:rsid w:val="007578D5"/>
    <w:rsid w:val="00760123"/>
    <w:rsid w:val="00760E18"/>
    <w:rsid w:val="00762BC0"/>
    <w:rsid w:val="00762CC6"/>
    <w:rsid w:val="00762F60"/>
    <w:rsid w:val="0076355A"/>
    <w:rsid w:val="00763564"/>
    <w:rsid w:val="00763B77"/>
    <w:rsid w:val="00763E75"/>
    <w:rsid w:val="00764056"/>
    <w:rsid w:val="0076431A"/>
    <w:rsid w:val="00764A00"/>
    <w:rsid w:val="00766DCD"/>
    <w:rsid w:val="00767C3C"/>
    <w:rsid w:val="0077030B"/>
    <w:rsid w:val="007707AB"/>
    <w:rsid w:val="007707B8"/>
    <w:rsid w:val="00770FCB"/>
    <w:rsid w:val="00773033"/>
    <w:rsid w:val="007733F2"/>
    <w:rsid w:val="007751B7"/>
    <w:rsid w:val="007759E2"/>
    <w:rsid w:val="00775B22"/>
    <w:rsid w:val="00775BF8"/>
    <w:rsid w:val="00776A56"/>
    <w:rsid w:val="00776D30"/>
    <w:rsid w:val="00780381"/>
    <w:rsid w:val="00780F55"/>
    <w:rsid w:val="00781AEE"/>
    <w:rsid w:val="00782B04"/>
    <w:rsid w:val="007837AC"/>
    <w:rsid w:val="00783B48"/>
    <w:rsid w:val="0078431E"/>
    <w:rsid w:val="007843ED"/>
    <w:rsid w:val="00784F34"/>
    <w:rsid w:val="007871FA"/>
    <w:rsid w:val="007878C4"/>
    <w:rsid w:val="00787D6F"/>
    <w:rsid w:val="007901A8"/>
    <w:rsid w:val="007910B1"/>
    <w:rsid w:val="00791CB0"/>
    <w:rsid w:val="00791D7A"/>
    <w:rsid w:val="00793153"/>
    <w:rsid w:val="007957CC"/>
    <w:rsid w:val="00795D18"/>
    <w:rsid w:val="007961B0"/>
    <w:rsid w:val="0079671B"/>
    <w:rsid w:val="00796B8E"/>
    <w:rsid w:val="00796E84"/>
    <w:rsid w:val="0079721B"/>
    <w:rsid w:val="007974E7"/>
    <w:rsid w:val="007975A2"/>
    <w:rsid w:val="007A11C1"/>
    <w:rsid w:val="007A1F41"/>
    <w:rsid w:val="007A1F6D"/>
    <w:rsid w:val="007A2B90"/>
    <w:rsid w:val="007A2DD1"/>
    <w:rsid w:val="007A311B"/>
    <w:rsid w:val="007A3481"/>
    <w:rsid w:val="007A3482"/>
    <w:rsid w:val="007A38A1"/>
    <w:rsid w:val="007A39B6"/>
    <w:rsid w:val="007A54F7"/>
    <w:rsid w:val="007A5902"/>
    <w:rsid w:val="007A5B4A"/>
    <w:rsid w:val="007A6918"/>
    <w:rsid w:val="007A6951"/>
    <w:rsid w:val="007A7309"/>
    <w:rsid w:val="007A7D60"/>
    <w:rsid w:val="007B03BD"/>
    <w:rsid w:val="007B0C6D"/>
    <w:rsid w:val="007B0CD0"/>
    <w:rsid w:val="007B12D6"/>
    <w:rsid w:val="007B1C9C"/>
    <w:rsid w:val="007B1DCD"/>
    <w:rsid w:val="007B2179"/>
    <w:rsid w:val="007B2392"/>
    <w:rsid w:val="007B2761"/>
    <w:rsid w:val="007B35C4"/>
    <w:rsid w:val="007B490A"/>
    <w:rsid w:val="007B49E2"/>
    <w:rsid w:val="007B4CD7"/>
    <w:rsid w:val="007B51C5"/>
    <w:rsid w:val="007B51EC"/>
    <w:rsid w:val="007B5849"/>
    <w:rsid w:val="007B5A49"/>
    <w:rsid w:val="007B5C4E"/>
    <w:rsid w:val="007B601D"/>
    <w:rsid w:val="007B65D3"/>
    <w:rsid w:val="007B65E9"/>
    <w:rsid w:val="007C0466"/>
    <w:rsid w:val="007C0789"/>
    <w:rsid w:val="007C0ABC"/>
    <w:rsid w:val="007C24FF"/>
    <w:rsid w:val="007C2EBC"/>
    <w:rsid w:val="007C3665"/>
    <w:rsid w:val="007C37EF"/>
    <w:rsid w:val="007C3A7A"/>
    <w:rsid w:val="007C4111"/>
    <w:rsid w:val="007C4166"/>
    <w:rsid w:val="007C4336"/>
    <w:rsid w:val="007C51DE"/>
    <w:rsid w:val="007C5AC7"/>
    <w:rsid w:val="007C6E09"/>
    <w:rsid w:val="007C6EA8"/>
    <w:rsid w:val="007C7BF3"/>
    <w:rsid w:val="007D072B"/>
    <w:rsid w:val="007D07D0"/>
    <w:rsid w:val="007D0C0A"/>
    <w:rsid w:val="007D0E42"/>
    <w:rsid w:val="007D0FC5"/>
    <w:rsid w:val="007D14D4"/>
    <w:rsid w:val="007D27EB"/>
    <w:rsid w:val="007D2869"/>
    <w:rsid w:val="007D3808"/>
    <w:rsid w:val="007D3D86"/>
    <w:rsid w:val="007D4667"/>
    <w:rsid w:val="007D46E0"/>
    <w:rsid w:val="007D4C60"/>
    <w:rsid w:val="007D5961"/>
    <w:rsid w:val="007D5BCC"/>
    <w:rsid w:val="007D5D10"/>
    <w:rsid w:val="007D62B4"/>
    <w:rsid w:val="007D717D"/>
    <w:rsid w:val="007E007A"/>
    <w:rsid w:val="007E0757"/>
    <w:rsid w:val="007E088C"/>
    <w:rsid w:val="007E1355"/>
    <w:rsid w:val="007E1601"/>
    <w:rsid w:val="007E1608"/>
    <w:rsid w:val="007E21F8"/>
    <w:rsid w:val="007E4435"/>
    <w:rsid w:val="007E45A1"/>
    <w:rsid w:val="007E4AF4"/>
    <w:rsid w:val="007E4BE8"/>
    <w:rsid w:val="007E5958"/>
    <w:rsid w:val="007E70BB"/>
    <w:rsid w:val="007E7299"/>
    <w:rsid w:val="007E7F72"/>
    <w:rsid w:val="007F008F"/>
    <w:rsid w:val="007F023B"/>
    <w:rsid w:val="007F08C5"/>
    <w:rsid w:val="007F1024"/>
    <w:rsid w:val="007F140D"/>
    <w:rsid w:val="007F202A"/>
    <w:rsid w:val="007F237F"/>
    <w:rsid w:val="007F2C21"/>
    <w:rsid w:val="007F322F"/>
    <w:rsid w:val="007F39AA"/>
    <w:rsid w:val="007F4747"/>
    <w:rsid w:val="007F4C1D"/>
    <w:rsid w:val="007F4DA5"/>
    <w:rsid w:val="007F556A"/>
    <w:rsid w:val="007F57DB"/>
    <w:rsid w:val="007F74FD"/>
    <w:rsid w:val="007F7AA6"/>
    <w:rsid w:val="00800320"/>
    <w:rsid w:val="00801829"/>
    <w:rsid w:val="00801FC0"/>
    <w:rsid w:val="00802484"/>
    <w:rsid w:val="00802F4F"/>
    <w:rsid w:val="0080358C"/>
    <w:rsid w:val="00803723"/>
    <w:rsid w:val="00803CFF"/>
    <w:rsid w:val="0080402F"/>
    <w:rsid w:val="00804102"/>
    <w:rsid w:val="00804D0E"/>
    <w:rsid w:val="008052E6"/>
    <w:rsid w:val="0080537A"/>
    <w:rsid w:val="008064FC"/>
    <w:rsid w:val="00806E4C"/>
    <w:rsid w:val="008071F6"/>
    <w:rsid w:val="00807200"/>
    <w:rsid w:val="0080755D"/>
    <w:rsid w:val="008114D0"/>
    <w:rsid w:val="00811980"/>
    <w:rsid w:val="00811C27"/>
    <w:rsid w:val="00812727"/>
    <w:rsid w:val="00812E02"/>
    <w:rsid w:val="00812F33"/>
    <w:rsid w:val="0081395A"/>
    <w:rsid w:val="008141E6"/>
    <w:rsid w:val="008141E8"/>
    <w:rsid w:val="0081663F"/>
    <w:rsid w:val="00816A7C"/>
    <w:rsid w:val="00816BE0"/>
    <w:rsid w:val="008172A4"/>
    <w:rsid w:val="00817509"/>
    <w:rsid w:val="00817853"/>
    <w:rsid w:val="00820060"/>
    <w:rsid w:val="00820D04"/>
    <w:rsid w:val="0082164E"/>
    <w:rsid w:val="008219EB"/>
    <w:rsid w:val="00821BEC"/>
    <w:rsid w:val="00821F94"/>
    <w:rsid w:val="0082219A"/>
    <w:rsid w:val="008222B7"/>
    <w:rsid w:val="0082295A"/>
    <w:rsid w:val="00823624"/>
    <w:rsid w:val="00823AA9"/>
    <w:rsid w:val="00826196"/>
    <w:rsid w:val="00826BD9"/>
    <w:rsid w:val="0082701F"/>
    <w:rsid w:val="008278CF"/>
    <w:rsid w:val="00827C44"/>
    <w:rsid w:val="0083036D"/>
    <w:rsid w:val="00831127"/>
    <w:rsid w:val="00831E50"/>
    <w:rsid w:val="00832F5B"/>
    <w:rsid w:val="0083378C"/>
    <w:rsid w:val="0083380A"/>
    <w:rsid w:val="008345B6"/>
    <w:rsid w:val="00834630"/>
    <w:rsid w:val="0083570E"/>
    <w:rsid w:val="00835A14"/>
    <w:rsid w:val="00835FC8"/>
    <w:rsid w:val="00836891"/>
    <w:rsid w:val="00836E42"/>
    <w:rsid w:val="00837E47"/>
    <w:rsid w:val="008400FF"/>
    <w:rsid w:val="00840A0E"/>
    <w:rsid w:val="00841254"/>
    <w:rsid w:val="0084179C"/>
    <w:rsid w:val="00841AAC"/>
    <w:rsid w:val="0084226C"/>
    <w:rsid w:val="008423A2"/>
    <w:rsid w:val="00842B5C"/>
    <w:rsid w:val="00842B7D"/>
    <w:rsid w:val="0084337E"/>
    <w:rsid w:val="00843F83"/>
    <w:rsid w:val="00846507"/>
    <w:rsid w:val="0084694E"/>
    <w:rsid w:val="00847131"/>
    <w:rsid w:val="0084727C"/>
    <w:rsid w:val="008502F4"/>
    <w:rsid w:val="00850781"/>
    <w:rsid w:val="00850817"/>
    <w:rsid w:val="0085133A"/>
    <w:rsid w:val="00851771"/>
    <w:rsid w:val="008518FE"/>
    <w:rsid w:val="00852FAA"/>
    <w:rsid w:val="00853017"/>
    <w:rsid w:val="00853511"/>
    <w:rsid w:val="00853B90"/>
    <w:rsid w:val="00854489"/>
    <w:rsid w:val="00854A24"/>
    <w:rsid w:val="00854A67"/>
    <w:rsid w:val="008551E6"/>
    <w:rsid w:val="00855636"/>
    <w:rsid w:val="008558BC"/>
    <w:rsid w:val="00855E71"/>
    <w:rsid w:val="00855F51"/>
    <w:rsid w:val="008560D3"/>
    <w:rsid w:val="0085659C"/>
    <w:rsid w:val="00857E7A"/>
    <w:rsid w:val="00857F2D"/>
    <w:rsid w:val="008603FF"/>
    <w:rsid w:val="00860732"/>
    <w:rsid w:val="00860DB0"/>
    <w:rsid w:val="008624D5"/>
    <w:rsid w:val="00862C85"/>
    <w:rsid w:val="00863A1C"/>
    <w:rsid w:val="00863FDD"/>
    <w:rsid w:val="008640D6"/>
    <w:rsid w:val="008641DD"/>
    <w:rsid w:val="008641EF"/>
    <w:rsid w:val="00864212"/>
    <w:rsid w:val="008657DD"/>
    <w:rsid w:val="008660F4"/>
    <w:rsid w:val="00866480"/>
    <w:rsid w:val="00870623"/>
    <w:rsid w:val="00870E65"/>
    <w:rsid w:val="00870EEF"/>
    <w:rsid w:val="00872026"/>
    <w:rsid w:val="00872364"/>
    <w:rsid w:val="008731F5"/>
    <w:rsid w:val="00873DBA"/>
    <w:rsid w:val="008749D9"/>
    <w:rsid w:val="00874D00"/>
    <w:rsid w:val="00874F21"/>
    <w:rsid w:val="00874FDA"/>
    <w:rsid w:val="00875374"/>
    <w:rsid w:val="00875409"/>
    <w:rsid w:val="00876017"/>
    <w:rsid w:val="00876108"/>
    <w:rsid w:val="00876FDB"/>
    <w:rsid w:val="0087792E"/>
    <w:rsid w:val="00881665"/>
    <w:rsid w:val="0088197C"/>
    <w:rsid w:val="00881A3D"/>
    <w:rsid w:val="00881FD3"/>
    <w:rsid w:val="00882446"/>
    <w:rsid w:val="00883521"/>
    <w:rsid w:val="00883EAF"/>
    <w:rsid w:val="00884619"/>
    <w:rsid w:val="0088483B"/>
    <w:rsid w:val="00885021"/>
    <w:rsid w:val="00885151"/>
    <w:rsid w:val="00885258"/>
    <w:rsid w:val="008853BE"/>
    <w:rsid w:val="00885D39"/>
    <w:rsid w:val="00885DEA"/>
    <w:rsid w:val="00886348"/>
    <w:rsid w:val="0088660B"/>
    <w:rsid w:val="00887525"/>
    <w:rsid w:val="00887694"/>
    <w:rsid w:val="00887AF6"/>
    <w:rsid w:val="00890D8D"/>
    <w:rsid w:val="00891584"/>
    <w:rsid w:val="00893E57"/>
    <w:rsid w:val="00893F9D"/>
    <w:rsid w:val="00894215"/>
    <w:rsid w:val="00894455"/>
    <w:rsid w:val="00894957"/>
    <w:rsid w:val="00894B82"/>
    <w:rsid w:val="008952A6"/>
    <w:rsid w:val="008956A0"/>
    <w:rsid w:val="00895981"/>
    <w:rsid w:val="00895FA4"/>
    <w:rsid w:val="008A0D25"/>
    <w:rsid w:val="008A13B2"/>
    <w:rsid w:val="008A162A"/>
    <w:rsid w:val="008A1B06"/>
    <w:rsid w:val="008A2660"/>
    <w:rsid w:val="008A295C"/>
    <w:rsid w:val="008A30C3"/>
    <w:rsid w:val="008A34CB"/>
    <w:rsid w:val="008A39AF"/>
    <w:rsid w:val="008A3C23"/>
    <w:rsid w:val="008A4EA3"/>
    <w:rsid w:val="008A59A9"/>
    <w:rsid w:val="008A677B"/>
    <w:rsid w:val="008A6EF6"/>
    <w:rsid w:val="008A711F"/>
    <w:rsid w:val="008A759D"/>
    <w:rsid w:val="008A7745"/>
    <w:rsid w:val="008A7B05"/>
    <w:rsid w:val="008A7C17"/>
    <w:rsid w:val="008B0F8B"/>
    <w:rsid w:val="008B177E"/>
    <w:rsid w:val="008B1BC6"/>
    <w:rsid w:val="008B21BE"/>
    <w:rsid w:val="008B41F3"/>
    <w:rsid w:val="008B4571"/>
    <w:rsid w:val="008B46F2"/>
    <w:rsid w:val="008B51C0"/>
    <w:rsid w:val="008B5CDD"/>
    <w:rsid w:val="008B600C"/>
    <w:rsid w:val="008B6537"/>
    <w:rsid w:val="008B6889"/>
    <w:rsid w:val="008B732A"/>
    <w:rsid w:val="008C0E2D"/>
    <w:rsid w:val="008C1CD0"/>
    <w:rsid w:val="008C23E8"/>
    <w:rsid w:val="008C242B"/>
    <w:rsid w:val="008C2C3F"/>
    <w:rsid w:val="008C2FAE"/>
    <w:rsid w:val="008C3762"/>
    <w:rsid w:val="008C43ED"/>
    <w:rsid w:val="008C49CC"/>
    <w:rsid w:val="008C5608"/>
    <w:rsid w:val="008C6601"/>
    <w:rsid w:val="008C675E"/>
    <w:rsid w:val="008C67C0"/>
    <w:rsid w:val="008C7D6E"/>
    <w:rsid w:val="008D0574"/>
    <w:rsid w:val="008D0A88"/>
    <w:rsid w:val="008D1662"/>
    <w:rsid w:val="008D16B9"/>
    <w:rsid w:val="008D1700"/>
    <w:rsid w:val="008D1F21"/>
    <w:rsid w:val="008D2665"/>
    <w:rsid w:val="008D29AA"/>
    <w:rsid w:val="008D2ECF"/>
    <w:rsid w:val="008D3548"/>
    <w:rsid w:val="008D4634"/>
    <w:rsid w:val="008D575A"/>
    <w:rsid w:val="008D5884"/>
    <w:rsid w:val="008D69E9"/>
    <w:rsid w:val="008D6DD8"/>
    <w:rsid w:val="008D6E25"/>
    <w:rsid w:val="008E059B"/>
    <w:rsid w:val="008E0645"/>
    <w:rsid w:val="008E1842"/>
    <w:rsid w:val="008E1D33"/>
    <w:rsid w:val="008E1FCE"/>
    <w:rsid w:val="008E220B"/>
    <w:rsid w:val="008E26AA"/>
    <w:rsid w:val="008E3176"/>
    <w:rsid w:val="008E3A6B"/>
    <w:rsid w:val="008E45D9"/>
    <w:rsid w:val="008E4A24"/>
    <w:rsid w:val="008E4C41"/>
    <w:rsid w:val="008E4F0D"/>
    <w:rsid w:val="008E589B"/>
    <w:rsid w:val="008E5D6B"/>
    <w:rsid w:val="008E66FB"/>
    <w:rsid w:val="008E69DC"/>
    <w:rsid w:val="008E6C12"/>
    <w:rsid w:val="008F037A"/>
    <w:rsid w:val="008F0592"/>
    <w:rsid w:val="008F0D3E"/>
    <w:rsid w:val="008F103B"/>
    <w:rsid w:val="008F14A1"/>
    <w:rsid w:val="008F1BA3"/>
    <w:rsid w:val="008F3899"/>
    <w:rsid w:val="008F3AA8"/>
    <w:rsid w:val="008F42DB"/>
    <w:rsid w:val="008F488B"/>
    <w:rsid w:val="008F4CAF"/>
    <w:rsid w:val="008F52DA"/>
    <w:rsid w:val="008F5530"/>
    <w:rsid w:val="008F5943"/>
    <w:rsid w:val="008F594A"/>
    <w:rsid w:val="008F5AAC"/>
    <w:rsid w:val="008F6533"/>
    <w:rsid w:val="008F66CD"/>
    <w:rsid w:val="008F6927"/>
    <w:rsid w:val="008F6CD9"/>
    <w:rsid w:val="008F6DC0"/>
    <w:rsid w:val="008F75E4"/>
    <w:rsid w:val="009004C5"/>
    <w:rsid w:val="009009F7"/>
    <w:rsid w:val="00900BAA"/>
    <w:rsid w:val="00900DF0"/>
    <w:rsid w:val="0090171C"/>
    <w:rsid w:val="00902194"/>
    <w:rsid w:val="00902E83"/>
    <w:rsid w:val="00903011"/>
    <w:rsid w:val="00904C7E"/>
    <w:rsid w:val="00905086"/>
    <w:rsid w:val="00905147"/>
    <w:rsid w:val="009055E2"/>
    <w:rsid w:val="00905694"/>
    <w:rsid w:val="00905718"/>
    <w:rsid w:val="00905B23"/>
    <w:rsid w:val="00905C64"/>
    <w:rsid w:val="00906BA2"/>
    <w:rsid w:val="00906E3F"/>
    <w:rsid w:val="0090758F"/>
    <w:rsid w:val="0090762E"/>
    <w:rsid w:val="0091035B"/>
    <w:rsid w:val="00910B65"/>
    <w:rsid w:val="00911D62"/>
    <w:rsid w:val="00911EB0"/>
    <w:rsid w:val="0091238F"/>
    <w:rsid w:val="009139B6"/>
    <w:rsid w:val="009151FB"/>
    <w:rsid w:val="0091540E"/>
    <w:rsid w:val="00915B3C"/>
    <w:rsid w:val="0092057B"/>
    <w:rsid w:val="009218D0"/>
    <w:rsid w:val="0092198C"/>
    <w:rsid w:val="00922D84"/>
    <w:rsid w:val="00923BB9"/>
    <w:rsid w:val="00924EF4"/>
    <w:rsid w:val="00924F90"/>
    <w:rsid w:val="00926930"/>
    <w:rsid w:val="00926B30"/>
    <w:rsid w:val="00926E7A"/>
    <w:rsid w:val="009270E7"/>
    <w:rsid w:val="00927902"/>
    <w:rsid w:val="00927B06"/>
    <w:rsid w:val="00927FA2"/>
    <w:rsid w:val="00930353"/>
    <w:rsid w:val="00931223"/>
    <w:rsid w:val="00932FEF"/>
    <w:rsid w:val="00933026"/>
    <w:rsid w:val="0093336D"/>
    <w:rsid w:val="00933C65"/>
    <w:rsid w:val="00933E8D"/>
    <w:rsid w:val="00934D35"/>
    <w:rsid w:val="0093596D"/>
    <w:rsid w:val="00935C0A"/>
    <w:rsid w:val="009361B7"/>
    <w:rsid w:val="009363AB"/>
    <w:rsid w:val="0093691B"/>
    <w:rsid w:val="00937A5F"/>
    <w:rsid w:val="00937BFD"/>
    <w:rsid w:val="00940921"/>
    <w:rsid w:val="0094141D"/>
    <w:rsid w:val="0094284A"/>
    <w:rsid w:val="00942C7A"/>
    <w:rsid w:val="00942E36"/>
    <w:rsid w:val="009434B0"/>
    <w:rsid w:val="009437D7"/>
    <w:rsid w:val="00944477"/>
    <w:rsid w:val="00945124"/>
    <w:rsid w:val="00946B6B"/>
    <w:rsid w:val="00947C03"/>
    <w:rsid w:val="00950ED2"/>
    <w:rsid w:val="009518FF"/>
    <w:rsid w:val="00952766"/>
    <w:rsid w:val="00953340"/>
    <w:rsid w:val="00953DDD"/>
    <w:rsid w:val="009548E4"/>
    <w:rsid w:val="00954EFC"/>
    <w:rsid w:val="009559EF"/>
    <w:rsid w:val="00955C32"/>
    <w:rsid w:val="0095608E"/>
    <w:rsid w:val="009560A0"/>
    <w:rsid w:val="00956800"/>
    <w:rsid w:val="00957F09"/>
    <w:rsid w:val="0096037A"/>
    <w:rsid w:val="009607D5"/>
    <w:rsid w:val="00961BF7"/>
    <w:rsid w:val="00961C32"/>
    <w:rsid w:val="0096213E"/>
    <w:rsid w:val="009627EA"/>
    <w:rsid w:val="00962D93"/>
    <w:rsid w:val="009635D4"/>
    <w:rsid w:val="00963878"/>
    <w:rsid w:val="00963FB9"/>
    <w:rsid w:val="00963FD3"/>
    <w:rsid w:val="009661E6"/>
    <w:rsid w:val="00966302"/>
    <w:rsid w:val="00966F7A"/>
    <w:rsid w:val="00967DEC"/>
    <w:rsid w:val="00970FD3"/>
    <w:rsid w:val="00971289"/>
    <w:rsid w:val="009722AD"/>
    <w:rsid w:val="00972303"/>
    <w:rsid w:val="00972F38"/>
    <w:rsid w:val="00973724"/>
    <w:rsid w:val="00973E27"/>
    <w:rsid w:val="00974B94"/>
    <w:rsid w:val="00974BFF"/>
    <w:rsid w:val="00975109"/>
    <w:rsid w:val="00975266"/>
    <w:rsid w:val="00975D92"/>
    <w:rsid w:val="00976B2D"/>
    <w:rsid w:val="00977BF5"/>
    <w:rsid w:val="00980528"/>
    <w:rsid w:val="0098153E"/>
    <w:rsid w:val="0098179C"/>
    <w:rsid w:val="00981DA1"/>
    <w:rsid w:val="0098208B"/>
    <w:rsid w:val="00982D56"/>
    <w:rsid w:val="00982ED9"/>
    <w:rsid w:val="00984684"/>
    <w:rsid w:val="00984D20"/>
    <w:rsid w:val="00985728"/>
    <w:rsid w:val="00985776"/>
    <w:rsid w:val="00986732"/>
    <w:rsid w:val="009870F1"/>
    <w:rsid w:val="00987461"/>
    <w:rsid w:val="00990CD4"/>
    <w:rsid w:val="009910D5"/>
    <w:rsid w:val="00991414"/>
    <w:rsid w:val="0099153B"/>
    <w:rsid w:val="00991FF6"/>
    <w:rsid w:val="00992019"/>
    <w:rsid w:val="00993113"/>
    <w:rsid w:val="0099338C"/>
    <w:rsid w:val="00994207"/>
    <w:rsid w:val="00994B69"/>
    <w:rsid w:val="00994DC7"/>
    <w:rsid w:val="00994E2A"/>
    <w:rsid w:val="0099580C"/>
    <w:rsid w:val="00995A62"/>
    <w:rsid w:val="00995A88"/>
    <w:rsid w:val="009968F8"/>
    <w:rsid w:val="00996DFA"/>
    <w:rsid w:val="00996F58"/>
    <w:rsid w:val="009A0542"/>
    <w:rsid w:val="009A1D2A"/>
    <w:rsid w:val="009A1F6E"/>
    <w:rsid w:val="009A21E4"/>
    <w:rsid w:val="009A25AE"/>
    <w:rsid w:val="009A2621"/>
    <w:rsid w:val="009A4929"/>
    <w:rsid w:val="009A4A65"/>
    <w:rsid w:val="009A4EAA"/>
    <w:rsid w:val="009A575B"/>
    <w:rsid w:val="009A5E20"/>
    <w:rsid w:val="009A5E66"/>
    <w:rsid w:val="009A7C29"/>
    <w:rsid w:val="009A7DA8"/>
    <w:rsid w:val="009A7E80"/>
    <w:rsid w:val="009A7F8F"/>
    <w:rsid w:val="009B0A7B"/>
    <w:rsid w:val="009B0C59"/>
    <w:rsid w:val="009B0F43"/>
    <w:rsid w:val="009B135D"/>
    <w:rsid w:val="009B1FBA"/>
    <w:rsid w:val="009B2592"/>
    <w:rsid w:val="009B3A5C"/>
    <w:rsid w:val="009B3EB9"/>
    <w:rsid w:val="009B53D5"/>
    <w:rsid w:val="009B541B"/>
    <w:rsid w:val="009B583A"/>
    <w:rsid w:val="009B62ED"/>
    <w:rsid w:val="009B664F"/>
    <w:rsid w:val="009B6CE4"/>
    <w:rsid w:val="009B7081"/>
    <w:rsid w:val="009B78B3"/>
    <w:rsid w:val="009C034B"/>
    <w:rsid w:val="009C0CB5"/>
    <w:rsid w:val="009C195A"/>
    <w:rsid w:val="009C21C8"/>
    <w:rsid w:val="009C244D"/>
    <w:rsid w:val="009C2A40"/>
    <w:rsid w:val="009C2D4E"/>
    <w:rsid w:val="009C2DBF"/>
    <w:rsid w:val="009C3345"/>
    <w:rsid w:val="009C4FF4"/>
    <w:rsid w:val="009C693C"/>
    <w:rsid w:val="009C6A58"/>
    <w:rsid w:val="009C7D17"/>
    <w:rsid w:val="009D073C"/>
    <w:rsid w:val="009D0F9F"/>
    <w:rsid w:val="009D0FFF"/>
    <w:rsid w:val="009D182C"/>
    <w:rsid w:val="009D2522"/>
    <w:rsid w:val="009D2D34"/>
    <w:rsid w:val="009D512B"/>
    <w:rsid w:val="009D51E3"/>
    <w:rsid w:val="009D5563"/>
    <w:rsid w:val="009D58F9"/>
    <w:rsid w:val="009D657F"/>
    <w:rsid w:val="009D6BA1"/>
    <w:rsid w:val="009E0740"/>
    <w:rsid w:val="009E0C21"/>
    <w:rsid w:val="009E1D51"/>
    <w:rsid w:val="009E3269"/>
    <w:rsid w:val="009E35DE"/>
    <w:rsid w:val="009E460E"/>
    <w:rsid w:val="009E484E"/>
    <w:rsid w:val="009E4867"/>
    <w:rsid w:val="009E52D0"/>
    <w:rsid w:val="009E53C1"/>
    <w:rsid w:val="009E5A45"/>
    <w:rsid w:val="009E62AF"/>
    <w:rsid w:val="009E69CA"/>
    <w:rsid w:val="009F13F5"/>
    <w:rsid w:val="009F16D3"/>
    <w:rsid w:val="009F2095"/>
    <w:rsid w:val="009F25CC"/>
    <w:rsid w:val="009F2866"/>
    <w:rsid w:val="009F3B9D"/>
    <w:rsid w:val="009F3E28"/>
    <w:rsid w:val="009F40FB"/>
    <w:rsid w:val="009F4263"/>
    <w:rsid w:val="009F4B45"/>
    <w:rsid w:val="009F52D8"/>
    <w:rsid w:val="009F5304"/>
    <w:rsid w:val="009F5569"/>
    <w:rsid w:val="009F62CC"/>
    <w:rsid w:val="009F6B2E"/>
    <w:rsid w:val="009F6D19"/>
    <w:rsid w:val="009F7711"/>
    <w:rsid w:val="009F79E9"/>
    <w:rsid w:val="00A00491"/>
    <w:rsid w:val="00A00C7A"/>
    <w:rsid w:val="00A01767"/>
    <w:rsid w:val="00A01771"/>
    <w:rsid w:val="00A02016"/>
    <w:rsid w:val="00A02B2F"/>
    <w:rsid w:val="00A03473"/>
    <w:rsid w:val="00A053E7"/>
    <w:rsid w:val="00A06142"/>
    <w:rsid w:val="00A06336"/>
    <w:rsid w:val="00A06D23"/>
    <w:rsid w:val="00A06DA7"/>
    <w:rsid w:val="00A06F4C"/>
    <w:rsid w:val="00A07028"/>
    <w:rsid w:val="00A07F2D"/>
    <w:rsid w:val="00A10568"/>
    <w:rsid w:val="00A11723"/>
    <w:rsid w:val="00A12704"/>
    <w:rsid w:val="00A13D5E"/>
    <w:rsid w:val="00A1499A"/>
    <w:rsid w:val="00A15866"/>
    <w:rsid w:val="00A15FFF"/>
    <w:rsid w:val="00A1616B"/>
    <w:rsid w:val="00A16325"/>
    <w:rsid w:val="00A167B8"/>
    <w:rsid w:val="00A168F5"/>
    <w:rsid w:val="00A178C3"/>
    <w:rsid w:val="00A20233"/>
    <w:rsid w:val="00A202BF"/>
    <w:rsid w:val="00A2063F"/>
    <w:rsid w:val="00A20899"/>
    <w:rsid w:val="00A22D3E"/>
    <w:rsid w:val="00A22F18"/>
    <w:rsid w:val="00A22FCB"/>
    <w:rsid w:val="00A231C0"/>
    <w:rsid w:val="00A23F70"/>
    <w:rsid w:val="00A248DC"/>
    <w:rsid w:val="00A2580A"/>
    <w:rsid w:val="00A25AC4"/>
    <w:rsid w:val="00A25B3B"/>
    <w:rsid w:val="00A26659"/>
    <w:rsid w:val="00A26797"/>
    <w:rsid w:val="00A26917"/>
    <w:rsid w:val="00A27190"/>
    <w:rsid w:val="00A3064E"/>
    <w:rsid w:val="00A30A17"/>
    <w:rsid w:val="00A3163F"/>
    <w:rsid w:val="00A31BEA"/>
    <w:rsid w:val="00A32059"/>
    <w:rsid w:val="00A33142"/>
    <w:rsid w:val="00A33D1A"/>
    <w:rsid w:val="00A340CD"/>
    <w:rsid w:val="00A34111"/>
    <w:rsid w:val="00A34820"/>
    <w:rsid w:val="00A3512E"/>
    <w:rsid w:val="00A36F71"/>
    <w:rsid w:val="00A36FC5"/>
    <w:rsid w:val="00A37E9C"/>
    <w:rsid w:val="00A37F5D"/>
    <w:rsid w:val="00A40127"/>
    <w:rsid w:val="00A40189"/>
    <w:rsid w:val="00A402E1"/>
    <w:rsid w:val="00A40438"/>
    <w:rsid w:val="00A415B4"/>
    <w:rsid w:val="00A423B2"/>
    <w:rsid w:val="00A42667"/>
    <w:rsid w:val="00A42A5A"/>
    <w:rsid w:val="00A438E3"/>
    <w:rsid w:val="00A43D39"/>
    <w:rsid w:val="00A43DE1"/>
    <w:rsid w:val="00A44831"/>
    <w:rsid w:val="00A44933"/>
    <w:rsid w:val="00A44960"/>
    <w:rsid w:val="00A45D15"/>
    <w:rsid w:val="00A45EFD"/>
    <w:rsid w:val="00A46007"/>
    <w:rsid w:val="00A46F44"/>
    <w:rsid w:val="00A47234"/>
    <w:rsid w:val="00A472F1"/>
    <w:rsid w:val="00A47364"/>
    <w:rsid w:val="00A47584"/>
    <w:rsid w:val="00A47652"/>
    <w:rsid w:val="00A500B6"/>
    <w:rsid w:val="00A50296"/>
    <w:rsid w:val="00A502BB"/>
    <w:rsid w:val="00A50AFE"/>
    <w:rsid w:val="00A50BB2"/>
    <w:rsid w:val="00A514EE"/>
    <w:rsid w:val="00A51A07"/>
    <w:rsid w:val="00A51DE9"/>
    <w:rsid w:val="00A5237D"/>
    <w:rsid w:val="00A53B37"/>
    <w:rsid w:val="00A53DA4"/>
    <w:rsid w:val="00A53F22"/>
    <w:rsid w:val="00A54A3B"/>
    <w:rsid w:val="00A54F63"/>
    <w:rsid w:val="00A55403"/>
    <w:rsid w:val="00A554A3"/>
    <w:rsid w:val="00A554AE"/>
    <w:rsid w:val="00A5562D"/>
    <w:rsid w:val="00A557DE"/>
    <w:rsid w:val="00A55E47"/>
    <w:rsid w:val="00A562D4"/>
    <w:rsid w:val="00A56CC5"/>
    <w:rsid w:val="00A56D4D"/>
    <w:rsid w:val="00A56F6C"/>
    <w:rsid w:val="00A5722D"/>
    <w:rsid w:val="00A57AE3"/>
    <w:rsid w:val="00A60709"/>
    <w:rsid w:val="00A60A1A"/>
    <w:rsid w:val="00A61271"/>
    <w:rsid w:val="00A6145C"/>
    <w:rsid w:val="00A620B7"/>
    <w:rsid w:val="00A62D47"/>
    <w:rsid w:val="00A62FE6"/>
    <w:rsid w:val="00A63F38"/>
    <w:rsid w:val="00A64253"/>
    <w:rsid w:val="00A642F8"/>
    <w:rsid w:val="00A643C6"/>
    <w:rsid w:val="00A65029"/>
    <w:rsid w:val="00A65516"/>
    <w:rsid w:val="00A65C15"/>
    <w:rsid w:val="00A65DB2"/>
    <w:rsid w:val="00A65EF5"/>
    <w:rsid w:val="00A65F07"/>
    <w:rsid w:val="00A661DB"/>
    <w:rsid w:val="00A67994"/>
    <w:rsid w:val="00A701C0"/>
    <w:rsid w:val="00A71556"/>
    <w:rsid w:val="00A71C04"/>
    <w:rsid w:val="00A71FF0"/>
    <w:rsid w:val="00A72081"/>
    <w:rsid w:val="00A725F7"/>
    <w:rsid w:val="00A73197"/>
    <w:rsid w:val="00A737B6"/>
    <w:rsid w:val="00A73966"/>
    <w:rsid w:val="00A73FCD"/>
    <w:rsid w:val="00A74C9D"/>
    <w:rsid w:val="00A75035"/>
    <w:rsid w:val="00A75342"/>
    <w:rsid w:val="00A758EA"/>
    <w:rsid w:val="00A76735"/>
    <w:rsid w:val="00A76AD3"/>
    <w:rsid w:val="00A76CD4"/>
    <w:rsid w:val="00A8004B"/>
    <w:rsid w:val="00A80679"/>
    <w:rsid w:val="00A807C0"/>
    <w:rsid w:val="00A80CA5"/>
    <w:rsid w:val="00A81554"/>
    <w:rsid w:val="00A8285F"/>
    <w:rsid w:val="00A8330D"/>
    <w:rsid w:val="00A843D7"/>
    <w:rsid w:val="00A84528"/>
    <w:rsid w:val="00A84A84"/>
    <w:rsid w:val="00A84B07"/>
    <w:rsid w:val="00A84B32"/>
    <w:rsid w:val="00A852C4"/>
    <w:rsid w:val="00A8553A"/>
    <w:rsid w:val="00A8568C"/>
    <w:rsid w:val="00A8579A"/>
    <w:rsid w:val="00A864C0"/>
    <w:rsid w:val="00A87770"/>
    <w:rsid w:val="00A908F7"/>
    <w:rsid w:val="00A90BBF"/>
    <w:rsid w:val="00A91535"/>
    <w:rsid w:val="00A91817"/>
    <w:rsid w:val="00A91937"/>
    <w:rsid w:val="00A92502"/>
    <w:rsid w:val="00A92E1F"/>
    <w:rsid w:val="00A93146"/>
    <w:rsid w:val="00A939FB"/>
    <w:rsid w:val="00A9434E"/>
    <w:rsid w:val="00A94767"/>
    <w:rsid w:val="00A94E3C"/>
    <w:rsid w:val="00A957C4"/>
    <w:rsid w:val="00A95C50"/>
    <w:rsid w:val="00A95C77"/>
    <w:rsid w:val="00A97155"/>
    <w:rsid w:val="00AA0273"/>
    <w:rsid w:val="00AA0607"/>
    <w:rsid w:val="00AA0CF1"/>
    <w:rsid w:val="00AA1753"/>
    <w:rsid w:val="00AA22D3"/>
    <w:rsid w:val="00AA2E07"/>
    <w:rsid w:val="00AA2E66"/>
    <w:rsid w:val="00AA32B7"/>
    <w:rsid w:val="00AA3F10"/>
    <w:rsid w:val="00AA431A"/>
    <w:rsid w:val="00AA463E"/>
    <w:rsid w:val="00AA4BC6"/>
    <w:rsid w:val="00AA50D3"/>
    <w:rsid w:val="00AA54CB"/>
    <w:rsid w:val="00AA57A1"/>
    <w:rsid w:val="00AA5B38"/>
    <w:rsid w:val="00AA5F06"/>
    <w:rsid w:val="00AA5F3F"/>
    <w:rsid w:val="00AA671C"/>
    <w:rsid w:val="00AA69B0"/>
    <w:rsid w:val="00AA7A2C"/>
    <w:rsid w:val="00AB0F4B"/>
    <w:rsid w:val="00AB1BF1"/>
    <w:rsid w:val="00AB24E4"/>
    <w:rsid w:val="00AB2B1B"/>
    <w:rsid w:val="00AB2B54"/>
    <w:rsid w:val="00AB2BD4"/>
    <w:rsid w:val="00AB3C09"/>
    <w:rsid w:val="00AB3C0D"/>
    <w:rsid w:val="00AB4085"/>
    <w:rsid w:val="00AB5800"/>
    <w:rsid w:val="00AB5D5C"/>
    <w:rsid w:val="00AB5E2E"/>
    <w:rsid w:val="00AB5E3F"/>
    <w:rsid w:val="00AB6308"/>
    <w:rsid w:val="00AB674D"/>
    <w:rsid w:val="00AB79A6"/>
    <w:rsid w:val="00AC06B5"/>
    <w:rsid w:val="00AC0E59"/>
    <w:rsid w:val="00AC1061"/>
    <w:rsid w:val="00AC14B9"/>
    <w:rsid w:val="00AC1A2A"/>
    <w:rsid w:val="00AC1EB8"/>
    <w:rsid w:val="00AC23FB"/>
    <w:rsid w:val="00AC2859"/>
    <w:rsid w:val="00AC2A76"/>
    <w:rsid w:val="00AC3E9C"/>
    <w:rsid w:val="00AC4850"/>
    <w:rsid w:val="00AC7965"/>
    <w:rsid w:val="00AD16B7"/>
    <w:rsid w:val="00AD1AD4"/>
    <w:rsid w:val="00AD2F44"/>
    <w:rsid w:val="00AD327A"/>
    <w:rsid w:val="00AD3A42"/>
    <w:rsid w:val="00AD3B77"/>
    <w:rsid w:val="00AD3BA4"/>
    <w:rsid w:val="00AD3D63"/>
    <w:rsid w:val="00AD4190"/>
    <w:rsid w:val="00AD4C86"/>
    <w:rsid w:val="00AD52C9"/>
    <w:rsid w:val="00AD5700"/>
    <w:rsid w:val="00AD5A68"/>
    <w:rsid w:val="00AD5C3D"/>
    <w:rsid w:val="00AD5C4B"/>
    <w:rsid w:val="00AD6338"/>
    <w:rsid w:val="00AD6466"/>
    <w:rsid w:val="00AD6F73"/>
    <w:rsid w:val="00AE00AD"/>
    <w:rsid w:val="00AE1552"/>
    <w:rsid w:val="00AE1A9B"/>
    <w:rsid w:val="00AE1E84"/>
    <w:rsid w:val="00AE260C"/>
    <w:rsid w:val="00AE2E18"/>
    <w:rsid w:val="00AE4187"/>
    <w:rsid w:val="00AE46D6"/>
    <w:rsid w:val="00AE4D02"/>
    <w:rsid w:val="00AE61AB"/>
    <w:rsid w:val="00AE669B"/>
    <w:rsid w:val="00AF0F66"/>
    <w:rsid w:val="00AF1238"/>
    <w:rsid w:val="00AF2019"/>
    <w:rsid w:val="00AF2022"/>
    <w:rsid w:val="00AF228D"/>
    <w:rsid w:val="00AF267F"/>
    <w:rsid w:val="00AF2728"/>
    <w:rsid w:val="00AF2EBD"/>
    <w:rsid w:val="00AF44D0"/>
    <w:rsid w:val="00AF480B"/>
    <w:rsid w:val="00AF5115"/>
    <w:rsid w:val="00AF5C18"/>
    <w:rsid w:val="00AF5D34"/>
    <w:rsid w:val="00AF60C5"/>
    <w:rsid w:val="00AF633B"/>
    <w:rsid w:val="00AF7160"/>
    <w:rsid w:val="00AF73F4"/>
    <w:rsid w:val="00B0001B"/>
    <w:rsid w:val="00B009C7"/>
    <w:rsid w:val="00B00D14"/>
    <w:rsid w:val="00B01A0F"/>
    <w:rsid w:val="00B01AA6"/>
    <w:rsid w:val="00B01E3C"/>
    <w:rsid w:val="00B01E98"/>
    <w:rsid w:val="00B03452"/>
    <w:rsid w:val="00B05951"/>
    <w:rsid w:val="00B059D2"/>
    <w:rsid w:val="00B05A5C"/>
    <w:rsid w:val="00B06760"/>
    <w:rsid w:val="00B069C6"/>
    <w:rsid w:val="00B105EA"/>
    <w:rsid w:val="00B12A6D"/>
    <w:rsid w:val="00B12CA3"/>
    <w:rsid w:val="00B133CB"/>
    <w:rsid w:val="00B133DC"/>
    <w:rsid w:val="00B13418"/>
    <w:rsid w:val="00B14AC5"/>
    <w:rsid w:val="00B151BB"/>
    <w:rsid w:val="00B15680"/>
    <w:rsid w:val="00B16CB7"/>
    <w:rsid w:val="00B16DB5"/>
    <w:rsid w:val="00B1752A"/>
    <w:rsid w:val="00B17821"/>
    <w:rsid w:val="00B178DA"/>
    <w:rsid w:val="00B17A3C"/>
    <w:rsid w:val="00B17B62"/>
    <w:rsid w:val="00B17ED1"/>
    <w:rsid w:val="00B22676"/>
    <w:rsid w:val="00B2283D"/>
    <w:rsid w:val="00B22C61"/>
    <w:rsid w:val="00B23287"/>
    <w:rsid w:val="00B233DF"/>
    <w:rsid w:val="00B234C4"/>
    <w:rsid w:val="00B23E9C"/>
    <w:rsid w:val="00B2450D"/>
    <w:rsid w:val="00B24D55"/>
    <w:rsid w:val="00B24F34"/>
    <w:rsid w:val="00B25A12"/>
    <w:rsid w:val="00B26680"/>
    <w:rsid w:val="00B27732"/>
    <w:rsid w:val="00B27D9C"/>
    <w:rsid w:val="00B27F7E"/>
    <w:rsid w:val="00B3079E"/>
    <w:rsid w:val="00B3138A"/>
    <w:rsid w:val="00B31870"/>
    <w:rsid w:val="00B31ABC"/>
    <w:rsid w:val="00B32928"/>
    <w:rsid w:val="00B32AC1"/>
    <w:rsid w:val="00B32BE1"/>
    <w:rsid w:val="00B338EC"/>
    <w:rsid w:val="00B33C88"/>
    <w:rsid w:val="00B352C1"/>
    <w:rsid w:val="00B35C4C"/>
    <w:rsid w:val="00B3779F"/>
    <w:rsid w:val="00B4004F"/>
    <w:rsid w:val="00B4008C"/>
    <w:rsid w:val="00B40E32"/>
    <w:rsid w:val="00B40E44"/>
    <w:rsid w:val="00B41747"/>
    <w:rsid w:val="00B41A5F"/>
    <w:rsid w:val="00B41AF8"/>
    <w:rsid w:val="00B41B4E"/>
    <w:rsid w:val="00B42249"/>
    <w:rsid w:val="00B429BF"/>
    <w:rsid w:val="00B43FCD"/>
    <w:rsid w:val="00B44871"/>
    <w:rsid w:val="00B44A86"/>
    <w:rsid w:val="00B459D9"/>
    <w:rsid w:val="00B45CCE"/>
    <w:rsid w:val="00B45F35"/>
    <w:rsid w:val="00B46017"/>
    <w:rsid w:val="00B46779"/>
    <w:rsid w:val="00B46C82"/>
    <w:rsid w:val="00B471EA"/>
    <w:rsid w:val="00B478C9"/>
    <w:rsid w:val="00B47B59"/>
    <w:rsid w:val="00B507E4"/>
    <w:rsid w:val="00B50CB9"/>
    <w:rsid w:val="00B513BB"/>
    <w:rsid w:val="00B5166A"/>
    <w:rsid w:val="00B525CC"/>
    <w:rsid w:val="00B5355B"/>
    <w:rsid w:val="00B53F81"/>
    <w:rsid w:val="00B53FEF"/>
    <w:rsid w:val="00B54280"/>
    <w:rsid w:val="00B544C5"/>
    <w:rsid w:val="00B5481D"/>
    <w:rsid w:val="00B54FA4"/>
    <w:rsid w:val="00B556EC"/>
    <w:rsid w:val="00B56289"/>
    <w:rsid w:val="00B56B0C"/>
    <w:rsid w:val="00B56C2B"/>
    <w:rsid w:val="00B57037"/>
    <w:rsid w:val="00B5704E"/>
    <w:rsid w:val="00B575EF"/>
    <w:rsid w:val="00B5769D"/>
    <w:rsid w:val="00B57F7D"/>
    <w:rsid w:val="00B609FD"/>
    <w:rsid w:val="00B6166F"/>
    <w:rsid w:val="00B61A22"/>
    <w:rsid w:val="00B6331F"/>
    <w:rsid w:val="00B639C7"/>
    <w:rsid w:val="00B648F0"/>
    <w:rsid w:val="00B64BCE"/>
    <w:rsid w:val="00B65814"/>
    <w:rsid w:val="00B65BD3"/>
    <w:rsid w:val="00B669B6"/>
    <w:rsid w:val="00B672E3"/>
    <w:rsid w:val="00B67699"/>
    <w:rsid w:val="00B700E7"/>
    <w:rsid w:val="00B70469"/>
    <w:rsid w:val="00B70641"/>
    <w:rsid w:val="00B7071A"/>
    <w:rsid w:val="00B70B2A"/>
    <w:rsid w:val="00B7112B"/>
    <w:rsid w:val="00B713D1"/>
    <w:rsid w:val="00B715F6"/>
    <w:rsid w:val="00B71A6E"/>
    <w:rsid w:val="00B72572"/>
    <w:rsid w:val="00B7258B"/>
    <w:rsid w:val="00B7299B"/>
    <w:rsid w:val="00B72DD8"/>
    <w:rsid w:val="00B72E09"/>
    <w:rsid w:val="00B73590"/>
    <w:rsid w:val="00B747E1"/>
    <w:rsid w:val="00B7483F"/>
    <w:rsid w:val="00B751BE"/>
    <w:rsid w:val="00B773DB"/>
    <w:rsid w:val="00B8006C"/>
    <w:rsid w:val="00B80954"/>
    <w:rsid w:val="00B81793"/>
    <w:rsid w:val="00B81970"/>
    <w:rsid w:val="00B81FBA"/>
    <w:rsid w:val="00B823DB"/>
    <w:rsid w:val="00B829AF"/>
    <w:rsid w:val="00B82A78"/>
    <w:rsid w:val="00B8362C"/>
    <w:rsid w:val="00B83E2F"/>
    <w:rsid w:val="00B83E60"/>
    <w:rsid w:val="00B83E76"/>
    <w:rsid w:val="00B843A9"/>
    <w:rsid w:val="00B847AC"/>
    <w:rsid w:val="00B85853"/>
    <w:rsid w:val="00B8625F"/>
    <w:rsid w:val="00B86EB7"/>
    <w:rsid w:val="00B870A3"/>
    <w:rsid w:val="00B87B0B"/>
    <w:rsid w:val="00B87FC9"/>
    <w:rsid w:val="00B90732"/>
    <w:rsid w:val="00B90FFD"/>
    <w:rsid w:val="00B9145B"/>
    <w:rsid w:val="00B92AED"/>
    <w:rsid w:val="00B92D85"/>
    <w:rsid w:val="00B92EBB"/>
    <w:rsid w:val="00B9351B"/>
    <w:rsid w:val="00B93530"/>
    <w:rsid w:val="00B94032"/>
    <w:rsid w:val="00B9469E"/>
    <w:rsid w:val="00B94797"/>
    <w:rsid w:val="00B94B15"/>
    <w:rsid w:val="00B96A84"/>
    <w:rsid w:val="00B96AF2"/>
    <w:rsid w:val="00B977D8"/>
    <w:rsid w:val="00B97FB9"/>
    <w:rsid w:val="00BA023D"/>
    <w:rsid w:val="00BA06BB"/>
    <w:rsid w:val="00BA0DF5"/>
    <w:rsid w:val="00BA0EF3"/>
    <w:rsid w:val="00BA231E"/>
    <w:rsid w:val="00BA2B0A"/>
    <w:rsid w:val="00BA5813"/>
    <w:rsid w:val="00BA6433"/>
    <w:rsid w:val="00BA6504"/>
    <w:rsid w:val="00BA7612"/>
    <w:rsid w:val="00BA7C26"/>
    <w:rsid w:val="00BB00DA"/>
    <w:rsid w:val="00BB0C07"/>
    <w:rsid w:val="00BB14D0"/>
    <w:rsid w:val="00BB23BB"/>
    <w:rsid w:val="00BB3C94"/>
    <w:rsid w:val="00BB45E5"/>
    <w:rsid w:val="00BB4836"/>
    <w:rsid w:val="00BB593F"/>
    <w:rsid w:val="00BB5A1A"/>
    <w:rsid w:val="00BB5ACF"/>
    <w:rsid w:val="00BB6DBE"/>
    <w:rsid w:val="00BB6F29"/>
    <w:rsid w:val="00BB73DD"/>
    <w:rsid w:val="00BB73E7"/>
    <w:rsid w:val="00BB75F6"/>
    <w:rsid w:val="00BB7766"/>
    <w:rsid w:val="00BC106A"/>
    <w:rsid w:val="00BC155A"/>
    <w:rsid w:val="00BC19D6"/>
    <w:rsid w:val="00BC33A4"/>
    <w:rsid w:val="00BC3A46"/>
    <w:rsid w:val="00BC43DF"/>
    <w:rsid w:val="00BC4916"/>
    <w:rsid w:val="00BC4CCA"/>
    <w:rsid w:val="00BC4D14"/>
    <w:rsid w:val="00BC51AC"/>
    <w:rsid w:val="00BC5B86"/>
    <w:rsid w:val="00BC61AD"/>
    <w:rsid w:val="00BC6840"/>
    <w:rsid w:val="00BC695E"/>
    <w:rsid w:val="00BC6E01"/>
    <w:rsid w:val="00BC79F5"/>
    <w:rsid w:val="00BD0170"/>
    <w:rsid w:val="00BD0BED"/>
    <w:rsid w:val="00BD207D"/>
    <w:rsid w:val="00BD28CA"/>
    <w:rsid w:val="00BD2E5D"/>
    <w:rsid w:val="00BD2EF6"/>
    <w:rsid w:val="00BD4CC2"/>
    <w:rsid w:val="00BD52BD"/>
    <w:rsid w:val="00BD54BB"/>
    <w:rsid w:val="00BD6467"/>
    <w:rsid w:val="00BD734A"/>
    <w:rsid w:val="00BD7D2F"/>
    <w:rsid w:val="00BE0663"/>
    <w:rsid w:val="00BE0710"/>
    <w:rsid w:val="00BE16EE"/>
    <w:rsid w:val="00BE2293"/>
    <w:rsid w:val="00BE27A0"/>
    <w:rsid w:val="00BE33E5"/>
    <w:rsid w:val="00BE3AA6"/>
    <w:rsid w:val="00BE46BC"/>
    <w:rsid w:val="00BE4BA9"/>
    <w:rsid w:val="00BE4EBD"/>
    <w:rsid w:val="00BE4F26"/>
    <w:rsid w:val="00BE5B87"/>
    <w:rsid w:val="00BE64FE"/>
    <w:rsid w:val="00BE68EA"/>
    <w:rsid w:val="00BE6B92"/>
    <w:rsid w:val="00BE6C2C"/>
    <w:rsid w:val="00BE6D97"/>
    <w:rsid w:val="00BE720C"/>
    <w:rsid w:val="00BF0168"/>
    <w:rsid w:val="00BF0424"/>
    <w:rsid w:val="00BF0714"/>
    <w:rsid w:val="00BF08E8"/>
    <w:rsid w:val="00BF09BB"/>
    <w:rsid w:val="00BF0C69"/>
    <w:rsid w:val="00BF17C1"/>
    <w:rsid w:val="00BF218C"/>
    <w:rsid w:val="00BF328E"/>
    <w:rsid w:val="00BF38DA"/>
    <w:rsid w:val="00BF4683"/>
    <w:rsid w:val="00BF4A2D"/>
    <w:rsid w:val="00BF4DF8"/>
    <w:rsid w:val="00BF5669"/>
    <w:rsid w:val="00BF5C16"/>
    <w:rsid w:val="00BF629B"/>
    <w:rsid w:val="00BF6530"/>
    <w:rsid w:val="00BF655C"/>
    <w:rsid w:val="00C00C3A"/>
    <w:rsid w:val="00C02C6B"/>
    <w:rsid w:val="00C041B9"/>
    <w:rsid w:val="00C049FA"/>
    <w:rsid w:val="00C04A43"/>
    <w:rsid w:val="00C04C78"/>
    <w:rsid w:val="00C04D43"/>
    <w:rsid w:val="00C05677"/>
    <w:rsid w:val="00C05D3F"/>
    <w:rsid w:val="00C068E3"/>
    <w:rsid w:val="00C06F94"/>
    <w:rsid w:val="00C075EF"/>
    <w:rsid w:val="00C101A7"/>
    <w:rsid w:val="00C102AD"/>
    <w:rsid w:val="00C108ED"/>
    <w:rsid w:val="00C10AF5"/>
    <w:rsid w:val="00C1123A"/>
    <w:rsid w:val="00C11454"/>
    <w:rsid w:val="00C1148D"/>
    <w:rsid w:val="00C114F6"/>
    <w:rsid w:val="00C11C23"/>
    <w:rsid w:val="00C11E83"/>
    <w:rsid w:val="00C124CB"/>
    <w:rsid w:val="00C125E0"/>
    <w:rsid w:val="00C1287B"/>
    <w:rsid w:val="00C132E8"/>
    <w:rsid w:val="00C1333C"/>
    <w:rsid w:val="00C151A1"/>
    <w:rsid w:val="00C15CE4"/>
    <w:rsid w:val="00C16265"/>
    <w:rsid w:val="00C167FD"/>
    <w:rsid w:val="00C16957"/>
    <w:rsid w:val="00C177F5"/>
    <w:rsid w:val="00C17DBE"/>
    <w:rsid w:val="00C2108E"/>
    <w:rsid w:val="00C222C7"/>
    <w:rsid w:val="00C222FA"/>
    <w:rsid w:val="00C22931"/>
    <w:rsid w:val="00C22D61"/>
    <w:rsid w:val="00C23048"/>
    <w:rsid w:val="00C2378A"/>
    <w:rsid w:val="00C237E6"/>
    <w:rsid w:val="00C246D7"/>
    <w:rsid w:val="00C254BA"/>
    <w:rsid w:val="00C26B00"/>
    <w:rsid w:val="00C271D2"/>
    <w:rsid w:val="00C27CD2"/>
    <w:rsid w:val="00C27D24"/>
    <w:rsid w:val="00C27D69"/>
    <w:rsid w:val="00C30498"/>
    <w:rsid w:val="00C31A0C"/>
    <w:rsid w:val="00C327BA"/>
    <w:rsid w:val="00C32840"/>
    <w:rsid w:val="00C33280"/>
    <w:rsid w:val="00C33AFA"/>
    <w:rsid w:val="00C34808"/>
    <w:rsid w:val="00C349B1"/>
    <w:rsid w:val="00C3578B"/>
    <w:rsid w:val="00C35A15"/>
    <w:rsid w:val="00C3662F"/>
    <w:rsid w:val="00C36B6A"/>
    <w:rsid w:val="00C36DA1"/>
    <w:rsid w:val="00C36F34"/>
    <w:rsid w:val="00C3745E"/>
    <w:rsid w:val="00C37842"/>
    <w:rsid w:val="00C378A1"/>
    <w:rsid w:val="00C37A09"/>
    <w:rsid w:val="00C37BE8"/>
    <w:rsid w:val="00C402B5"/>
    <w:rsid w:val="00C40E98"/>
    <w:rsid w:val="00C40FE7"/>
    <w:rsid w:val="00C41406"/>
    <w:rsid w:val="00C41B0E"/>
    <w:rsid w:val="00C41B38"/>
    <w:rsid w:val="00C42917"/>
    <w:rsid w:val="00C43D78"/>
    <w:rsid w:val="00C44430"/>
    <w:rsid w:val="00C45780"/>
    <w:rsid w:val="00C4604E"/>
    <w:rsid w:val="00C4622C"/>
    <w:rsid w:val="00C467FC"/>
    <w:rsid w:val="00C513AA"/>
    <w:rsid w:val="00C517F0"/>
    <w:rsid w:val="00C51805"/>
    <w:rsid w:val="00C51B52"/>
    <w:rsid w:val="00C52F77"/>
    <w:rsid w:val="00C53320"/>
    <w:rsid w:val="00C53CC5"/>
    <w:rsid w:val="00C5464F"/>
    <w:rsid w:val="00C54730"/>
    <w:rsid w:val="00C55035"/>
    <w:rsid w:val="00C558BE"/>
    <w:rsid w:val="00C55B91"/>
    <w:rsid w:val="00C5692D"/>
    <w:rsid w:val="00C56F74"/>
    <w:rsid w:val="00C57823"/>
    <w:rsid w:val="00C57B87"/>
    <w:rsid w:val="00C6057C"/>
    <w:rsid w:val="00C607C1"/>
    <w:rsid w:val="00C61155"/>
    <w:rsid w:val="00C621D6"/>
    <w:rsid w:val="00C6294F"/>
    <w:rsid w:val="00C6317B"/>
    <w:rsid w:val="00C6324A"/>
    <w:rsid w:val="00C643A1"/>
    <w:rsid w:val="00C64E37"/>
    <w:rsid w:val="00C6607D"/>
    <w:rsid w:val="00C66135"/>
    <w:rsid w:val="00C667E2"/>
    <w:rsid w:val="00C67F70"/>
    <w:rsid w:val="00C708CD"/>
    <w:rsid w:val="00C70F2F"/>
    <w:rsid w:val="00C70F45"/>
    <w:rsid w:val="00C710AC"/>
    <w:rsid w:val="00C7115C"/>
    <w:rsid w:val="00C71894"/>
    <w:rsid w:val="00C71D70"/>
    <w:rsid w:val="00C71F7E"/>
    <w:rsid w:val="00C726E9"/>
    <w:rsid w:val="00C72B05"/>
    <w:rsid w:val="00C757CA"/>
    <w:rsid w:val="00C75906"/>
    <w:rsid w:val="00C75907"/>
    <w:rsid w:val="00C75D7F"/>
    <w:rsid w:val="00C76121"/>
    <w:rsid w:val="00C761AC"/>
    <w:rsid w:val="00C76B80"/>
    <w:rsid w:val="00C778FB"/>
    <w:rsid w:val="00C7794F"/>
    <w:rsid w:val="00C82139"/>
    <w:rsid w:val="00C8239A"/>
    <w:rsid w:val="00C82D86"/>
    <w:rsid w:val="00C83020"/>
    <w:rsid w:val="00C83D1F"/>
    <w:rsid w:val="00C84224"/>
    <w:rsid w:val="00C84418"/>
    <w:rsid w:val="00C84C06"/>
    <w:rsid w:val="00C86073"/>
    <w:rsid w:val="00C873F0"/>
    <w:rsid w:val="00C874C2"/>
    <w:rsid w:val="00C8793B"/>
    <w:rsid w:val="00C907C9"/>
    <w:rsid w:val="00C90896"/>
    <w:rsid w:val="00C9095B"/>
    <w:rsid w:val="00C918E6"/>
    <w:rsid w:val="00C91AC2"/>
    <w:rsid w:val="00C91E99"/>
    <w:rsid w:val="00C92D15"/>
    <w:rsid w:val="00C940D7"/>
    <w:rsid w:val="00C94911"/>
    <w:rsid w:val="00C95595"/>
    <w:rsid w:val="00C95A28"/>
    <w:rsid w:val="00C9625D"/>
    <w:rsid w:val="00C97543"/>
    <w:rsid w:val="00C9786D"/>
    <w:rsid w:val="00CA0495"/>
    <w:rsid w:val="00CA1631"/>
    <w:rsid w:val="00CA232E"/>
    <w:rsid w:val="00CA2B72"/>
    <w:rsid w:val="00CA317E"/>
    <w:rsid w:val="00CA3648"/>
    <w:rsid w:val="00CA3E2E"/>
    <w:rsid w:val="00CA3ED0"/>
    <w:rsid w:val="00CA4045"/>
    <w:rsid w:val="00CA4637"/>
    <w:rsid w:val="00CA4820"/>
    <w:rsid w:val="00CA4C25"/>
    <w:rsid w:val="00CA532B"/>
    <w:rsid w:val="00CA6708"/>
    <w:rsid w:val="00CA68AB"/>
    <w:rsid w:val="00CA68AC"/>
    <w:rsid w:val="00CB1469"/>
    <w:rsid w:val="00CB1679"/>
    <w:rsid w:val="00CB16D6"/>
    <w:rsid w:val="00CB2038"/>
    <w:rsid w:val="00CB27A6"/>
    <w:rsid w:val="00CB2AA9"/>
    <w:rsid w:val="00CB37B1"/>
    <w:rsid w:val="00CB4363"/>
    <w:rsid w:val="00CB4B8D"/>
    <w:rsid w:val="00CB4CF5"/>
    <w:rsid w:val="00CB4D36"/>
    <w:rsid w:val="00CB4DA1"/>
    <w:rsid w:val="00CB5A02"/>
    <w:rsid w:val="00CB5AD7"/>
    <w:rsid w:val="00CB6C32"/>
    <w:rsid w:val="00CB6C89"/>
    <w:rsid w:val="00CB7727"/>
    <w:rsid w:val="00CB77E0"/>
    <w:rsid w:val="00CC056C"/>
    <w:rsid w:val="00CC08B8"/>
    <w:rsid w:val="00CC0B7F"/>
    <w:rsid w:val="00CC0DDA"/>
    <w:rsid w:val="00CC1CB3"/>
    <w:rsid w:val="00CC63C8"/>
    <w:rsid w:val="00CC6800"/>
    <w:rsid w:val="00CC6F9B"/>
    <w:rsid w:val="00CC7089"/>
    <w:rsid w:val="00CC7B89"/>
    <w:rsid w:val="00CD01AE"/>
    <w:rsid w:val="00CD0DA8"/>
    <w:rsid w:val="00CD1071"/>
    <w:rsid w:val="00CD1475"/>
    <w:rsid w:val="00CD1509"/>
    <w:rsid w:val="00CD2149"/>
    <w:rsid w:val="00CD21CA"/>
    <w:rsid w:val="00CD23C8"/>
    <w:rsid w:val="00CD26A5"/>
    <w:rsid w:val="00CD3682"/>
    <w:rsid w:val="00CD5936"/>
    <w:rsid w:val="00CD5C8E"/>
    <w:rsid w:val="00CD5D56"/>
    <w:rsid w:val="00CD671B"/>
    <w:rsid w:val="00CD684F"/>
    <w:rsid w:val="00CD6CED"/>
    <w:rsid w:val="00CD732F"/>
    <w:rsid w:val="00CD7363"/>
    <w:rsid w:val="00CE0A0A"/>
    <w:rsid w:val="00CE0A13"/>
    <w:rsid w:val="00CE0ABB"/>
    <w:rsid w:val="00CE114B"/>
    <w:rsid w:val="00CE1BEF"/>
    <w:rsid w:val="00CE287D"/>
    <w:rsid w:val="00CE2DAA"/>
    <w:rsid w:val="00CE3018"/>
    <w:rsid w:val="00CE37DC"/>
    <w:rsid w:val="00CE5121"/>
    <w:rsid w:val="00CE6360"/>
    <w:rsid w:val="00CE654F"/>
    <w:rsid w:val="00CE6BAE"/>
    <w:rsid w:val="00CE72ED"/>
    <w:rsid w:val="00CE7A56"/>
    <w:rsid w:val="00CF0B1D"/>
    <w:rsid w:val="00CF1C33"/>
    <w:rsid w:val="00CF24F4"/>
    <w:rsid w:val="00CF2561"/>
    <w:rsid w:val="00CF275A"/>
    <w:rsid w:val="00CF2A99"/>
    <w:rsid w:val="00CF2C1D"/>
    <w:rsid w:val="00CF2D20"/>
    <w:rsid w:val="00CF2F5E"/>
    <w:rsid w:val="00CF31BF"/>
    <w:rsid w:val="00CF3D09"/>
    <w:rsid w:val="00CF43A9"/>
    <w:rsid w:val="00CF4543"/>
    <w:rsid w:val="00CF498D"/>
    <w:rsid w:val="00CF4F9E"/>
    <w:rsid w:val="00CF5C3C"/>
    <w:rsid w:val="00CF61B8"/>
    <w:rsid w:val="00CF6513"/>
    <w:rsid w:val="00CF7B3A"/>
    <w:rsid w:val="00CF7B59"/>
    <w:rsid w:val="00D00068"/>
    <w:rsid w:val="00D0033F"/>
    <w:rsid w:val="00D006A3"/>
    <w:rsid w:val="00D01941"/>
    <w:rsid w:val="00D01FD2"/>
    <w:rsid w:val="00D025D6"/>
    <w:rsid w:val="00D033BF"/>
    <w:rsid w:val="00D036C6"/>
    <w:rsid w:val="00D03A44"/>
    <w:rsid w:val="00D03CD9"/>
    <w:rsid w:val="00D05441"/>
    <w:rsid w:val="00D059A1"/>
    <w:rsid w:val="00D05B3B"/>
    <w:rsid w:val="00D06623"/>
    <w:rsid w:val="00D10080"/>
    <w:rsid w:val="00D10096"/>
    <w:rsid w:val="00D1193B"/>
    <w:rsid w:val="00D11BDB"/>
    <w:rsid w:val="00D11C1D"/>
    <w:rsid w:val="00D11C24"/>
    <w:rsid w:val="00D13880"/>
    <w:rsid w:val="00D14298"/>
    <w:rsid w:val="00D14B84"/>
    <w:rsid w:val="00D14C6B"/>
    <w:rsid w:val="00D14F2D"/>
    <w:rsid w:val="00D15A7D"/>
    <w:rsid w:val="00D16E8D"/>
    <w:rsid w:val="00D16EEE"/>
    <w:rsid w:val="00D17047"/>
    <w:rsid w:val="00D1749B"/>
    <w:rsid w:val="00D176F9"/>
    <w:rsid w:val="00D201C1"/>
    <w:rsid w:val="00D202B9"/>
    <w:rsid w:val="00D20318"/>
    <w:rsid w:val="00D210DF"/>
    <w:rsid w:val="00D2128D"/>
    <w:rsid w:val="00D21492"/>
    <w:rsid w:val="00D2198F"/>
    <w:rsid w:val="00D222C1"/>
    <w:rsid w:val="00D2343D"/>
    <w:rsid w:val="00D23F84"/>
    <w:rsid w:val="00D24D0D"/>
    <w:rsid w:val="00D24F74"/>
    <w:rsid w:val="00D25EA7"/>
    <w:rsid w:val="00D26175"/>
    <w:rsid w:val="00D26540"/>
    <w:rsid w:val="00D267BD"/>
    <w:rsid w:val="00D27093"/>
    <w:rsid w:val="00D27F1C"/>
    <w:rsid w:val="00D3006D"/>
    <w:rsid w:val="00D30286"/>
    <w:rsid w:val="00D30A16"/>
    <w:rsid w:val="00D3108F"/>
    <w:rsid w:val="00D311AF"/>
    <w:rsid w:val="00D31B44"/>
    <w:rsid w:val="00D31BB5"/>
    <w:rsid w:val="00D31EA6"/>
    <w:rsid w:val="00D32955"/>
    <w:rsid w:val="00D32C8D"/>
    <w:rsid w:val="00D32E83"/>
    <w:rsid w:val="00D334E2"/>
    <w:rsid w:val="00D33894"/>
    <w:rsid w:val="00D33CB2"/>
    <w:rsid w:val="00D3413B"/>
    <w:rsid w:val="00D34C9B"/>
    <w:rsid w:val="00D34CFE"/>
    <w:rsid w:val="00D36289"/>
    <w:rsid w:val="00D37100"/>
    <w:rsid w:val="00D4013B"/>
    <w:rsid w:val="00D40490"/>
    <w:rsid w:val="00D415CE"/>
    <w:rsid w:val="00D4185C"/>
    <w:rsid w:val="00D41CFC"/>
    <w:rsid w:val="00D42971"/>
    <w:rsid w:val="00D4474E"/>
    <w:rsid w:val="00D44ADA"/>
    <w:rsid w:val="00D44D93"/>
    <w:rsid w:val="00D4537F"/>
    <w:rsid w:val="00D453D2"/>
    <w:rsid w:val="00D4661B"/>
    <w:rsid w:val="00D46B49"/>
    <w:rsid w:val="00D47063"/>
    <w:rsid w:val="00D473CB"/>
    <w:rsid w:val="00D47572"/>
    <w:rsid w:val="00D500AF"/>
    <w:rsid w:val="00D50897"/>
    <w:rsid w:val="00D50FAC"/>
    <w:rsid w:val="00D51D7D"/>
    <w:rsid w:val="00D53E47"/>
    <w:rsid w:val="00D5419D"/>
    <w:rsid w:val="00D552D6"/>
    <w:rsid w:val="00D5536F"/>
    <w:rsid w:val="00D558C8"/>
    <w:rsid w:val="00D56935"/>
    <w:rsid w:val="00D5722D"/>
    <w:rsid w:val="00D5759B"/>
    <w:rsid w:val="00D57B33"/>
    <w:rsid w:val="00D57B8A"/>
    <w:rsid w:val="00D61421"/>
    <w:rsid w:val="00D61D09"/>
    <w:rsid w:val="00D62555"/>
    <w:rsid w:val="00D63BA6"/>
    <w:rsid w:val="00D64791"/>
    <w:rsid w:val="00D64F29"/>
    <w:rsid w:val="00D65BE2"/>
    <w:rsid w:val="00D66984"/>
    <w:rsid w:val="00D66B71"/>
    <w:rsid w:val="00D70AAB"/>
    <w:rsid w:val="00D7114D"/>
    <w:rsid w:val="00D716BA"/>
    <w:rsid w:val="00D71986"/>
    <w:rsid w:val="00D727A3"/>
    <w:rsid w:val="00D727F5"/>
    <w:rsid w:val="00D728C7"/>
    <w:rsid w:val="00D72DC2"/>
    <w:rsid w:val="00D7356C"/>
    <w:rsid w:val="00D738D3"/>
    <w:rsid w:val="00D73C2A"/>
    <w:rsid w:val="00D744EF"/>
    <w:rsid w:val="00D74DED"/>
    <w:rsid w:val="00D75786"/>
    <w:rsid w:val="00D758C6"/>
    <w:rsid w:val="00D75BE8"/>
    <w:rsid w:val="00D7612F"/>
    <w:rsid w:val="00D767AF"/>
    <w:rsid w:val="00D76FB4"/>
    <w:rsid w:val="00D775A8"/>
    <w:rsid w:val="00D77984"/>
    <w:rsid w:val="00D77BBD"/>
    <w:rsid w:val="00D801F9"/>
    <w:rsid w:val="00D8051A"/>
    <w:rsid w:val="00D80B20"/>
    <w:rsid w:val="00D80DC9"/>
    <w:rsid w:val="00D81EEE"/>
    <w:rsid w:val="00D8213D"/>
    <w:rsid w:val="00D82BF0"/>
    <w:rsid w:val="00D83A49"/>
    <w:rsid w:val="00D83EDE"/>
    <w:rsid w:val="00D8401E"/>
    <w:rsid w:val="00D84075"/>
    <w:rsid w:val="00D84E18"/>
    <w:rsid w:val="00D85FD6"/>
    <w:rsid w:val="00D86B4F"/>
    <w:rsid w:val="00D86C1C"/>
    <w:rsid w:val="00D86FD0"/>
    <w:rsid w:val="00D877B9"/>
    <w:rsid w:val="00D877C2"/>
    <w:rsid w:val="00D90375"/>
    <w:rsid w:val="00D90C10"/>
    <w:rsid w:val="00D91353"/>
    <w:rsid w:val="00D915A8"/>
    <w:rsid w:val="00D92296"/>
    <w:rsid w:val="00D922D5"/>
    <w:rsid w:val="00D92E96"/>
    <w:rsid w:val="00D930D1"/>
    <w:rsid w:val="00D937CF"/>
    <w:rsid w:val="00D93BD3"/>
    <w:rsid w:val="00D949DE"/>
    <w:rsid w:val="00D950B2"/>
    <w:rsid w:val="00D95740"/>
    <w:rsid w:val="00D96E02"/>
    <w:rsid w:val="00D97B43"/>
    <w:rsid w:val="00DA05AE"/>
    <w:rsid w:val="00DA0CCB"/>
    <w:rsid w:val="00DA1635"/>
    <w:rsid w:val="00DA224A"/>
    <w:rsid w:val="00DA24B1"/>
    <w:rsid w:val="00DA258C"/>
    <w:rsid w:val="00DA2939"/>
    <w:rsid w:val="00DA2F60"/>
    <w:rsid w:val="00DA39AA"/>
    <w:rsid w:val="00DA3E99"/>
    <w:rsid w:val="00DA4345"/>
    <w:rsid w:val="00DA4423"/>
    <w:rsid w:val="00DA510D"/>
    <w:rsid w:val="00DA6053"/>
    <w:rsid w:val="00DA61E2"/>
    <w:rsid w:val="00DA697E"/>
    <w:rsid w:val="00DA7447"/>
    <w:rsid w:val="00DA7B52"/>
    <w:rsid w:val="00DB0C5D"/>
    <w:rsid w:val="00DB0E85"/>
    <w:rsid w:val="00DB18FA"/>
    <w:rsid w:val="00DB1C0A"/>
    <w:rsid w:val="00DB20AF"/>
    <w:rsid w:val="00DB3BA5"/>
    <w:rsid w:val="00DB4042"/>
    <w:rsid w:val="00DB5A10"/>
    <w:rsid w:val="00DB61F1"/>
    <w:rsid w:val="00DB76A9"/>
    <w:rsid w:val="00DB7F40"/>
    <w:rsid w:val="00DC068F"/>
    <w:rsid w:val="00DC0A62"/>
    <w:rsid w:val="00DC11BF"/>
    <w:rsid w:val="00DC2612"/>
    <w:rsid w:val="00DC27F3"/>
    <w:rsid w:val="00DC31A0"/>
    <w:rsid w:val="00DC3C07"/>
    <w:rsid w:val="00DC4D0D"/>
    <w:rsid w:val="00DC542B"/>
    <w:rsid w:val="00DC54FB"/>
    <w:rsid w:val="00DC6EA8"/>
    <w:rsid w:val="00DC77E4"/>
    <w:rsid w:val="00DD0162"/>
    <w:rsid w:val="00DD0D7F"/>
    <w:rsid w:val="00DD176B"/>
    <w:rsid w:val="00DD1B6D"/>
    <w:rsid w:val="00DD1FCD"/>
    <w:rsid w:val="00DD213E"/>
    <w:rsid w:val="00DD2949"/>
    <w:rsid w:val="00DD47A7"/>
    <w:rsid w:val="00DD47EF"/>
    <w:rsid w:val="00DD4A86"/>
    <w:rsid w:val="00DD58BE"/>
    <w:rsid w:val="00DD59AA"/>
    <w:rsid w:val="00DD6481"/>
    <w:rsid w:val="00DD6A33"/>
    <w:rsid w:val="00DD6C0D"/>
    <w:rsid w:val="00DD719E"/>
    <w:rsid w:val="00DD7D81"/>
    <w:rsid w:val="00DE004D"/>
    <w:rsid w:val="00DE050F"/>
    <w:rsid w:val="00DE07FA"/>
    <w:rsid w:val="00DE0F47"/>
    <w:rsid w:val="00DE113E"/>
    <w:rsid w:val="00DE20DB"/>
    <w:rsid w:val="00DE26EF"/>
    <w:rsid w:val="00DE2B89"/>
    <w:rsid w:val="00DE2EDF"/>
    <w:rsid w:val="00DE30CE"/>
    <w:rsid w:val="00DE3530"/>
    <w:rsid w:val="00DE3760"/>
    <w:rsid w:val="00DE438B"/>
    <w:rsid w:val="00DE46D5"/>
    <w:rsid w:val="00DE48D6"/>
    <w:rsid w:val="00DE640F"/>
    <w:rsid w:val="00DE6BB0"/>
    <w:rsid w:val="00DE7005"/>
    <w:rsid w:val="00DE7794"/>
    <w:rsid w:val="00DF0764"/>
    <w:rsid w:val="00DF134D"/>
    <w:rsid w:val="00DF20DB"/>
    <w:rsid w:val="00DF2ADE"/>
    <w:rsid w:val="00DF2AE6"/>
    <w:rsid w:val="00DF2DDE"/>
    <w:rsid w:val="00DF31F1"/>
    <w:rsid w:val="00DF34A9"/>
    <w:rsid w:val="00DF366E"/>
    <w:rsid w:val="00DF4305"/>
    <w:rsid w:val="00DF46E5"/>
    <w:rsid w:val="00DF4CAC"/>
    <w:rsid w:val="00DF55A6"/>
    <w:rsid w:val="00DF5936"/>
    <w:rsid w:val="00DF6917"/>
    <w:rsid w:val="00DF777C"/>
    <w:rsid w:val="00DF77C8"/>
    <w:rsid w:val="00E003AD"/>
    <w:rsid w:val="00E0103B"/>
    <w:rsid w:val="00E0104A"/>
    <w:rsid w:val="00E014F9"/>
    <w:rsid w:val="00E01667"/>
    <w:rsid w:val="00E01A4F"/>
    <w:rsid w:val="00E01EC5"/>
    <w:rsid w:val="00E02623"/>
    <w:rsid w:val="00E03C98"/>
    <w:rsid w:val="00E04703"/>
    <w:rsid w:val="00E0486B"/>
    <w:rsid w:val="00E048FB"/>
    <w:rsid w:val="00E04A62"/>
    <w:rsid w:val="00E0532A"/>
    <w:rsid w:val="00E05E25"/>
    <w:rsid w:val="00E06222"/>
    <w:rsid w:val="00E06391"/>
    <w:rsid w:val="00E06EEC"/>
    <w:rsid w:val="00E07DAD"/>
    <w:rsid w:val="00E104E8"/>
    <w:rsid w:val="00E12166"/>
    <w:rsid w:val="00E121C3"/>
    <w:rsid w:val="00E12962"/>
    <w:rsid w:val="00E1338D"/>
    <w:rsid w:val="00E1389E"/>
    <w:rsid w:val="00E13EA2"/>
    <w:rsid w:val="00E14C76"/>
    <w:rsid w:val="00E14D93"/>
    <w:rsid w:val="00E158AE"/>
    <w:rsid w:val="00E15A2F"/>
    <w:rsid w:val="00E15B92"/>
    <w:rsid w:val="00E15F48"/>
    <w:rsid w:val="00E162B8"/>
    <w:rsid w:val="00E1639D"/>
    <w:rsid w:val="00E16B39"/>
    <w:rsid w:val="00E17441"/>
    <w:rsid w:val="00E177F6"/>
    <w:rsid w:val="00E17947"/>
    <w:rsid w:val="00E1799C"/>
    <w:rsid w:val="00E20F06"/>
    <w:rsid w:val="00E21636"/>
    <w:rsid w:val="00E21672"/>
    <w:rsid w:val="00E21781"/>
    <w:rsid w:val="00E2199D"/>
    <w:rsid w:val="00E219FB"/>
    <w:rsid w:val="00E22977"/>
    <w:rsid w:val="00E22C62"/>
    <w:rsid w:val="00E24057"/>
    <w:rsid w:val="00E25ABE"/>
    <w:rsid w:val="00E25AFB"/>
    <w:rsid w:val="00E26652"/>
    <w:rsid w:val="00E266EC"/>
    <w:rsid w:val="00E27112"/>
    <w:rsid w:val="00E27BED"/>
    <w:rsid w:val="00E31044"/>
    <w:rsid w:val="00E31929"/>
    <w:rsid w:val="00E31A87"/>
    <w:rsid w:val="00E337DA"/>
    <w:rsid w:val="00E33D97"/>
    <w:rsid w:val="00E3505D"/>
    <w:rsid w:val="00E35D83"/>
    <w:rsid w:val="00E36209"/>
    <w:rsid w:val="00E365FE"/>
    <w:rsid w:val="00E36C45"/>
    <w:rsid w:val="00E37279"/>
    <w:rsid w:val="00E372B9"/>
    <w:rsid w:val="00E374A5"/>
    <w:rsid w:val="00E375BB"/>
    <w:rsid w:val="00E37AF9"/>
    <w:rsid w:val="00E4011F"/>
    <w:rsid w:val="00E41CF9"/>
    <w:rsid w:val="00E41E2A"/>
    <w:rsid w:val="00E420BB"/>
    <w:rsid w:val="00E43533"/>
    <w:rsid w:val="00E4433E"/>
    <w:rsid w:val="00E44BEC"/>
    <w:rsid w:val="00E45DF1"/>
    <w:rsid w:val="00E46BDE"/>
    <w:rsid w:val="00E47D82"/>
    <w:rsid w:val="00E47E0D"/>
    <w:rsid w:val="00E501BA"/>
    <w:rsid w:val="00E507A6"/>
    <w:rsid w:val="00E50DF6"/>
    <w:rsid w:val="00E51064"/>
    <w:rsid w:val="00E519BC"/>
    <w:rsid w:val="00E5249F"/>
    <w:rsid w:val="00E52C32"/>
    <w:rsid w:val="00E53DF8"/>
    <w:rsid w:val="00E54EFA"/>
    <w:rsid w:val="00E55BDE"/>
    <w:rsid w:val="00E5615C"/>
    <w:rsid w:val="00E56288"/>
    <w:rsid w:val="00E571F8"/>
    <w:rsid w:val="00E61B86"/>
    <w:rsid w:val="00E61B8A"/>
    <w:rsid w:val="00E62703"/>
    <w:rsid w:val="00E6336D"/>
    <w:rsid w:val="00E6366C"/>
    <w:rsid w:val="00E6462D"/>
    <w:rsid w:val="00E65C30"/>
    <w:rsid w:val="00E65FF2"/>
    <w:rsid w:val="00E67382"/>
    <w:rsid w:val="00E676BD"/>
    <w:rsid w:val="00E67BE8"/>
    <w:rsid w:val="00E70A21"/>
    <w:rsid w:val="00E70E15"/>
    <w:rsid w:val="00E7155B"/>
    <w:rsid w:val="00E7197B"/>
    <w:rsid w:val="00E71F52"/>
    <w:rsid w:val="00E72663"/>
    <w:rsid w:val="00E7294B"/>
    <w:rsid w:val="00E7297F"/>
    <w:rsid w:val="00E73210"/>
    <w:rsid w:val="00E7373D"/>
    <w:rsid w:val="00E74021"/>
    <w:rsid w:val="00E74381"/>
    <w:rsid w:val="00E74445"/>
    <w:rsid w:val="00E7467B"/>
    <w:rsid w:val="00E7479A"/>
    <w:rsid w:val="00E75B42"/>
    <w:rsid w:val="00E75EA7"/>
    <w:rsid w:val="00E75FF7"/>
    <w:rsid w:val="00E765FD"/>
    <w:rsid w:val="00E76C6D"/>
    <w:rsid w:val="00E770A9"/>
    <w:rsid w:val="00E77D53"/>
    <w:rsid w:val="00E8079C"/>
    <w:rsid w:val="00E80829"/>
    <w:rsid w:val="00E80FB0"/>
    <w:rsid w:val="00E812E7"/>
    <w:rsid w:val="00E82833"/>
    <w:rsid w:val="00E82C43"/>
    <w:rsid w:val="00E82DE1"/>
    <w:rsid w:val="00E8482B"/>
    <w:rsid w:val="00E84D74"/>
    <w:rsid w:val="00E85453"/>
    <w:rsid w:val="00E85FCC"/>
    <w:rsid w:val="00E86465"/>
    <w:rsid w:val="00E873DE"/>
    <w:rsid w:val="00E876C2"/>
    <w:rsid w:val="00E87DA6"/>
    <w:rsid w:val="00E87F4C"/>
    <w:rsid w:val="00E904CF"/>
    <w:rsid w:val="00E90761"/>
    <w:rsid w:val="00E90B34"/>
    <w:rsid w:val="00E90D8F"/>
    <w:rsid w:val="00E91F10"/>
    <w:rsid w:val="00E922D4"/>
    <w:rsid w:val="00E9363A"/>
    <w:rsid w:val="00E93A44"/>
    <w:rsid w:val="00E94BFE"/>
    <w:rsid w:val="00E951A9"/>
    <w:rsid w:val="00E95323"/>
    <w:rsid w:val="00E95E18"/>
    <w:rsid w:val="00E965C5"/>
    <w:rsid w:val="00E966D6"/>
    <w:rsid w:val="00E96A3A"/>
    <w:rsid w:val="00E97402"/>
    <w:rsid w:val="00E97B99"/>
    <w:rsid w:val="00EA0B20"/>
    <w:rsid w:val="00EA0F2F"/>
    <w:rsid w:val="00EA126C"/>
    <w:rsid w:val="00EA1889"/>
    <w:rsid w:val="00EA2106"/>
    <w:rsid w:val="00EA21D2"/>
    <w:rsid w:val="00EA29BA"/>
    <w:rsid w:val="00EA2F84"/>
    <w:rsid w:val="00EA4492"/>
    <w:rsid w:val="00EA5B61"/>
    <w:rsid w:val="00EA5EDA"/>
    <w:rsid w:val="00EA6215"/>
    <w:rsid w:val="00EA63CF"/>
    <w:rsid w:val="00EA658F"/>
    <w:rsid w:val="00EA6591"/>
    <w:rsid w:val="00EA68EB"/>
    <w:rsid w:val="00EA73EE"/>
    <w:rsid w:val="00EA76DE"/>
    <w:rsid w:val="00EA7CA7"/>
    <w:rsid w:val="00EB00D0"/>
    <w:rsid w:val="00EB09AD"/>
    <w:rsid w:val="00EB1746"/>
    <w:rsid w:val="00EB1AA3"/>
    <w:rsid w:val="00EB20E4"/>
    <w:rsid w:val="00EB235E"/>
    <w:rsid w:val="00EB23CF"/>
    <w:rsid w:val="00EB294C"/>
    <w:rsid w:val="00EB2C0B"/>
    <w:rsid w:val="00EB2E9D"/>
    <w:rsid w:val="00EB3099"/>
    <w:rsid w:val="00EB3A3B"/>
    <w:rsid w:val="00EB4337"/>
    <w:rsid w:val="00EB4747"/>
    <w:rsid w:val="00EB4D9F"/>
    <w:rsid w:val="00EB54EF"/>
    <w:rsid w:val="00EB55B2"/>
    <w:rsid w:val="00EB5CE6"/>
    <w:rsid w:val="00EB5EC0"/>
    <w:rsid w:val="00EB6006"/>
    <w:rsid w:val="00EB63AD"/>
    <w:rsid w:val="00EB649E"/>
    <w:rsid w:val="00EB65E2"/>
    <w:rsid w:val="00EB70FD"/>
    <w:rsid w:val="00EB7204"/>
    <w:rsid w:val="00EB7240"/>
    <w:rsid w:val="00EC014F"/>
    <w:rsid w:val="00EC0E6D"/>
    <w:rsid w:val="00EC12BA"/>
    <w:rsid w:val="00EC20ED"/>
    <w:rsid w:val="00EC2A34"/>
    <w:rsid w:val="00EC341F"/>
    <w:rsid w:val="00EC34CC"/>
    <w:rsid w:val="00EC36CB"/>
    <w:rsid w:val="00EC44AD"/>
    <w:rsid w:val="00EC5160"/>
    <w:rsid w:val="00EC5814"/>
    <w:rsid w:val="00EC5B99"/>
    <w:rsid w:val="00EC679C"/>
    <w:rsid w:val="00EC6E99"/>
    <w:rsid w:val="00EC6FF1"/>
    <w:rsid w:val="00EC745D"/>
    <w:rsid w:val="00ED01B7"/>
    <w:rsid w:val="00ED0AFF"/>
    <w:rsid w:val="00ED1E14"/>
    <w:rsid w:val="00ED1EE4"/>
    <w:rsid w:val="00ED1F76"/>
    <w:rsid w:val="00ED21B9"/>
    <w:rsid w:val="00ED2B87"/>
    <w:rsid w:val="00ED2DC5"/>
    <w:rsid w:val="00ED44AC"/>
    <w:rsid w:val="00ED47D5"/>
    <w:rsid w:val="00EE0F93"/>
    <w:rsid w:val="00EE102D"/>
    <w:rsid w:val="00EE1176"/>
    <w:rsid w:val="00EE1957"/>
    <w:rsid w:val="00EE2B9D"/>
    <w:rsid w:val="00EE2C91"/>
    <w:rsid w:val="00EE302B"/>
    <w:rsid w:val="00EE33B2"/>
    <w:rsid w:val="00EE398D"/>
    <w:rsid w:val="00EE5181"/>
    <w:rsid w:val="00EE52B6"/>
    <w:rsid w:val="00EE5333"/>
    <w:rsid w:val="00EE589E"/>
    <w:rsid w:val="00EE5EC5"/>
    <w:rsid w:val="00EE61C3"/>
    <w:rsid w:val="00EE625B"/>
    <w:rsid w:val="00EE6B8D"/>
    <w:rsid w:val="00EE6FFC"/>
    <w:rsid w:val="00EE7522"/>
    <w:rsid w:val="00EE7657"/>
    <w:rsid w:val="00EE7ACA"/>
    <w:rsid w:val="00EE7D36"/>
    <w:rsid w:val="00EE7FBC"/>
    <w:rsid w:val="00EF073A"/>
    <w:rsid w:val="00EF0AB7"/>
    <w:rsid w:val="00EF10AC"/>
    <w:rsid w:val="00EF1476"/>
    <w:rsid w:val="00EF2A2A"/>
    <w:rsid w:val="00EF2A61"/>
    <w:rsid w:val="00EF2E75"/>
    <w:rsid w:val="00EF34F5"/>
    <w:rsid w:val="00EF35EF"/>
    <w:rsid w:val="00EF4701"/>
    <w:rsid w:val="00EF4CDB"/>
    <w:rsid w:val="00EF4F26"/>
    <w:rsid w:val="00EF4FF1"/>
    <w:rsid w:val="00EF564E"/>
    <w:rsid w:val="00EF5F83"/>
    <w:rsid w:val="00EF6CD0"/>
    <w:rsid w:val="00EF6E22"/>
    <w:rsid w:val="00EF70EE"/>
    <w:rsid w:val="00EF741F"/>
    <w:rsid w:val="00EF7438"/>
    <w:rsid w:val="00F00115"/>
    <w:rsid w:val="00F00C89"/>
    <w:rsid w:val="00F01A43"/>
    <w:rsid w:val="00F01CBA"/>
    <w:rsid w:val="00F02E31"/>
    <w:rsid w:val="00F030B4"/>
    <w:rsid w:val="00F0436A"/>
    <w:rsid w:val="00F045C9"/>
    <w:rsid w:val="00F061B5"/>
    <w:rsid w:val="00F06514"/>
    <w:rsid w:val="00F06EBA"/>
    <w:rsid w:val="00F078A8"/>
    <w:rsid w:val="00F0795B"/>
    <w:rsid w:val="00F10C6B"/>
    <w:rsid w:val="00F1193B"/>
    <w:rsid w:val="00F1291A"/>
    <w:rsid w:val="00F12A41"/>
    <w:rsid w:val="00F12FD4"/>
    <w:rsid w:val="00F1371A"/>
    <w:rsid w:val="00F13EF1"/>
    <w:rsid w:val="00F13FBA"/>
    <w:rsid w:val="00F1413E"/>
    <w:rsid w:val="00F145A5"/>
    <w:rsid w:val="00F14C1D"/>
    <w:rsid w:val="00F14D0B"/>
    <w:rsid w:val="00F150EA"/>
    <w:rsid w:val="00F15843"/>
    <w:rsid w:val="00F1594A"/>
    <w:rsid w:val="00F159FF"/>
    <w:rsid w:val="00F1641B"/>
    <w:rsid w:val="00F1761B"/>
    <w:rsid w:val="00F177D9"/>
    <w:rsid w:val="00F17BB9"/>
    <w:rsid w:val="00F21C09"/>
    <w:rsid w:val="00F22198"/>
    <w:rsid w:val="00F22311"/>
    <w:rsid w:val="00F22626"/>
    <w:rsid w:val="00F22F71"/>
    <w:rsid w:val="00F2310C"/>
    <w:rsid w:val="00F2368B"/>
    <w:rsid w:val="00F236C2"/>
    <w:rsid w:val="00F24135"/>
    <w:rsid w:val="00F243EB"/>
    <w:rsid w:val="00F243EE"/>
    <w:rsid w:val="00F24722"/>
    <w:rsid w:val="00F25365"/>
    <w:rsid w:val="00F258C8"/>
    <w:rsid w:val="00F26785"/>
    <w:rsid w:val="00F27F52"/>
    <w:rsid w:val="00F30185"/>
    <w:rsid w:val="00F30C04"/>
    <w:rsid w:val="00F30E04"/>
    <w:rsid w:val="00F315AF"/>
    <w:rsid w:val="00F317F4"/>
    <w:rsid w:val="00F319B6"/>
    <w:rsid w:val="00F31BA4"/>
    <w:rsid w:val="00F326F4"/>
    <w:rsid w:val="00F32DC9"/>
    <w:rsid w:val="00F3343A"/>
    <w:rsid w:val="00F33ABC"/>
    <w:rsid w:val="00F33AF1"/>
    <w:rsid w:val="00F33D49"/>
    <w:rsid w:val="00F33F16"/>
    <w:rsid w:val="00F3481E"/>
    <w:rsid w:val="00F34D82"/>
    <w:rsid w:val="00F359B8"/>
    <w:rsid w:val="00F35C4B"/>
    <w:rsid w:val="00F365C8"/>
    <w:rsid w:val="00F365F4"/>
    <w:rsid w:val="00F3683D"/>
    <w:rsid w:val="00F402DB"/>
    <w:rsid w:val="00F404BE"/>
    <w:rsid w:val="00F40900"/>
    <w:rsid w:val="00F4094A"/>
    <w:rsid w:val="00F40CE0"/>
    <w:rsid w:val="00F42526"/>
    <w:rsid w:val="00F43C1E"/>
    <w:rsid w:val="00F43D10"/>
    <w:rsid w:val="00F43E02"/>
    <w:rsid w:val="00F443A4"/>
    <w:rsid w:val="00F44EE3"/>
    <w:rsid w:val="00F5042B"/>
    <w:rsid w:val="00F505C5"/>
    <w:rsid w:val="00F50E05"/>
    <w:rsid w:val="00F51A75"/>
    <w:rsid w:val="00F523D7"/>
    <w:rsid w:val="00F527BA"/>
    <w:rsid w:val="00F52DD8"/>
    <w:rsid w:val="00F5329F"/>
    <w:rsid w:val="00F534DD"/>
    <w:rsid w:val="00F53A69"/>
    <w:rsid w:val="00F54069"/>
    <w:rsid w:val="00F54AA7"/>
    <w:rsid w:val="00F54ACB"/>
    <w:rsid w:val="00F55892"/>
    <w:rsid w:val="00F56215"/>
    <w:rsid w:val="00F56CE3"/>
    <w:rsid w:val="00F56D3F"/>
    <w:rsid w:val="00F57218"/>
    <w:rsid w:val="00F57340"/>
    <w:rsid w:val="00F5735D"/>
    <w:rsid w:val="00F57737"/>
    <w:rsid w:val="00F577F6"/>
    <w:rsid w:val="00F601A1"/>
    <w:rsid w:val="00F608FA"/>
    <w:rsid w:val="00F6143E"/>
    <w:rsid w:val="00F62D5F"/>
    <w:rsid w:val="00F630D2"/>
    <w:rsid w:val="00F6389B"/>
    <w:rsid w:val="00F63DFA"/>
    <w:rsid w:val="00F63F47"/>
    <w:rsid w:val="00F6413E"/>
    <w:rsid w:val="00F6420C"/>
    <w:rsid w:val="00F65266"/>
    <w:rsid w:val="00F65ABD"/>
    <w:rsid w:val="00F675E5"/>
    <w:rsid w:val="00F707CF"/>
    <w:rsid w:val="00F70C1B"/>
    <w:rsid w:val="00F73933"/>
    <w:rsid w:val="00F73D65"/>
    <w:rsid w:val="00F73DDC"/>
    <w:rsid w:val="00F74090"/>
    <w:rsid w:val="00F746C0"/>
    <w:rsid w:val="00F75008"/>
    <w:rsid w:val="00F751DF"/>
    <w:rsid w:val="00F751E1"/>
    <w:rsid w:val="00F753D1"/>
    <w:rsid w:val="00F75F11"/>
    <w:rsid w:val="00F769BD"/>
    <w:rsid w:val="00F77775"/>
    <w:rsid w:val="00F8056D"/>
    <w:rsid w:val="00F80962"/>
    <w:rsid w:val="00F80C05"/>
    <w:rsid w:val="00F80EA6"/>
    <w:rsid w:val="00F811AC"/>
    <w:rsid w:val="00F8134C"/>
    <w:rsid w:val="00F81399"/>
    <w:rsid w:val="00F81456"/>
    <w:rsid w:val="00F821D1"/>
    <w:rsid w:val="00F82601"/>
    <w:rsid w:val="00F8461B"/>
    <w:rsid w:val="00F84876"/>
    <w:rsid w:val="00F848FD"/>
    <w:rsid w:val="00F85797"/>
    <w:rsid w:val="00F85C3E"/>
    <w:rsid w:val="00F86FD9"/>
    <w:rsid w:val="00F87946"/>
    <w:rsid w:val="00F87EB8"/>
    <w:rsid w:val="00F9046A"/>
    <w:rsid w:val="00F90BC6"/>
    <w:rsid w:val="00F90C44"/>
    <w:rsid w:val="00F90FFA"/>
    <w:rsid w:val="00F91DEA"/>
    <w:rsid w:val="00F920EA"/>
    <w:rsid w:val="00F92FE5"/>
    <w:rsid w:val="00F92FFA"/>
    <w:rsid w:val="00F932B6"/>
    <w:rsid w:val="00F93D15"/>
    <w:rsid w:val="00F94490"/>
    <w:rsid w:val="00F944AC"/>
    <w:rsid w:val="00F94B5B"/>
    <w:rsid w:val="00F94F0C"/>
    <w:rsid w:val="00F955BC"/>
    <w:rsid w:val="00F95B5C"/>
    <w:rsid w:val="00F95C4B"/>
    <w:rsid w:val="00F96016"/>
    <w:rsid w:val="00F960B2"/>
    <w:rsid w:val="00F96323"/>
    <w:rsid w:val="00F96570"/>
    <w:rsid w:val="00F97233"/>
    <w:rsid w:val="00FA02BD"/>
    <w:rsid w:val="00FA11F5"/>
    <w:rsid w:val="00FA150E"/>
    <w:rsid w:val="00FA1529"/>
    <w:rsid w:val="00FA2263"/>
    <w:rsid w:val="00FA3411"/>
    <w:rsid w:val="00FA3AC0"/>
    <w:rsid w:val="00FA3FCF"/>
    <w:rsid w:val="00FA422E"/>
    <w:rsid w:val="00FA43E4"/>
    <w:rsid w:val="00FA4A0F"/>
    <w:rsid w:val="00FA5F24"/>
    <w:rsid w:val="00FA6E4A"/>
    <w:rsid w:val="00FA770E"/>
    <w:rsid w:val="00FA7F00"/>
    <w:rsid w:val="00FB1157"/>
    <w:rsid w:val="00FB1A00"/>
    <w:rsid w:val="00FB2632"/>
    <w:rsid w:val="00FB2876"/>
    <w:rsid w:val="00FB347C"/>
    <w:rsid w:val="00FB34AA"/>
    <w:rsid w:val="00FB3D2D"/>
    <w:rsid w:val="00FB42E0"/>
    <w:rsid w:val="00FB4769"/>
    <w:rsid w:val="00FB4B13"/>
    <w:rsid w:val="00FB524B"/>
    <w:rsid w:val="00FB52B4"/>
    <w:rsid w:val="00FB6537"/>
    <w:rsid w:val="00FB65D8"/>
    <w:rsid w:val="00FB6B26"/>
    <w:rsid w:val="00FB6D34"/>
    <w:rsid w:val="00FB7047"/>
    <w:rsid w:val="00FC01BB"/>
    <w:rsid w:val="00FC0B7B"/>
    <w:rsid w:val="00FC3046"/>
    <w:rsid w:val="00FC366B"/>
    <w:rsid w:val="00FC455E"/>
    <w:rsid w:val="00FC5274"/>
    <w:rsid w:val="00FC5EDF"/>
    <w:rsid w:val="00FC6F70"/>
    <w:rsid w:val="00FC722D"/>
    <w:rsid w:val="00FC77CA"/>
    <w:rsid w:val="00FC78CE"/>
    <w:rsid w:val="00FD0C3F"/>
    <w:rsid w:val="00FD1D9C"/>
    <w:rsid w:val="00FD22AB"/>
    <w:rsid w:val="00FD26C6"/>
    <w:rsid w:val="00FD28BB"/>
    <w:rsid w:val="00FD347F"/>
    <w:rsid w:val="00FD4249"/>
    <w:rsid w:val="00FD4585"/>
    <w:rsid w:val="00FD46CE"/>
    <w:rsid w:val="00FD4A1E"/>
    <w:rsid w:val="00FD501C"/>
    <w:rsid w:val="00FD5CE3"/>
    <w:rsid w:val="00FD6823"/>
    <w:rsid w:val="00FD6A7F"/>
    <w:rsid w:val="00FD724D"/>
    <w:rsid w:val="00FD765A"/>
    <w:rsid w:val="00FE0A7C"/>
    <w:rsid w:val="00FE16C6"/>
    <w:rsid w:val="00FE238E"/>
    <w:rsid w:val="00FE3222"/>
    <w:rsid w:val="00FE3BCD"/>
    <w:rsid w:val="00FE3E81"/>
    <w:rsid w:val="00FE40EB"/>
    <w:rsid w:val="00FE45B8"/>
    <w:rsid w:val="00FE47C0"/>
    <w:rsid w:val="00FE599E"/>
    <w:rsid w:val="00FE5C08"/>
    <w:rsid w:val="00FE5F94"/>
    <w:rsid w:val="00FE62E0"/>
    <w:rsid w:val="00FE6982"/>
    <w:rsid w:val="00FE6C7E"/>
    <w:rsid w:val="00FE6E4C"/>
    <w:rsid w:val="00FE70D1"/>
    <w:rsid w:val="00FE7F0F"/>
    <w:rsid w:val="00FF0198"/>
    <w:rsid w:val="00FF030C"/>
    <w:rsid w:val="00FF0CF0"/>
    <w:rsid w:val="00FF13FC"/>
    <w:rsid w:val="00FF1646"/>
    <w:rsid w:val="00FF164E"/>
    <w:rsid w:val="00FF2121"/>
    <w:rsid w:val="00FF2199"/>
    <w:rsid w:val="00FF2579"/>
    <w:rsid w:val="00FF367C"/>
    <w:rsid w:val="00FF36F4"/>
    <w:rsid w:val="00FF3BA1"/>
    <w:rsid w:val="00FF4B29"/>
    <w:rsid w:val="00FF4C38"/>
    <w:rsid w:val="00FF4FB5"/>
    <w:rsid w:val="00FF50BC"/>
    <w:rsid w:val="00FF534B"/>
    <w:rsid w:val="00FF5357"/>
    <w:rsid w:val="00FF63C3"/>
    <w:rsid w:val="00FF6E3B"/>
    <w:rsid w:val="00FF779D"/>
    <w:rsid w:val="00FF7BAD"/>
    <w:rsid w:val="00FF7CFD"/>
    <w:rsid w:val="00FF7E32"/>
    <w:rsid w:val="00FF7E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24"/>
    <o:shapelayout v:ext="edit">
      <o:idmap v:ext="edit" data="2"/>
    </o:shapelayout>
  </w:shapeDefaults>
  <w:decimalSymbol w:val="."/>
  <w:listSeparator w:val=","/>
  <w14:docId w14:val="377D42CC"/>
  <w15:docId w15:val="{EAE9C716-ADED-4D04-A110-599B0E498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uiPriority="10"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C167FD"/>
    <w:pPr>
      <w:spacing w:line="252" w:lineRule="auto"/>
      <w:ind w:firstLine="204"/>
      <w:jc w:val="both"/>
    </w:pPr>
    <w:rPr>
      <w:rFonts w:eastAsia="Times New Roman"/>
    </w:rPr>
  </w:style>
  <w:style w:type="paragraph" w:styleId="1">
    <w:name w:val="heading 1"/>
    <w:basedOn w:val="a3"/>
    <w:next w:val="a3"/>
    <w:link w:val="10"/>
    <w:uiPriority w:val="9"/>
    <w:qFormat/>
    <w:pPr>
      <w:keepNext/>
      <w:numPr>
        <w:numId w:val="1"/>
      </w:numPr>
      <w:spacing w:before="240" w:after="80"/>
      <w:jc w:val="center"/>
      <w:outlineLvl w:val="0"/>
    </w:pPr>
    <w:rPr>
      <w:smallCaps/>
      <w:kern w:val="28"/>
    </w:rPr>
  </w:style>
  <w:style w:type="paragraph" w:styleId="2">
    <w:name w:val="heading 2"/>
    <w:basedOn w:val="a3"/>
    <w:next w:val="a3"/>
    <w:link w:val="20"/>
    <w:uiPriority w:val="9"/>
    <w:qFormat/>
    <w:pPr>
      <w:keepNext/>
      <w:numPr>
        <w:ilvl w:val="1"/>
        <w:numId w:val="1"/>
      </w:numPr>
      <w:spacing w:before="120" w:after="60"/>
      <w:outlineLvl w:val="1"/>
    </w:pPr>
    <w:rPr>
      <w:i/>
      <w:iCs/>
    </w:rPr>
  </w:style>
  <w:style w:type="paragraph" w:styleId="3">
    <w:name w:val="heading 3"/>
    <w:basedOn w:val="a3"/>
    <w:next w:val="a3"/>
    <w:uiPriority w:val="9"/>
    <w:qFormat/>
    <w:pPr>
      <w:keepNext/>
      <w:numPr>
        <w:ilvl w:val="2"/>
        <w:numId w:val="1"/>
      </w:numPr>
      <w:outlineLvl w:val="2"/>
    </w:pPr>
    <w:rPr>
      <w:i/>
      <w:iCs/>
    </w:rPr>
  </w:style>
  <w:style w:type="paragraph" w:styleId="4">
    <w:name w:val="heading 4"/>
    <w:basedOn w:val="a3"/>
    <w:next w:val="a3"/>
    <w:uiPriority w:val="9"/>
    <w:qFormat/>
    <w:pPr>
      <w:keepNext/>
      <w:numPr>
        <w:ilvl w:val="3"/>
        <w:numId w:val="1"/>
      </w:numPr>
      <w:spacing w:before="240" w:after="60"/>
      <w:outlineLvl w:val="3"/>
    </w:pPr>
    <w:rPr>
      <w:i/>
      <w:iCs/>
      <w:sz w:val="18"/>
      <w:szCs w:val="18"/>
    </w:rPr>
  </w:style>
  <w:style w:type="paragraph" w:styleId="5">
    <w:name w:val="heading 5"/>
    <w:basedOn w:val="a3"/>
    <w:next w:val="a3"/>
    <w:uiPriority w:val="9"/>
    <w:qFormat/>
    <w:pPr>
      <w:numPr>
        <w:ilvl w:val="4"/>
        <w:numId w:val="1"/>
      </w:numPr>
      <w:spacing w:before="240" w:after="60"/>
      <w:outlineLvl w:val="4"/>
    </w:pPr>
    <w:rPr>
      <w:sz w:val="18"/>
      <w:szCs w:val="18"/>
    </w:rPr>
  </w:style>
  <w:style w:type="paragraph" w:styleId="6">
    <w:name w:val="heading 6"/>
    <w:basedOn w:val="a3"/>
    <w:next w:val="a3"/>
    <w:uiPriority w:val="9"/>
    <w:qFormat/>
    <w:pPr>
      <w:numPr>
        <w:ilvl w:val="5"/>
        <w:numId w:val="1"/>
      </w:numPr>
      <w:spacing w:before="240" w:after="60"/>
      <w:outlineLvl w:val="5"/>
    </w:pPr>
    <w:rPr>
      <w:i/>
      <w:iCs/>
      <w:sz w:val="16"/>
      <w:szCs w:val="16"/>
    </w:rPr>
  </w:style>
  <w:style w:type="paragraph" w:styleId="7">
    <w:name w:val="heading 7"/>
    <w:basedOn w:val="a3"/>
    <w:next w:val="a3"/>
    <w:uiPriority w:val="9"/>
    <w:qFormat/>
    <w:pPr>
      <w:numPr>
        <w:ilvl w:val="6"/>
        <w:numId w:val="1"/>
      </w:numPr>
      <w:spacing w:before="240" w:after="60"/>
      <w:outlineLvl w:val="6"/>
    </w:pPr>
    <w:rPr>
      <w:sz w:val="16"/>
      <w:szCs w:val="16"/>
    </w:rPr>
  </w:style>
  <w:style w:type="paragraph" w:styleId="8">
    <w:name w:val="heading 8"/>
    <w:basedOn w:val="a3"/>
    <w:next w:val="a3"/>
    <w:uiPriority w:val="9"/>
    <w:qFormat/>
    <w:pPr>
      <w:numPr>
        <w:ilvl w:val="7"/>
        <w:numId w:val="1"/>
      </w:numPr>
      <w:spacing w:before="240" w:after="60"/>
      <w:outlineLvl w:val="7"/>
    </w:pPr>
    <w:rPr>
      <w:i/>
      <w:iCs/>
      <w:sz w:val="16"/>
      <w:szCs w:val="16"/>
    </w:rPr>
  </w:style>
  <w:style w:type="paragraph" w:styleId="9">
    <w:name w:val="heading 9"/>
    <w:basedOn w:val="a3"/>
    <w:next w:val="a3"/>
    <w:uiPriority w:val="9"/>
    <w:qFormat/>
    <w:pPr>
      <w:numPr>
        <w:ilvl w:val="8"/>
        <w:numId w:val="1"/>
      </w:numPr>
      <w:spacing w:before="240" w:after="60"/>
      <w:outlineLvl w:val="8"/>
    </w:pPr>
    <w:rPr>
      <w:sz w:val="16"/>
      <w:szCs w:val="1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bstract">
    <w:name w:val="Abstract"/>
    <w:basedOn w:val="a3"/>
    <w:next w:val="a3"/>
    <w:pPr>
      <w:spacing w:before="20"/>
      <w:ind w:firstLine="202"/>
    </w:pPr>
    <w:rPr>
      <w:b/>
      <w:bCs/>
      <w:sz w:val="18"/>
      <w:szCs w:val="18"/>
    </w:rPr>
  </w:style>
  <w:style w:type="paragraph" w:customStyle="1" w:styleId="Authors">
    <w:name w:val="Authors"/>
    <w:basedOn w:val="a3"/>
    <w:next w:val="a3"/>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7">
    <w:name w:val="Title"/>
    <w:basedOn w:val="a3"/>
    <w:next w:val="a3"/>
    <w:link w:val="a8"/>
    <w:uiPriority w:val="10"/>
    <w:qFormat/>
    <w:pPr>
      <w:framePr w:w="9360" w:hSpace="187" w:vSpace="187" w:wrap="notBeside" w:vAnchor="text" w:hAnchor="page" w:xAlign="center" w:y="1"/>
      <w:jc w:val="center"/>
    </w:pPr>
    <w:rPr>
      <w:kern w:val="28"/>
      <w:sz w:val="48"/>
      <w:szCs w:val="48"/>
    </w:rPr>
  </w:style>
  <w:style w:type="paragraph" w:styleId="a9">
    <w:name w:val="footnote text"/>
    <w:basedOn w:val="a3"/>
    <w:link w:val="aa"/>
    <w:semiHidden/>
    <w:pPr>
      <w:ind w:firstLine="202"/>
    </w:pPr>
    <w:rPr>
      <w:sz w:val="16"/>
      <w:szCs w:val="16"/>
    </w:rPr>
  </w:style>
  <w:style w:type="paragraph" w:customStyle="1" w:styleId="References">
    <w:name w:val="References"/>
    <w:basedOn w:val="a3"/>
    <w:link w:val="ReferencesChar"/>
    <w:pPr>
      <w:numPr>
        <w:numId w:val="2"/>
      </w:numPr>
    </w:pPr>
    <w:rPr>
      <w:sz w:val="16"/>
      <w:szCs w:val="16"/>
    </w:rPr>
  </w:style>
  <w:style w:type="paragraph" w:customStyle="1" w:styleId="IndexTerms">
    <w:name w:val="IndexTerms"/>
    <w:basedOn w:val="a3"/>
    <w:next w:val="a3"/>
    <w:pPr>
      <w:ind w:firstLine="202"/>
    </w:pPr>
    <w:rPr>
      <w:b/>
      <w:bCs/>
      <w:sz w:val="18"/>
      <w:szCs w:val="18"/>
    </w:rPr>
  </w:style>
  <w:style w:type="character" w:styleId="ab">
    <w:name w:val="footnote reference"/>
    <w:semiHidden/>
    <w:rPr>
      <w:vertAlign w:val="superscript"/>
    </w:rPr>
  </w:style>
  <w:style w:type="paragraph" w:styleId="ac">
    <w:name w:val="footer"/>
    <w:basedOn w:val="a3"/>
    <w:link w:val="ad"/>
    <w:uiPriority w:val="99"/>
    <w:pPr>
      <w:tabs>
        <w:tab w:val="center" w:pos="4320"/>
        <w:tab w:val="right" w:pos="8640"/>
      </w:tabs>
    </w:pPr>
  </w:style>
  <w:style w:type="paragraph" w:customStyle="1" w:styleId="Text">
    <w:name w:val="Text"/>
    <w:basedOn w:val="a3"/>
    <w:pPr>
      <w:widowControl w:val="0"/>
      <w:ind w:firstLine="202"/>
    </w:pPr>
  </w:style>
  <w:style w:type="paragraph" w:customStyle="1" w:styleId="FigureCaption">
    <w:name w:val="Figure Caption"/>
    <w:basedOn w:val="a3"/>
    <w:rPr>
      <w:sz w:val="16"/>
      <w:szCs w:val="16"/>
    </w:rPr>
  </w:style>
  <w:style w:type="paragraph" w:customStyle="1" w:styleId="TableTitle">
    <w:name w:val="Table Title"/>
    <w:basedOn w:val="a3"/>
    <w:pPr>
      <w:jc w:val="center"/>
    </w:pPr>
    <w:rPr>
      <w:smallCaps/>
      <w:sz w:val="16"/>
      <w:szCs w:val="16"/>
    </w:rPr>
  </w:style>
  <w:style w:type="paragraph" w:customStyle="1" w:styleId="ReferenceHead">
    <w:name w:val="Reference Head"/>
    <w:basedOn w:val="1"/>
    <w:link w:val="ReferenceHeadChar"/>
    <w:pPr>
      <w:numPr>
        <w:numId w:val="0"/>
      </w:numPr>
    </w:pPr>
  </w:style>
  <w:style w:type="paragraph" w:styleId="ae">
    <w:name w:val="header"/>
    <w:basedOn w:val="a3"/>
    <w:link w:val="af"/>
    <w:uiPriority w:val="99"/>
    <w:pPr>
      <w:tabs>
        <w:tab w:val="center" w:pos="4320"/>
        <w:tab w:val="right" w:pos="8640"/>
      </w:tabs>
    </w:pPr>
  </w:style>
  <w:style w:type="paragraph" w:customStyle="1" w:styleId="Equation">
    <w:name w:val="Equation"/>
    <w:basedOn w:val="a3"/>
    <w:next w:val="a3"/>
    <w:pPr>
      <w:widowControl w:val="0"/>
      <w:tabs>
        <w:tab w:val="right" w:pos="5040"/>
      </w:tabs>
    </w:pPr>
  </w:style>
  <w:style w:type="character" w:styleId="af0">
    <w:name w:val="Hyperlink"/>
    <w:rPr>
      <w:color w:val="0000FF"/>
      <w:u w:val="single"/>
    </w:rPr>
  </w:style>
  <w:style w:type="character" w:styleId="af1">
    <w:name w:val="FollowedHyperlink"/>
    <w:rPr>
      <w:color w:val="800080"/>
      <w:u w:val="single"/>
    </w:rPr>
  </w:style>
  <w:style w:type="paragraph" w:styleId="af2">
    <w:name w:val="Body Text Indent"/>
    <w:basedOn w:val="a3"/>
    <w:link w:val="af3"/>
    <w:pPr>
      <w:ind w:left="630" w:hanging="630"/>
    </w:pPr>
    <w:rPr>
      <w:szCs w:val="24"/>
    </w:rPr>
  </w:style>
  <w:style w:type="paragraph" w:styleId="af4">
    <w:name w:val="Document Map"/>
    <w:basedOn w:val="a3"/>
    <w:semiHidden/>
    <w:rsid w:val="00DC5FC7"/>
    <w:pPr>
      <w:shd w:val="clear" w:color="auto" w:fill="000080"/>
    </w:pPr>
    <w:rPr>
      <w:rFonts w:ascii="Tahoma" w:hAnsi="Tahoma" w:cs="Tahoma"/>
    </w:rPr>
  </w:style>
  <w:style w:type="paragraph" w:customStyle="1" w:styleId="Pa0">
    <w:name w:val="Pa0"/>
    <w:basedOn w:val="a3"/>
    <w:next w:val="a3"/>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5">
    <w:name w:val="Balloon Text"/>
    <w:basedOn w:val="a3"/>
    <w:link w:val="af6"/>
    <w:uiPriority w:val="99"/>
    <w:rsid w:val="00F33D49"/>
    <w:rPr>
      <w:rFonts w:ascii="Tahoma" w:hAnsi="Tahoma" w:cs="Tahoma"/>
      <w:sz w:val="16"/>
      <w:szCs w:val="16"/>
    </w:rPr>
  </w:style>
  <w:style w:type="character" w:customStyle="1" w:styleId="af6">
    <w:name w:val="批注框文本 字符"/>
    <w:link w:val="af5"/>
    <w:uiPriority w:val="99"/>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3"/>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3"/>
    <w:link w:val="TextL-MAGChar"/>
    <w:qFormat/>
    <w:rsid w:val="009C7D17"/>
    <w:pPr>
      <w:widowControl w:val="0"/>
      <w:tabs>
        <w:tab w:val="left" w:pos="360"/>
      </w:tabs>
      <w:spacing w:line="276" w:lineRule="auto"/>
      <w:ind w:firstLine="360"/>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d">
    <w:name w:val="页脚 字符"/>
    <w:basedOn w:val="a4"/>
    <w:link w:val="ac"/>
    <w:uiPriority w:val="99"/>
    <w:rsid w:val="00D90C10"/>
  </w:style>
  <w:style w:type="character" w:customStyle="1" w:styleId="aa">
    <w:name w:val="脚注文本 字符"/>
    <w:link w:val="a9"/>
    <w:semiHidden/>
    <w:rsid w:val="00C075EF"/>
    <w:rPr>
      <w:sz w:val="16"/>
      <w:szCs w:val="16"/>
    </w:rPr>
  </w:style>
  <w:style w:type="character" w:customStyle="1" w:styleId="af3">
    <w:name w:val="正文文本缩进 字符"/>
    <w:link w:val="af2"/>
    <w:rsid w:val="003F26BD"/>
    <w:rPr>
      <w:szCs w:val="24"/>
    </w:rPr>
  </w:style>
  <w:style w:type="character" w:customStyle="1" w:styleId="m5113501246024331607m-6864882937387638336gmail-il">
    <w:name w:val="m_5113501246024331607m_-6864882937387638336gmail-il"/>
    <w:basedOn w:val="a4"/>
    <w:rsid w:val="0076355A"/>
  </w:style>
  <w:style w:type="paragraph" w:customStyle="1" w:styleId="ColorfulList-Accent11">
    <w:name w:val="Colorful List - Accent 11"/>
    <w:basedOn w:val="a3"/>
    <w:uiPriority w:val="34"/>
    <w:qFormat/>
    <w:rsid w:val="0076355A"/>
    <w:pPr>
      <w:ind w:left="720"/>
      <w:contextualSpacing/>
    </w:pPr>
  </w:style>
  <w:style w:type="character" w:customStyle="1" w:styleId="apple-converted-space">
    <w:name w:val="apple-converted-space"/>
    <w:basedOn w:val="a4"/>
    <w:rsid w:val="00F932B6"/>
  </w:style>
  <w:style w:type="paragraph" w:customStyle="1" w:styleId="MTDisplayEquation">
    <w:name w:val="MTDisplayEquation"/>
    <w:basedOn w:val="a3"/>
    <w:next w:val="a3"/>
    <w:link w:val="MTDisplayEquationChar"/>
    <w:rsid w:val="00870EEF"/>
    <w:pPr>
      <w:tabs>
        <w:tab w:val="center" w:pos="3969"/>
        <w:tab w:val="center" w:pos="4160"/>
        <w:tab w:val="right" w:pos="8080"/>
        <w:tab w:val="right" w:pos="8300"/>
      </w:tabs>
      <w:spacing w:line="480" w:lineRule="auto"/>
      <w:ind w:firstLineChars="200" w:firstLine="480"/>
      <w:textAlignment w:val="center"/>
    </w:pPr>
    <w:rPr>
      <w:rFonts w:ascii="Cambria Math" w:hAnsi="Cambria Math" w:cstheme="minorBidi"/>
      <w:noProof/>
      <w:kern w:val="2"/>
      <w:sz w:val="24"/>
      <w:szCs w:val="24"/>
      <w:lang w:eastAsia="zh-CN"/>
    </w:rPr>
  </w:style>
  <w:style w:type="character" w:customStyle="1" w:styleId="MTDisplayEquationChar">
    <w:name w:val="MTDisplayEquation Char"/>
    <w:basedOn w:val="a4"/>
    <w:link w:val="MTDisplayEquation"/>
    <w:rsid w:val="00870EEF"/>
    <w:rPr>
      <w:rFonts w:ascii="Cambria Math" w:hAnsi="Cambria Math" w:cstheme="minorBidi"/>
      <w:noProof/>
      <w:kern w:val="2"/>
      <w:sz w:val="24"/>
      <w:szCs w:val="24"/>
      <w:lang w:eastAsia="zh-CN"/>
    </w:rPr>
  </w:style>
  <w:style w:type="character" w:customStyle="1" w:styleId="af7">
    <w:name w:val="批注文字 字符"/>
    <w:basedOn w:val="a4"/>
    <w:link w:val="af8"/>
    <w:uiPriority w:val="99"/>
    <w:rsid w:val="00870EEF"/>
    <w:rPr>
      <w:sz w:val="24"/>
      <w:szCs w:val="24"/>
    </w:rPr>
  </w:style>
  <w:style w:type="paragraph" w:styleId="af8">
    <w:name w:val="annotation text"/>
    <w:basedOn w:val="a3"/>
    <w:link w:val="af7"/>
    <w:uiPriority w:val="99"/>
    <w:unhideWhenUsed/>
    <w:rsid w:val="00870EEF"/>
    <w:rPr>
      <w:sz w:val="24"/>
      <w:szCs w:val="24"/>
    </w:rPr>
  </w:style>
  <w:style w:type="character" w:customStyle="1" w:styleId="11">
    <w:name w:val="批注文字 字符1"/>
    <w:basedOn w:val="a4"/>
    <w:uiPriority w:val="99"/>
    <w:rsid w:val="00870EEF"/>
  </w:style>
  <w:style w:type="character" w:styleId="af9">
    <w:name w:val="annotation reference"/>
    <w:basedOn w:val="a4"/>
    <w:uiPriority w:val="99"/>
    <w:unhideWhenUsed/>
    <w:rsid w:val="00870EEF"/>
    <w:rPr>
      <w:sz w:val="21"/>
      <w:szCs w:val="21"/>
    </w:rPr>
  </w:style>
  <w:style w:type="character" w:styleId="afa">
    <w:name w:val="Placeholder Text"/>
    <w:basedOn w:val="a4"/>
    <w:uiPriority w:val="99"/>
    <w:rsid w:val="00C95A28"/>
    <w:rPr>
      <w:color w:val="808080"/>
    </w:rPr>
  </w:style>
  <w:style w:type="character" w:customStyle="1" w:styleId="af">
    <w:name w:val="页眉 字符"/>
    <w:basedOn w:val="a4"/>
    <w:link w:val="ae"/>
    <w:uiPriority w:val="99"/>
    <w:rsid w:val="00167D90"/>
  </w:style>
  <w:style w:type="paragraph" w:styleId="afb">
    <w:name w:val="List Paragraph"/>
    <w:basedOn w:val="a3"/>
    <w:uiPriority w:val="34"/>
    <w:qFormat/>
    <w:rsid w:val="00167D90"/>
    <w:pPr>
      <w:widowControl w:val="0"/>
      <w:ind w:firstLineChars="200" w:firstLine="420"/>
    </w:pPr>
    <w:rPr>
      <w:rFonts w:asciiTheme="minorHAnsi" w:hAnsiTheme="minorHAnsi" w:cstheme="minorBidi"/>
      <w:kern w:val="2"/>
      <w:sz w:val="21"/>
      <w:szCs w:val="22"/>
      <w:lang w:eastAsia="zh-CN"/>
    </w:rPr>
  </w:style>
  <w:style w:type="paragraph" w:styleId="afc">
    <w:name w:val="No Spacing"/>
    <w:uiPriority w:val="1"/>
    <w:qFormat/>
    <w:rsid w:val="00167D90"/>
    <w:pPr>
      <w:widowControl w:val="0"/>
      <w:jc w:val="both"/>
    </w:pPr>
    <w:rPr>
      <w:rFonts w:asciiTheme="minorHAnsi" w:hAnsiTheme="minorHAnsi" w:cstheme="minorBidi"/>
      <w:kern w:val="2"/>
      <w:sz w:val="21"/>
      <w:szCs w:val="22"/>
      <w:lang w:eastAsia="zh-CN"/>
    </w:rPr>
  </w:style>
  <w:style w:type="table" w:styleId="afd">
    <w:name w:val="Table Grid"/>
    <w:basedOn w:val="a5"/>
    <w:uiPriority w:val="39"/>
    <w:rsid w:val="00167D90"/>
    <w:rPr>
      <w:rFonts w:asciiTheme="minorHAnsi" w:hAnsiTheme="minorHAnsi" w:cstheme="minorBidi"/>
      <w:kern w:val="2"/>
      <w:sz w:val="21"/>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北邮论文正文"/>
    <w:link w:val="Char"/>
    <w:autoRedefine/>
    <w:qFormat/>
    <w:rsid w:val="00167D90"/>
    <w:pPr>
      <w:tabs>
        <w:tab w:val="center" w:pos="3969"/>
        <w:tab w:val="right" w:pos="8080"/>
      </w:tabs>
      <w:spacing w:line="400" w:lineRule="exact"/>
      <w:jc w:val="center"/>
      <w:textAlignment w:val="center"/>
    </w:pPr>
    <w:rPr>
      <w:noProof/>
      <w:color w:val="000000" w:themeColor="text1"/>
      <w:kern w:val="2"/>
      <w:sz w:val="18"/>
      <w:szCs w:val="18"/>
      <w:lang w:eastAsia="zh-CN"/>
    </w:rPr>
  </w:style>
  <w:style w:type="character" w:customStyle="1" w:styleId="Char">
    <w:name w:val="北邮论文正文 Char"/>
    <w:basedOn w:val="a4"/>
    <w:link w:val="afe"/>
    <w:rsid w:val="00167D90"/>
    <w:rPr>
      <w:noProof/>
      <w:color w:val="000000" w:themeColor="text1"/>
      <w:kern w:val="2"/>
      <w:sz w:val="18"/>
      <w:szCs w:val="18"/>
      <w:lang w:eastAsia="zh-CN"/>
    </w:rPr>
  </w:style>
  <w:style w:type="paragraph" w:customStyle="1" w:styleId="aff">
    <w:name w:val="北邮论文图注"/>
    <w:qFormat/>
    <w:rsid w:val="00167D90"/>
    <w:pPr>
      <w:jc w:val="center"/>
    </w:pPr>
    <w:rPr>
      <w:rFonts w:eastAsia="楷体" w:cstheme="minorBidi"/>
      <w:kern w:val="2"/>
      <w:position w:val="-14"/>
      <w:sz w:val="21"/>
      <w:szCs w:val="24"/>
      <w:lang w:eastAsia="zh-CN"/>
    </w:rPr>
  </w:style>
  <w:style w:type="character" w:customStyle="1" w:styleId="a8">
    <w:name w:val="标题 字符"/>
    <w:basedOn w:val="a4"/>
    <w:link w:val="a7"/>
    <w:uiPriority w:val="10"/>
    <w:rsid w:val="00167D90"/>
    <w:rPr>
      <w:kern w:val="28"/>
      <w:sz w:val="48"/>
      <w:szCs w:val="48"/>
    </w:rPr>
  </w:style>
  <w:style w:type="paragraph" w:customStyle="1" w:styleId="a0">
    <w:name w:val="北邮论文二级标题"/>
    <w:basedOn w:val="a3"/>
    <w:next w:val="afe"/>
    <w:autoRedefine/>
    <w:rsid w:val="00167D90"/>
    <w:pPr>
      <w:widowControl w:val="0"/>
      <w:numPr>
        <w:ilvl w:val="1"/>
        <w:numId w:val="5"/>
      </w:numPr>
      <w:spacing w:afterLines="100" w:after="312"/>
      <w:outlineLvl w:val="1"/>
    </w:pPr>
    <w:rPr>
      <w:rFonts w:eastAsia="黑体" w:cstheme="minorBidi"/>
      <w:b/>
      <w:kern w:val="2"/>
      <w:sz w:val="28"/>
      <w:szCs w:val="22"/>
      <w:lang w:eastAsia="zh-CN"/>
    </w:rPr>
  </w:style>
  <w:style w:type="paragraph" w:customStyle="1" w:styleId="a1">
    <w:name w:val="北邮论文三级标题"/>
    <w:next w:val="afe"/>
    <w:autoRedefine/>
    <w:rsid w:val="00167D90"/>
    <w:pPr>
      <w:widowControl w:val="0"/>
      <w:numPr>
        <w:ilvl w:val="2"/>
        <w:numId w:val="5"/>
      </w:numPr>
      <w:spacing w:line="400" w:lineRule="exact"/>
      <w:textAlignment w:val="center"/>
      <w:outlineLvl w:val="2"/>
    </w:pPr>
    <w:rPr>
      <w:rFonts w:eastAsia="黑体" w:cstheme="minorBidi"/>
      <w:b/>
      <w:kern w:val="2"/>
      <w:sz w:val="24"/>
      <w:szCs w:val="22"/>
      <w:lang w:eastAsia="zh-CN"/>
    </w:rPr>
  </w:style>
  <w:style w:type="paragraph" w:customStyle="1" w:styleId="a">
    <w:name w:val="北邮论文一级标题"/>
    <w:basedOn w:val="afc"/>
    <w:next w:val="a3"/>
    <w:qFormat/>
    <w:rsid w:val="00167D90"/>
    <w:pPr>
      <w:pageBreakBefore/>
      <w:numPr>
        <w:numId w:val="5"/>
      </w:numPr>
      <w:spacing w:afterLines="200" w:after="200"/>
      <w:jc w:val="center"/>
      <w:outlineLvl w:val="0"/>
    </w:pPr>
    <w:rPr>
      <w:rFonts w:ascii="Times New Roman" w:eastAsia="黑体" w:hAnsi="Times New Roman" w:cs="Times New Roman"/>
      <w:b/>
      <w:sz w:val="32"/>
    </w:rPr>
  </w:style>
  <w:style w:type="paragraph" w:customStyle="1" w:styleId="a2">
    <w:name w:val="北邮论文四级标题"/>
    <w:next w:val="afe"/>
    <w:qFormat/>
    <w:rsid w:val="00167D90"/>
    <w:pPr>
      <w:widowControl w:val="0"/>
      <w:numPr>
        <w:ilvl w:val="3"/>
        <w:numId w:val="5"/>
      </w:numPr>
      <w:spacing w:line="400" w:lineRule="exact"/>
      <w:textAlignment w:val="center"/>
      <w:outlineLvl w:val="3"/>
    </w:pPr>
    <w:rPr>
      <w:rFonts w:eastAsia="黑体" w:cstheme="minorBidi"/>
      <w:kern w:val="2"/>
      <w:sz w:val="24"/>
      <w:szCs w:val="22"/>
      <w:lang w:eastAsia="zh-CN"/>
    </w:rPr>
  </w:style>
  <w:style w:type="character" w:customStyle="1" w:styleId="aff0">
    <w:name w:val="批注主题 字符"/>
    <w:basedOn w:val="af7"/>
    <w:link w:val="aff1"/>
    <w:uiPriority w:val="99"/>
    <w:rsid w:val="00167D90"/>
    <w:rPr>
      <w:b/>
      <w:bCs/>
      <w:sz w:val="24"/>
      <w:szCs w:val="24"/>
    </w:rPr>
  </w:style>
  <w:style w:type="paragraph" w:styleId="aff1">
    <w:name w:val="annotation subject"/>
    <w:basedOn w:val="af8"/>
    <w:next w:val="af8"/>
    <w:link w:val="aff0"/>
    <w:uiPriority w:val="99"/>
    <w:unhideWhenUsed/>
    <w:rsid w:val="00167D90"/>
    <w:rPr>
      <w:b/>
      <w:bCs/>
    </w:rPr>
  </w:style>
  <w:style w:type="character" w:customStyle="1" w:styleId="12">
    <w:name w:val="批注主题 字符1"/>
    <w:basedOn w:val="af7"/>
    <w:uiPriority w:val="99"/>
    <w:rsid w:val="00167D90"/>
    <w:rPr>
      <w:b/>
      <w:bCs/>
      <w:sz w:val="24"/>
      <w:szCs w:val="24"/>
    </w:rPr>
  </w:style>
  <w:style w:type="paragraph" w:styleId="aff2">
    <w:name w:val="Revision"/>
    <w:hidden/>
    <w:uiPriority w:val="99"/>
    <w:rsid w:val="00167D90"/>
    <w:rPr>
      <w:sz w:val="24"/>
      <w:szCs w:val="24"/>
      <w:lang w:eastAsia="zh-CN"/>
    </w:rPr>
  </w:style>
  <w:style w:type="character" w:customStyle="1" w:styleId="13">
    <w:name w:val="未处理的提及1"/>
    <w:basedOn w:val="a4"/>
    <w:uiPriority w:val="99"/>
    <w:semiHidden/>
    <w:unhideWhenUsed/>
    <w:rsid w:val="00B15680"/>
    <w:rPr>
      <w:color w:val="605E5C"/>
      <w:shd w:val="clear" w:color="auto" w:fill="E1DFDD"/>
    </w:rPr>
  </w:style>
  <w:style w:type="character" w:styleId="aff3">
    <w:name w:val="line number"/>
    <w:basedOn w:val="a4"/>
    <w:rsid w:val="00381F18"/>
  </w:style>
  <w:style w:type="character" w:customStyle="1" w:styleId="21">
    <w:name w:val="未处理的提及2"/>
    <w:basedOn w:val="a4"/>
    <w:uiPriority w:val="99"/>
    <w:semiHidden/>
    <w:unhideWhenUsed/>
    <w:rsid w:val="00685B79"/>
    <w:rPr>
      <w:color w:val="605E5C"/>
      <w:shd w:val="clear" w:color="auto" w:fill="E1DFDD"/>
    </w:rPr>
  </w:style>
  <w:style w:type="character" w:customStyle="1" w:styleId="ReferencesChar">
    <w:name w:val="References Char"/>
    <w:link w:val="References"/>
    <w:rsid w:val="00482E89"/>
    <w:rPr>
      <w:rFonts w:eastAsia="Times New Roman"/>
      <w:sz w:val="16"/>
      <w:szCs w:val="16"/>
    </w:rPr>
  </w:style>
  <w:style w:type="paragraph" w:customStyle="1" w:styleId="references0">
    <w:name w:val="references"/>
    <w:uiPriority w:val="99"/>
    <w:qFormat/>
    <w:rsid w:val="00482E89"/>
    <w:pPr>
      <w:numPr>
        <w:numId w:val="22"/>
      </w:numPr>
      <w:spacing w:after="50" w:line="180" w:lineRule="exact"/>
      <w:jc w:val="both"/>
    </w:pPr>
    <w:rPr>
      <w:rFonts w:eastAsia="MS Mincho"/>
      <w:sz w:val="16"/>
      <w:szCs w:val="16"/>
    </w:rPr>
  </w:style>
  <w:style w:type="character" w:customStyle="1" w:styleId="30">
    <w:name w:val="未处理的提及3"/>
    <w:basedOn w:val="a4"/>
    <w:uiPriority w:val="99"/>
    <w:semiHidden/>
    <w:unhideWhenUsed/>
    <w:rsid w:val="00725A04"/>
    <w:rPr>
      <w:color w:val="605E5C"/>
      <w:shd w:val="clear" w:color="auto" w:fill="E1DFDD"/>
    </w:rPr>
  </w:style>
  <w:style w:type="paragraph" w:customStyle="1" w:styleId="TRPC-11title">
    <w:name w:val="TRPC-1.1. title"/>
    <w:basedOn w:val="a3"/>
    <w:link w:val="TRPC-11title0"/>
    <w:qFormat/>
    <w:rsid w:val="007C0466"/>
    <w:pPr>
      <w:widowControl w:val="0"/>
      <w:spacing w:before="120" w:after="60" w:line="240" w:lineRule="auto"/>
      <w:ind w:firstLine="0"/>
    </w:pPr>
    <w:rPr>
      <w:rFonts w:cstheme="minorBidi"/>
      <w:i/>
      <w:iCs/>
      <w:color w:val="000000" w:themeColor="text1"/>
      <w:kern w:val="2"/>
      <w:lang w:eastAsia="zh-CN"/>
    </w:rPr>
  </w:style>
  <w:style w:type="character" w:customStyle="1" w:styleId="TRPC-11title0">
    <w:name w:val="TRPC-1.1. title 字符"/>
    <w:basedOn w:val="a4"/>
    <w:link w:val="TRPC-11title"/>
    <w:rsid w:val="007C0466"/>
    <w:rPr>
      <w:rFonts w:eastAsia="Times New Roman" w:cstheme="minorBidi"/>
      <w:i/>
      <w:iCs/>
      <w:color w:val="000000" w:themeColor="text1"/>
      <w:kern w:val="2"/>
      <w:lang w:eastAsia="zh-CN"/>
    </w:rPr>
  </w:style>
  <w:style w:type="paragraph" w:styleId="aff4">
    <w:name w:val="caption"/>
    <w:basedOn w:val="a3"/>
    <w:next w:val="a3"/>
    <w:link w:val="aff5"/>
    <w:uiPriority w:val="35"/>
    <w:unhideWhenUsed/>
    <w:qFormat/>
    <w:rsid w:val="002D4FB8"/>
    <w:rPr>
      <w:rFonts w:asciiTheme="majorHAnsi" w:eastAsia="黑体" w:hAnsiTheme="majorHAnsi" w:cstheme="majorBidi"/>
    </w:rPr>
  </w:style>
  <w:style w:type="character" w:customStyle="1" w:styleId="aff5">
    <w:name w:val="题注 字符"/>
    <w:basedOn w:val="a4"/>
    <w:link w:val="aff4"/>
    <w:uiPriority w:val="35"/>
    <w:rsid w:val="002B72F6"/>
    <w:rPr>
      <w:rFonts w:asciiTheme="majorHAnsi" w:eastAsia="黑体"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96719421">
      <w:bodyDiv w:val="1"/>
      <w:marLeft w:val="0"/>
      <w:marRight w:val="0"/>
      <w:marTop w:val="0"/>
      <w:marBottom w:val="0"/>
      <w:divBdr>
        <w:top w:val="none" w:sz="0" w:space="0" w:color="auto"/>
        <w:left w:val="none" w:sz="0" w:space="0" w:color="auto"/>
        <w:bottom w:val="none" w:sz="0" w:space="0" w:color="auto"/>
        <w:right w:val="none" w:sz="0" w:space="0" w:color="auto"/>
      </w:divBdr>
      <w:divsChild>
        <w:div w:id="498422103">
          <w:marLeft w:val="0"/>
          <w:marRight w:val="0"/>
          <w:marTop w:val="0"/>
          <w:marBottom w:val="0"/>
          <w:divBdr>
            <w:top w:val="none" w:sz="0" w:space="0" w:color="auto"/>
            <w:left w:val="none" w:sz="0" w:space="0" w:color="auto"/>
            <w:bottom w:val="none" w:sz="0" w:space="0" w:color="auto"/>
            <w:right w:val="none" w:sz="0" w:space="0" w:color="auto"/>
          </w:divBdr>
        </w:div>
      </w:divsChild>
    </w:div>
    <w:div w:id="1061319938">
      <w:bodyDiv w:val="1"/>
      <w:marLeft w:val="0"/>
      <w:marRight w:val="0"/>
      <w:marTop w:val="0"/>
      <w:marBottom w:val="0"/>
      <w:divBdr>
        <w:top w:val="none" w:sz="0" w:space="0" w:color="auto"/>
        <w:left w:val="none" w:sz="0" w:space="0" w:color="auto"/>
        <w:bottom w:val="none" w:sz="0" w:space="0" w:color="auto"/>
        <w:right w:val="none" w:sz="0" w:space="0" w:color="auto"/>
      </w:divBdr>
      <w:divsChild>
        <w:div w:id="1247691622">
          <w:marLeft w:val="0"/>
          <w:marRight w:val="0"/>
          <w:marTop w:val="0"/>
          <w:marBottom w:val="0"/>
          <w:divBdr>
            <w:top w:val="none" w:sz="0" w:space="0" w:color="auto"/>
            <w:left w:val="none" w:sz="0" w:space="0" w:color="auto"/>
            <w:bottom w:val="none" w:sz="0" w:space="0" w:color="auto"/>
            <w:right w:val="none" w:sz="0" w:space="0" w:color="auto"/>
          </w:divBdr>
        </w:div>
      </w:divsChild>
    </w:div>
    <w:div w:id="1257251650">
      <w:bodyDiv w:val="1"/>
      <w:marLeft w:val="0"/>
      <w:marRight w:val="0"/>
      <w:marTop w:val="0"/>
      <w:marBottom w:val="0"/>
      <w:divBdr>
        <w:top w:val="none" w:sz="0" w:space="0" w:color="auto"/>
        <w:left w:val="none" w:sz="0" w:space="0" w:color="auto"/>
        <w:bottom w:val="none" w:sz="0" w:space="0" w:color="auto"/>
        <w:right w:val="none" w:sz="0" w:space="0" w:color="auto"/>
      </w:divBdr>
      <w:divsChild>
        <w:div w:id="677149296">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2116905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4.vsdx"/><Relationship Id="rId26" Type="http://schemas.openxmlformats.org/officeDocument/2006/relationships/package" Target="embeddings/Microsoft_Visio_Drawing8.vsdx"/><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package" Target="embeddings/Microsoft_Visio_Drawing11.vsdx"/><Relationship Id="rId7" Type="http://schemas.openxmlformats.org/officeDocument/2006/relationships/endnotes" Target="endnotes.xml"/><Relationship Id="rId12" Type="http://schemas.openxmlformats.org/officeDocument/2006/relationships/package" Target="embeddings/Microsoft_Visio_Drawing1.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package" Target="embeddings/Microsoft_Visio_Drawing5.vsdx"/><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package" Target="embeddings/Microsoft_Visio_Drawing7.vsdx"/><Relationship Id="rId32" Type="http://schemas.openxmlformats.org/officeDocument/2006/relationships/package" Target="embeddings/Microsoft_Visio_Drawing10.vsdx"/><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package" Target="embeddings/Microsoft_Visio_Drawing.vsdx"/><Relationship Id="rId19" Type="http://schemas.openxmlformats.org/officeDocument/2006/relationships/image" Target="media/image6.emf"/><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0.png"/><Relationship Id="rId30" Type="http://schemas.openxmlformats.org/officeDocument/2006/relationships/package" Target="embeddings/Microsoft_Visio_Drawing9.vsdx"/><Relationship Id="rId35" Type="http://schemas.openxmlformats.org/officeDocument/2006/relationships/fontTable" Target="fontTable.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C60E8B-80C4-49BA-9910-DBB51EC1B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12159</TotalTime>
  <Pages>7</Pages>
  <Words>2015</Words>
  <Characters>11490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13479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Feiyang Wang</cp:lastModifiedBy>
  <cp:revision>117</cp:revision>
  <cp:lastPrinted>2023-12-20T08:23:00Z</cp:lastPrinted>
  <dcterms:created xsi:type="dcterms:W3CDTF">2022-10-04T00:06:00Z</dcterms:created>
  <dcterms:modified xsi:type="dcterms:W3CDTF">2024-02-27T12:33:00Z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-493125496</vt:i4>
  </property>
  <property fmtid="{D5CDD505-2E9C-101B-9397-08002B2CF9AE}" pid="3" name="GrammarlyDocumentId">
    <vt:lpwstr>e6c820b03fc4a78d93ac4a22da560eebf2ce84b80f0266a6908b39c29d2ec402</vt:lpwstr>
  </property>
</Properties>
</file>